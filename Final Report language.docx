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ourier New" w:hAnsi="Courier New" w:cs="Courier New"/>
          <w:sz w:val="24"/>
          <w:szCs w:val="24"/>
        </w:rPr>
        <w:id w:val="-1444154730"/>
        <w:docPartObj>
          <w:docPartGallery w:val="Cover Pages"/>
          <w:docPartUnique/>
        </w:docPartObj>
      </w:sdtPr>
      <w:sdtContent>
        <w:p w:rsidR="007810A6" w:rsidRPr="00C43B8D" w:rsidRDefault="007810A6" w:rsidP="006F6314">
          <w:pPr>
            <w:spacing w:line="360" w:lineRule="auto"/>
            <w:rPr>
              <w:rFonts w:ascii="Courier New" w:hAnsi="Courier New" w:cs="Courier New"/>
              <w:sz w:val="24"/>
              <w:szCs w:val="24"/>
            </w:rPr>
          </w:pPr>
        </w:p>
        <w:tbl>
          <w:tblPr>
            <w:tblpPr w:leftFromText="187" w:rightFromText="187" w:horzAnchor="margin" w:tblpXSpec="center" w:tblpY="2881"/>
            <w:tblW w:w="4000" w:type="pct"/>
            <w:tblBorders>
              <w:left w:val="single" w:sz="12" w:space="0" w:color="F07F09" w:themeColor="accent1"/>
            </w:tblBorders>
            <w:tblCellMar>
              <w:left w:w="144" w:type="dxa"/>
              <w:right w:w="115" w:type="dxa"/>
            </w:tblCellMar>
            <w:tblLook w:val="04A0" w:firstRow="1" w:lastRow="0" w:firstColumn="1" w:lastColumn="0" w:noHBand="0" w:noVBand="1"/>
          </w:tblPr>
          <w:tblGrid>
            <w:gridCol w:w="7476"/>
          </w:tblGrid>
          <w:tr w:rsidR="00D513C1" w:rsidRPr="00C43B8D">
            <w:sdt>
              <w:sdtPr>
                <w:rPr>
                  <w:rFonts w:ascii="Courier New" w:hAnsi="Courier New" w:cs="Courier New"/>
                  <w:sz w:val="24"/>
                  <w:szCs w:val="24"/>
                </w:rPr>
                <w:alias w:val="Company"/>
                <w:id w:val="13406915"/>
                <w:placeholder>
                  <w:docPart w:val="FD5B3C71BA82444CA7AE9027326DF5F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810A6" w:rsidRPr="00C43B8D" w:rsidRDefault="00D513C1" w:rsidP="006F6314">
                    <w:pPr>
                      <w:pStyle w:val="NoSpacing"/>
                      <w:spacing w:line="360" w:lineRule="auto"/>
                      <w:rPr>
                        <w:rFonts w:ascii="Courier New" w:hAnsi="Courier New" w:cs="Courier New"/>
                        <w:sz w:val="24"/>
                        <w:szCs w:val="24"/>
                      </w:rPr>
                    </w:pPr>
                    <w:r w:rsidRPr="00C43B8D">
                      <w:rPr>
                        <w:rFonts w:ascii="Courier New" w:hAnsi="Courier New" w:cs="Courier New"/>
                        <w:sz w:val="24"/>
                        <w:szCs w:val="24"/>
                      </w:rPr>
                      <w:t>Programming Language Final Report</w:t>
                    </w:r>
                  </w:p>
                </w:tc>
              </w:sdtContent>
            </w:sdt>
          </w:tr>
          <w:tr w:rsidR="00D513C1" w:rsidRPr="00C43B8D">
            <w:tc>
              <w:tcPr>
                <w:tcW w:w="7672" w:type="dxa"/>
              </w:tcPr>
              <w:sdt>
                <w:sdtPr>
                  <w:rPr>
                    <w:rStyle w:val="TitleChar"/>
                    <w:rFonts w:ascii="Courier New" w:hAnsi="Courier New" w:cs="Courier New"/>
                    <w:sz w:val="96"/>
                    <w:szCs w:val="96"/>
                  </w:rPr>
                  <w:alias w:val="Title"/>
                  <w:id w:val="13406919"/>
                  <w:placeholder>
                    <w:docPart w:val="563DEE93EB1949D89F0A4BBD511BA2E4"/>
                  </w:placeholder>
                  <w:dataBinding w:prefixMappings="xmlns:ns0='http://schemas.openxmlformats.org/package/2006/metadata/core-properties' xmlns:ns1='http://purl.org/dc/elements/1.1/'" w:xpath="/ns0:coreProperties[1]/ns1:title[1]" w:storeItemID="{6C3C8BC8-F283-45AE-878A-BAB7291924A1}"/>
                  <w:text/>
                </w:sdtPr>
                <w:sdtContent>
                  <w:p w:rsidR="007810A6" w:rsidRPr="00C43B8D" w:rsidRDefault="007810A6" w:rsidP="006F6314">
                    <w:pPr>
                      <w:pStyle w:val="NoSpacing"/>
                      <w:spacing w:line="360" w:lineRule="auto"/>
                      <w:rPr>
                        <w:rFonts w:ascii="Courier New" w:eastAsiaTheme="majorEastAsia" w:hAnsi="Courier New" w:cs="Courier New"/>
                        <w:sz w:val="24"/>
                        <w:szCs w:val="24"/>
                      </w:rPr>
                    </w:pPr>
                    <w:r w:rsidRPr="00C43B8D">
                      <w:rPr>
                        <w:rStyle w:val="TitleChar"/>
                        <w:rFonts w:ascii="Courier New" w:hAnsi="Courier New" w:cs="Courier New"/>
                        <w:sz w:val="96"/>
                        <w:szCs w:val="96"/>
                      </w:rPr>
                      <w:t>StateMap</w:t>
                    </w:r>
                  </w:p>
                </w:sdtContent>
              </w:sdt>
            </w:tc>
          </w:tr>
          <w:tr w:rsidR="00D513C1" w:rsidRPr="00C43B8D">
            <w:sdt>
              <w:sdtPr>
                <w:rPr>
                  <w:rFonts w:ascii="Courier New" w:hAnsi="Courier New" w:cs="Courier New"/>
                  <w:sz w:val="24"/>
                  <w:szCs w:val="24"/>
                </w:rPr>
                <w:alias w:val="Subtitle"/>
                <w:id w:val="13406923"/>
                <w:placeholder>
                  <w:docPart w:val="EAF1EDDABD1B40058F9D0B6D156687E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810A6" w:rsidRPr="00C43B8D" w:rsidRDefault="00D513C1" w:rsidP="006F6314">
                    <w:pPr>
                      <w:pStyle w:val="NoSpacing"/>
                      <w:spacing w:line="360" w:lineRule="auto"/>
                      <w:rPr>
                        <w:rFonts w:ascii="Courier New" w:hAnsi="Courier New" w:cs="Courier New"/>
                        <w:sz w:val="24"/>
                        <w:szCs w:val="24"/>
                      </w:rPr>
                    </w:pPr>
                    <w:r w:rsidRPr="00C43B8D">
                      <w:rPr>
                        <w:rFonts w:ascii="Courier New" w:hAnsi="Courier New" w:cs="Courier New"/>
                        <w:sz w:val="24"/>
                        <w:szCs w:val="24"/>
                      </w:rPr>
                      <w:t>Oren Fina</w:t>
                    </w:r>
                    <w:r w:rsidR="00E364C4">
                      <w:rPr>
                        <w:rFonts w:ascii="Courier New" w:hAnsi="Courier New" w:cs="Courier New"/>
                        <w:sz w:val="24"/>
                        <w:szCs w:val="24"/>
                      </w:rPr>
                      <w:t xml:space="preserve">rd, Jackson Foley, Alex Peters,      </w:t>
                    </w:r>
                    <w:r w:rsidRPr="00C43B8D">
                      <w:rPr>
                        <w:rFonts w:ascii="Courier New" w:hAnsi="Courier New" w:cs="Courier New"/>
                        <w:sz w:val="24"/>
                        <w:szCs w:val="24"/>
                      </w:rPr>
                      <w:t>Brian Yamamoto, Zuokun Yu</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513C1" w:rsidRPr="00C43B8D">
            <w:tc>
              <w:tcPr>
                <w:tcW w:w="7221" w:type="dxa"/>
                <w:tcMar>
                  <w:top w:w="216" w:type="dxa"/>
                  <w:left w:w="115" w:type="dxa"/>
                  <w:bottom w:w="216" w:type="dxa"/>
                  <w:right w:w="115" w:type="dxa"/>
                </w:tcMar>
              </w:tcPr>
              <w:sdt>
                <w:sdtPr>
                  <w:rPr>
                    <w:rFonts w:ascii="Courier New" w:hAnsi="Courier New" w:cs="Courier New"/>
                    <w:sz w:val="24"/>
                    <w:szCs w:val="24"/>
                  </w:rPr>
                  <w:alias w:val="Date"/>
                  <w:tag w:val="Date"/>
                  <w:id w:val="13406932"/>
                  <w:placeholder>
                    <w:docPart w:val="85C60F7314584A46AEE46C3301413AEF"/>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7810A6" w:rsidRPr="00C43B8D" w:rsidRDefault="00D513C1" w:rsidP="006F6314">
                    <w:pPr>
                      <w:pStyle w:val="NoSpacing"/>
                      <w:spacing w:line="360" w:lineRule="auto"/>
                      <w:rPr>
                        <w:rFonts w:ascii="Courier New" w:hAnsi="Courier New" w:cs="Courier New"/>
                        <w:sz w:val="24"/>
                        <w:szCs w:val="24"/>
                      </w:rPr>
                    </w:pPr>
                    <w:r w:rsidRPr="00C43B8D">
                      <w:rPr>
                        <w:rFonts w:ascii="Courier New" w:hAnsi="Courier New" w:cs="Courier New"/>
                        <w:sz w:val="24"/>
                        <w:szCs w:val="24"/>
                      </w:rPr>
                      <w:t>Fall 2014</w:t>
                    </w:r>
                  </w:p>
                </w:sdtContent>
              </w:sdt>
              <w:p w:rsidR="007810A6" w:rsidRPr="00C43B8D" w:rsidRDefault="007810A6" w:rsidP="006F6314">
                <w:pPr>
                  <w:pStyle w:val="NoSpacing"/>
                  <w:spacing w:line="360" w:lineRule="auto"/>
                  <w:rPr>
                    <w:rFonts w:ascii="Courier New" w:hAnsi="Courier New" w:cs="Courier New"/>
                    <w:sz w:val="24"/>
                    <w:szCs w:val="24"/>
                  </w:rPr>
                </w:pPr>
              </w:p>
            </w:tc>
          </w:tr>
        </w:tbl>
        <w:p w:rsidR="007810A6" w:rsidRPr="00C43B8D" w:rsidRDefault="007810A6" w:rsidP="006F6314">
          <w:pPr>
            <w:spacing w:line="360" w:lineRule="auto"/>
            <w:rPr>
              <w:rFonts w:ascii="Courier New" w:hAnsi="Courier New" w:cs="Courier New"/>
              <w:sz w:val="24"/>
              <w:szCs w:val="24"/>
            </w:rPr>
          </w:pPr>
          <w:r w:rsidRPr="00C43B8D">
            <w:rPr>
              <w:rFonts w:ascii="Courier New" w:hAnsi="Courier New" w:cs="Courier New"/>
              <w:sz w:val="24"/>
              <w:szCs w:val="24"/>
            </w:rPr>
            <w:br w:type="page"/>
          </w:r>
        </w:p>
      </w:sdtContent>
    </w:sdt>
    <w:bookmarkStart w:id="0" w:name="_Toc406615177" w:displacedByCustomXml="next"/>
    <w:sdt>
      <w:sdtPr>
        <w:id w:val="-308413315"/>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rsidR="006B5FD6" w:rsidRPr="006B5FD6" w:rsidRDefault="006B5FD6">
          <w:pPr>
            <w:pStyle w:val="TOCHeading"/>
          </w:pPr>
          <w:r w:rsidRPr="006B5FD6">
            <w:t>Contents</w:t>
          </w:r>
        </w:p>
        <w:p w:rsidR="006B5FD6" w:rsidRPr="006B5FD6" w:rsidRDefault="006B5FD6">
          <w:pPr>
            <w:pStyle w:val="TOC1"/>
            <w:tabs>
              <w:tab w:val="left" w:pos="400"/>
              <w:tab w:val="right" w:leader="dot" w:pos="9350"/>
            </w:tabs>
            <w:rPr>
              <w:rFonts w:ascii="Courier New" w:hAnsi="Courier New" w:cs="Courier New"/>
              <w:noProof/>
              <w:color w:val="auto"/>
              <w:sz w:val="22"/>
              <w:szCs w:val="22"/>
              <w:lang w:eastAsia="en-US"/>
            </w:rPr>
          </w:pPr>
          <w:r w:rsidRPr="006B5FD6">
            <w:rPr>
              <w:rFonts w:ascii="Courier New" w:hAnsi="Courier New" w:cs="Courier New"/>
            </w:rPr>
            <w:fldChar w:fldCharType="begin"/>
          </w:r>
          <w:r w:rsidRPr="006B5FD6">
            <w:rPr>
              <w:rFonts w:ascii="Courier New" w:hAnsi="Courier New" w:cs="Courier New"/>
            </w:rPr>
            <w:instrText xml:space="preserve"> TOC \o "1-3" \h \z \u </w:instrText>
          </w:r>
          <w:r w:rsidRPr="006B5FD6">
            <w:rPr>
              <w:rFonts w:ascii="Courier New" w:hAnsi="Courier New" w:cs="Courier New"/>
            </w:rPr>
            <w:fldChar w:fldCharType="separate"/>
          </w:r>
          <w:hyperlink w:anchor="_Toc406619370" w:history="1">
            <w:r w:rsidRPr="006B5FD6">
              <w:rPr>
                <w:rStyle w:val="Hyperlink"/>
                <w:rFonts w:ascii="Courier New" w:hAnsi="Courier New" w:cs="Courier New"/>
                <w:noProof/>
              </w:rPr>
              <w:t>2</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An Introduction to StateMap</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_Toc406619370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1</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371" w:history="1">
            <w:r w:rsidRPr="006B5FD6">
              <w:rPr>
                <w:rStyle w:val="Hyperlink"/>
                <w:rFonts w:ascii="Courier New" w:hAnsi="Courier New" w:cs="Courier New"/>
                <w:noProof/>
              </w:rPr>
              <w:t>2.1</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StateMap Nodes</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_Toc406619371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1</w:t>
            </w:r>
            <w:r w:rsidRPr="006B5FD6">
              <w:rPr>
                <w:rFonts w:ascii="Courier New" w:hAnsi="Courier New" w:cs="Courier New"/>
                <w:noProof/>
                <w:webHidden/>
              </w:rPr>
              <w:fldChar w:fldCharType="end"/>
            </w:r>
          </w:hyperlink>
        </w:p>
        <w:p w:rsidR="006B5FD6" w:rsidRPr="006B5FD6" w:rsidRDefault="006B5FD6">
          <w:pPr>
            <w:pStyle w:val="TOC1"/>
            <w:tabs>
              <w:tab w:val="left" w:pos="400"/>
              <w:tab w:val="right" w:leader="dot" w:pos="9350"/>
            </w:tabs>
            <w:rPr>
              <w:rFonts w:ascii="Courier New" w:hAnsi="Courier New" w:cs="Courier New"/>
              <w:noProof/>
              <w:color w:val="auto"/>
              <w:sz w:val="22"/>
              <w:szCs w:val="22"/>
              <w:lang w:eastAsia="en-US"/>
            </w:rPr>
          </w:pPr>
          <w:hyperlink w:anchor="_Toc406619372" w:history="1">
            <w:r w:rsidRPr="006B5FD6">
              <w:rPr>
                <w:rStyle w:val="Hyperlink"/>
                <w:rFonts w:ascii="Courier New" w:hAnsi="Courier New" w:cs="Courier New"/>
                <w:noProof/>
              </w:rPr>
              <w:t>3</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Language Tutorial</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_Toc406619372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2</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373" w:history="1">
            <w:r w:rsidRPr="006B5FD6">
              <w:rPr>
                <w:rStyle w:val="Hyperlink"/>
                <w:rFonts w:ascii="Courier New" w:hAnsi="Courier New" w:cs="Courier New"/>
                <w:noProof/>
              </w:rPr>
              <w:t>3.1</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Getting Started</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_Toc406619373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2</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374" w:history="1">
            <w:r w:rsidRPr="006B5FD6">
              <w:rPr>
                <w:rStyle w:val="Hyperlink"/>
                <w:rFonts w:ascii="Courier New" w:hAnsi="Courier New" w:cs="Courier New"/>
                <w:noProof/>
              </w:rPr>
              <w:t>3.2</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Structure of a Program with Hello World!</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_Toc406619374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3</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375" w:history="1">
            <w:r w:rsidRPr="006B5FD6">
              <w:rPr>
                <w:rStyle w:val="Hyperlink"/>
                <w:rFonts w:ascii="Courier New" w:hAnsi="Courier New" w:cs="Courier New"/>
                <w:noProof/>
              </w:rPr>
              <w:t>3.3</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Multiple States</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_Toc406619375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3</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376" w:history="1">
            <w:r w:rsidRPr="006B5FD6">
              <w:rPr>
                <w:rStyle w:val="Hyperlink"/>
                <w:rFonts w:ascii="Courier New" w:hAnsi="Courier New" w:cs="Courier New"/>
                <w:noProof/>
              </w:rPr>
              <w:t>3.4</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Compiling and Running Programs</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_Toc406619376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5</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377" w:history="1">
            <w:r w:rsidRPr="006B5FD6">
              <w:rPr>
                <w:rStyle w:val="Hyperlink"/>
                <w:rFonts w:ascii="Courier New" w:hAnsi="Courier New" w:cs="Courier New"/>
                <w:noProof/>
              </w:rPr>
              <w:t>3.5</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Multiple DFAs and Concurrency</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_Toc406619377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6</w:t>
            </w:r>
            <w:r w:rsidRPr="006B5FD6">
              <w:rPr>
                <w:rFonts w:ascii="Courier New" w:hAnsi="Courier New" w:cs="Courier New"/>
                <w:noProof/>
                <w:webHidden/>
              </w:rPr>
              <w:fldChar w:fldCharType="end"/>
            </w:r>
          </w:hyperlink>
        </w:p>
        <w:p w:rsidR="006B5FD6" w:rsidRPr="006B5FD6" w:rsidRDefault="006B5FD6">
          <w:pPr>
            <w:pStyle w:val="TOC1"/>
            <w:tabs>
              <w:tab w:val="left" w:pos="400"/>
              <w:tab w:val="right" w:leader="dot" w:pos="9350"/>
            </w:tabs>
            <w:rPr>
              <w:rFonts w:ascii="Courier New" w:hAnsi="Courier New" w:cs="Courier New"/>
              <w:noProof/>
              <w:color w:val="auto"/>
              <w:sz w:val="22"/>
              <w:szCs w:val="22"/>
              <w:lang w:eastAsia="en-US"/>
            </w:rPr>
          </w:pPr>
          <w:hyperlink w:anchor="_Toc406619378" w:history="1">
            <w:r w:rsidRPr="006B5FD6">
              <w:rPr>
                <w:rStyle w:val="Hyperlink"/>
                <w:rFonts w:ascii="Courier New" w:hAnsi="Courier New" w:cs="Courier New"/>
                <w:noProof/>
              </w:rPr>
              <w:t>4</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Language Manual</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_Toc406619378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8</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379" w:history="1">
            <w:r w:rsidRPr="006B5FD6">
              <w:rPr>
                <w:rStyle w:val="Hyperlink"/>
                <w:rFonts w:ascii="Courier New" w:hAnsi="Courier New" w:cs="Courier New"/>
                <w:noProof/>
              </w:rPr>
              <w:t>4.1</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Lexical Conventions</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_Toc406619379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8</w:t>
            </w:r>
            <w:r w:rsidRPr="006B5FD6">
              <w:rPr>
                <w:rFonts w:ascii="Courier New" w:hAnsi="Courier New" w:cs="Courier New"/>
                <w:noProof/>
                <w:webHidden/>
              </w:rPr>
              <w:fldChar w:fldCharType="end"/>
            </w:r>
          </w:hyperlink>
        </w:p>
        <w:p w:rsidR="006B5FD6" w:rsidRPr="006B5FD6" w:rsidRDefault="006B5FD6">
          <w:pPr>
            <w:pStyle w:val="TOC3"/>
            <w:tabs>
              <w:tab w:val="left" w:pos="1320"/>
              <w:tab w:val="right" w:leader="dot" w:pos="9350"/>
            </w:tabs>
            <w:rPr>
              <w:rFonts w:ascii="Courier New" w:hAnsi="Courier New" w:cs="Courier New"/>
              <w:noProof/>
              <w:color w:val="auto"/>
              <w:sz w:val="22"/>
              <w:szCs w:val="22"/>
              <w:lang w:eastAsia="en-US"/>
            </w:rPr>
          </w:pPr>
          <w:hyperlink w:anchor="_Toc406619380" w:history="1">
            <w:r w:rsidRPr="006B5FD6">
              <w:rPr>
                <w:rStyle w:val="Hyperlink"/>
                <w:rFonts w:ascii="Courier New" w:hAnsi="Courier New" w:cs="Courier New"/>
                <w:noProof/>
              </w:rPr>
              <w:t>4.1.1</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Comments</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_Toc406619380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8</w:t>
            </w:r>
            <w:r w:rsidRPr="006B5FD6">
              <w:rPr>
                <w:rFonts w:ascii="Courier New" w:hAnsi="Courier New" w:cs="Courier New"/>
                <w:noProof/>
                <w:webHidden/>
              </w:rPr>
              <w:fldChar w:fldCharType="end"/>
            </w:r>
          </w:hyperlink>
        </w:p>
        <w:p w:rsidR="006B5FD6" w:rsidRPr="006B5FD6" w:rsidRDefault="006B5FD6">
          <w:pPr>
            <w:pStyle w:val="TOC3"/>
            <w:tabs>
              <w:tab w:val="left" w:pos="1320"/>
              <w:tab w:val="right" w:leader="dot" w:pos="9350"/>
            </w:tabs>
            <w:rPr>
              <w:rFonts w:ascii="Courier New" w:hAnsi="Courier New" w:cs="Courier New"/>
              <w:noProof/>
              <w:color w:val="auto"/>
              <w:sz w:val="22"/>
              <w:szCs w:val="22"/>
              <w:lang w:eastAsia="en-US"/>
            </w:rPr>
          </w:pPr>
          <w:hyperlink w:anchor="_Toc406619381" w:history="1">
            <w:r w:rsidRPr="006B5FD6">
              <w:rPr>
                <w:rStyle w:val="Hyperlink"/>
                <w:rFonts w:ascii="Courier New" w:hAnsi="Courier New" w:cs="Courier New"/>
                <w:noProof/>
              </w:rPr>
              <w:t>4.1.2</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Identifiers (Names)</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_Toc406619381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8</w:t>
            </w:r>
            <w:r w:rsidRPr="006B5FD6">
              <w:rPr>
                <w:rFonts w:ascii="Courier New" w:hAnsi="Courier New" w:cs="Courier New"/>
                <w:noProof/>
                <w:webHidden/>
              </w:rPr>
              <w:fldChar w:fldCharType="end"/>
            </w:r>
          </w:hyperlink>
        </w:p>
        <w:p w:rsidR="006B5FD6" w:rsidRPr="006B5FD6" w:rsidRDefault="006B5FD6">
          <w:pPr>
            <w:pStyle w:val="TOC3"/>
            <w:tabs>
              <w:tab w:val="left" w:pos="1320"/>
              <w:tab w:val="right" w:leader="dot" w:pos="9350"/>
            </w:tabs>
            <w:rPr>
              <w:rFonts w:ascii="Courier New" w:hAnsi="Courier New" w:cs="Courier New"/>
              <w:noProof/>
              <w:color w:val="auto"/>
              <w:sz w:val="22"/>
              <w:szCs w:val="22"/>
              <w:lang w:eastAsia="en-US"/>
            </w:rPr>
          </w:pPr>
          <w:hyperlink w:anchor="_Toc406619382" w:history="1">
            <w:r w:rsidRPr="006B5FD6">
              <w:rPr>
                <w:rStyle w:val="Hyperlink"/>
                <w:rFonts w:ascii="Courier New" w:hAnsi="Courier New" w:cs="Courier New"/>
                <w:noProof/>
              </w:rPr>
              <w:t>4.1.3</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Keywords</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_Toc406619382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9</w:t>
            </w:r>
            <w:r w:rsidRPr="006B5FD6">
              <w:rPr>
                <w:rFonts w:ascii="Courier New" w:hAnsi="Courier New" w:cs="Courier New"/>
                <w:noProof/>
                <w:webHidden/>
              </w:rPr>
              <w:fldChar w:fldCharType="end"/>
            </w:r>
          </w:hyperlink>
        </w:p>
        <w:p w:rsidR="006B5FD6" w:rsidRPr="006B5FD6" w:rsidRDefault="006B5FD6">
          <w:pPr>
            <w:pStyle w:val="TOC3"/>
            <w:tabs>
              <w:tab w:val="left" w:pos="1320"/>
              <w:tab w:val="right" w:leader="dot" w:pos="9350"/>
            </w:tabs>
            <w:rPr>
              <w:rFonts w:ascii="Courier New" w:hAnsi="Courier New" w:cs="Courier New"/>
              <w:noProof/>
              <w:color w:val="auto"/>
              <w:sz w:val="22"/>
              <w:szCs w:val="22"/>
              <w:lang w:eastAsia="en-US"/>
            </w:rPr>
          </w:pPr>
          <w:hyperlink w:anchor="_Toc406619383" w:history="1">
            <w:r w:rsidRPr="006B5FD6">
              <w:rPr>
                <w:rStyle w:val="Hyperlink"/>
                <w:rFonts w:ascii="Courier New" w:hAnsi="Courier New" w:cs="Courier New"/>
                <w:noProof/>
              </w:rPr>
              <w:t>4.1.4</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Constants</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_Toc406619383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9</w:t>
            </w:r>
            <w:r w:rsidRPr="006B5FD6">
              <w:rPr>
                <w:rFonts w:ascii="Courier New" w:hAnsi="Courier New" w:cs="Courier New"/>
                <w:noProof/>
                <w:webHidden/>
              </w:rPr>
              <w:fldChar w:fldCharType="end"/>
            </w:r>
          </w:hyperlink>
        </w:p>
        <w:p w:rsidR="006B5FD6" w:rsidRPr="006B5FD6" w:rsidRDefault="006B5FD6">
          <w:pPr>
            <w:pStyle w:val="TOC3"/>
            <w:tabs>
              <w:tab w:val="left" w:pos="1320"/>
              <w:tab w:val="right" w:leader="dot" w:pos="9350"/>
            </w:tabs>
            <w:rPr>
              <w:rFonts w:ascii="Courier New" w:hAnsi="Courier New" w:cs="Courier New"/>
              <w:noProof/>
              <w:color w:val="auto"/>
              <w:sz w:val="22"/>
              <w:szCs w:val="22"/>
              <w:lang w:eastAsia="en-US"/>
            </w:rPr>
          </w:pPr>
          <w:hyperlink w:anchor="_Toc406619384" w:history="1">
            <w:r w:rsidRPr="006B5FD6">
              <w:rPr>
                <w:rStyle w:val="Hyperlink"/>
                <w:rFonts w:ascii="Courier New" w:hAnsi="Courier New" w:cs="Courier New"/>
                <w:noProof/>
              </w:rPr>
              <w:t>4.1.5</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Strings</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_Toc406619384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10</w:t>
            </w:r>
            <w:r w:rsidRPr="006B5FD6">
              <w:rPr>
                <w:rFonts w:ascii="Courier New" w:hAnsi="Courier New" w:cs="Courier New"/>
                <w:noProof/>
                <w:webHidden/>
              </w:rPr>
              <w:fldChar w:fldCharType="end"/>
            </w:r>
          </w:hyperlink>
        </w:p>
        <w:p w:rsidR="006B5FD6" w:rsidRPr="006B5FD6" w:rsidRDefault="006B5FD6">
          <w:pPr>
            <w:pStyle w:val="TOC3"/>
            <w:tabs>
              <w:tab w:val="left" w:pos="1320"/>
              <w:tab w:val="right" w:leader="dot" w:pos="9350"/>
            </w:tabs>
            <w:rPr>
              <w:rFonts w:ascii="Courier New" w:hAnsi="Courier New" w:cs="Courier New"/>
              <w:noProof/>
              <w:color w:val="auto"/>
              <w:sz w:val="22"/>
              <w:szCs w:val="22"/>
              <w:lang w:eastAsia="en-US"/>
            </w:rPr>
          </w:pPr>
          <w:hyperlink w:anchor="_Toc406619385" w:history="1">
            <w:r w:rsidRPr="006B5FD6">
              <w:rPr>
                <w:rStyle w:val="Hyperlink"/>
                <w:rFonts w:ascii="Courier New" w:hAnsi="Courier New" w:cs="Courier New"/>
                <w:noProof/>
              </w:rPr>
              <w:t>4.1.6</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Punctuation</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_Toc406619385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10</w:t>
            </w:r>
            <w:r w:rsidRPr="006B5FD6">
              <w:rPr>
                <w:rFonts w:ascii="Courier New" w:hAnsi="Courier New" w:cs="Courier New"/>
                <w:noProof/>
                <w:webHidden/>
              </w:rPr>
              <w:fldChar w:fldCharType="end"/>
            </w:r>
          </w:hyperlink>
        </w:p>
        <w:p w:rsidR="006B5FD6" w:rsidRPr="006B5FD6" w:rsidRDefault="006B5FD6">
          <w:pPr>
            <w:pStyle w:val="TOC3"/>
            <w:tabs>
              <w:tab w:val="left" w:pos="1320"/>
              <w:tab w:val="right" w:leader="dot" w:pos="9350"/>
            </w:tabs>
            <w:rPr>
              <w:rFonts w:ascii="Courier New" w:hAnsi="Courier New" w:cs="Courier New"/>
              <w:noProof/>
              <w:color w:val="auto"/>
              <w:sz w:val="22"/>
              <w:szCs w:val="22"/>
              <w:lang w:eastAsia="en-US"/>
            </w:rPr>
          </w:pPr>
          <w:hyperlink w:anchor="_Toc406619386" w:history="1">
            <w:r w:rsidRPr="006B5FD6">
              <w:rPr>
                <w:rStyle w:val="Hyperlink"/>
                <w:rFonts w:ascii="Courier New" w:hAnsi="Courier New" w:cs="Courier New"/>
                <w:noProof/>
              </w:rPr>
              <w:t>4.1.7</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Operators</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_Toc406619386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11</w:t>
            </w:r>
            <w:r w:rsidRPr="006B5FD6">
              <w:rPr>
                <w:rFonts w:ascii="Courier New" w:hAnsi="Courier New" w:cs="Courier New"/>
                <w:noProof/>
                <w:webHidden/>
              </w:rPr>
              <w:fldChar w:fldCharType="end"/>
            </w:r>
          </w:hyperlink>
        </w:p>
        <w:p w:rsidR="006B5FD6" w:rsidRPr="006B5FD6" w:rsidRDefault="006B5FD6">
          <w:pPr>
            <w:pStyle w:val="TOC3"/>
            <w:tabs>
              <w:tab w:val="left" w:pos="1320"/>
              <w:tab w:val="right" w:leader="dot" w:pos="9350"/>
            </w:tabs>
            <w:rPr>
              <w:rFonts w:ascii="Courier New" w:hAnsi="Courier New" w:cs="Courier New"/>
              <w:noProof/>
              <w:color w:val="auto"/>
              <w:sz w:val="22"/>
              <w:szCs w:val="22"/>
              <w:lang w:eastAsia="en-US"/>
            </w:rPr>
          </w:pPr>
          <w:hyperlink w:anchor="_Toc406619387" w:history="1">
            <w:r w:rsidRPr="006B5FD6">
              <w:rPr>
                <w:rStyle w:val="Hyperlink"/>
                <w:rFonts w:ascii="Courier New" w:hAnsi="Courier New" w:cs="Courier New"/>
                <w:noProof/>
              </w:rPr>
              <w:t>4.1.8</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Whitespace</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_Toc406619387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12</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388" w:history="1">
            <w:r w:rsidRPr="006B5FD6">
              <w:rPr>
                <w:rStyle w:val="Hyperlink"/>
                <w:rFonts w:ascii="Courier New" w:hAnsi="Courier New" w:cs="Courier New"/>
                <w:noProof/>
              </w:rPr>
              <w:t>4.2</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Syntax Notation</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_Toc406619388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13</w:t>
            </w:r>
            <w:r w:rsidRPr="006B5FD6">
              <w:rPr>
                <w:rFonts w:ascii="Courier New" w:hAnsi="Courier New" w:cs="Courier New"/>
                <w:noProof/>
                <w:webHidden/>
              </w:rPr>
              <w:fldChar w:fldCharType="end"/>
            </w:r>
          </w:hyperlink>
        </w:p>
        <w:p w:rsidR="006B5FD6" w:rsidRPr="006B5FD6" w:rsidRDefault="006B5FD6">
          <w:pPr>
            <w:pStyle w:val="TOC3"/>
            <w:tabs>
              <w:tab w:val="left" w:pos="1320"/>
              <w:tab w:val="right" w:leader="dot" w:pos="9350"/>
            </w:tabs>
            <w:rPr>
              <w:rFonts w:ascii="Courier New" w:hAnsi="Courier New" w:cs="Courier New"/>
              <w:noProof/>
              <w:color w:val="auto"/>
              <w:sz w:val="22"/>
              <w:szCs w:val="22"/>
              <w:lang w:eastAsia="en-US"/>
            </w:rPr>
          </w:pPr>
          <w:hyperlink w:anchor="_Toc406619389" w:history="1">
            <w:r w:rsidRPr="006B5FD6">
              <w:rPr>
                <w:rStyle w:val="Hyperlink"/>
                <w:rFonts w:ascii="Courier New" w:hAnsi="Courier New" w:cs="Courier New"/>
                <w:noProof/>
              </w:rPr>
              <w:t>4.2.1</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Program Structure (Main)</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_Toc406619389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13</w:t>
            </w:r>
            <w:r w:rsidRPr="006B5FD6">
              <w:rPr>
                <w:rFonts w:ascii="Courier New" w:hAnsi="Courier New" w:cs="Courier New"/>
                <w:noProof/>
                <w:webHidden/>
              </w:rPr>
              <w:fldChar w:fldCharType="end"/>
            </w:r>
          </w:hyperlink>
        </w:p>
        <w:p w:rsidR="006B5FD6" w:rsidRPr="006B5FD6" w:rsidRDefault="006B5FD6">
          <w:pPr>
            <w:pStyle w:val="TOC3"/>
            <w:tabs>
              <w:tab w:val="left" w:pos="1320"/>
              <w:tab w:val="right" w:leader="dot" w:pos="9350"/>
            </w:tabs>
            <w:rPr>
              <w:rFonts w:ascii="Courier New" w:hAnsi="Courier New" w:cs="Courier New"/>
              <w:noProof/>
              <w:color w:val="auto"/>
              <w:sz w:val="22"/>
              <w:szCs w:val="22"/>
              <w:lang w:eastAsia="en-US"/>
            </w:rPr>
          </w:pPr>
          <w:hyperlink w:anchor="_Toc406619390" w:history="1">
            <w:r w:rsidRPr="006B5FD6">
              <w:rPr>
                <w:rStyle w:val="Hyperlink"/>
                <w:rFonts w:ascii="Courier New" w:hAnsi="Courier New" w:cs="Courier New"/>
                <w:noProof/>
              </w:rPr>
              <w:t>4.2.2</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State Blocks</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_Toc406619390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13</w:t>
            </w:r>
            <w:r w:rsidRPr="006B5FD6">
              <w:rPr>
                <w:rFonts w:ascii="Courier New" w:hAnsi="Courier New" w:cs="Courier New"/>
                <w:noProof/>
                <w:webHidden/>
              </w:rPr>
              <w:fldChar w:fldCharType="end"/>
            </w:r>
          </w:hyperlink>
        </w:p>
        <w:p w:rsidR="006B5FD6" w:rsidRPr="006B5FD6" w:rsidRDefault="006B5FD6">
          <w:pPr>
            <w:pStyle w:val="TOC3"/>
            <w:tabs>
              <w:tab w:val="left" w:pos="1320"/>
              <w:tab w:val="right" w:leader="dot" w:pos="9350"/>
            </w:tabs>
            <w:rPr>
              <w:rFonts w:ascii="Courier New" w:hAnsi="Courier New" w:cs="Courier New"/>
              <w:noProof/>
              <w:color w:val="auto"/>
              <w:sz w:val="22"/>
              <w:szCs w:val="22"/>
              <w:lang w:eastAsia="en-US"/>
            </w:rPr>
          </w:pPr>
          <w:hyperlink w:anchor="_Toc406619391" w:history="1">
            <w:r w:rsidRPr="006B5FD6">
              <w:rPr>
                <w:rStyle w:val="Hyperlink"/>
                <w:rFonts w:ascii="Courier New" w:hAnsi="Courier New" w:cs="Courier New"/>
                <w:noProof/>
              </w:rPr>
              <w:t>4.2.3</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Sub-DFA</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_Toc406619391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13</w:t>
            </w:r>
            <w:r w:rsidRPr="006B5FD6">
              <w:rPr>
                <w:rFonts w:ascii="Courier New" w:hAnsi="Courier New" w:cs="Courier New"/>
                <w:noProof/>
                <w:webHidden/>
              </w:rPr>
              <w:fldChar w:fldCharType="end"/>
            </w:r>
          </w:hyperlink>
        </w:p>
        <w:p w:rsidR="006B5FD6" w:rsidRPr="006B5FD6" w:rsidRDefault="006B5FD6">
          <w:pPr>
            <w:pStyle w:val="TOC3"/>
            <w:tabs>
              <w:tab w:val="left" w:pos="1320"/>
              <w:tab w:val="right" w:leader="dot" w:pos="9350"/>
            </w:tabs>
            <w:rPr>
              <w:rFonts w:ascii="Courier New" w:hAnsi="Courier New" w:cs="Courier New"/>
              <w:noProof/>
              <w:color w:val="auto"/>
              <w:sz w:val="22"/>
              <w:szCs w:val="22"/>
              <w:lang w:eastAsia="en-US"/>
            </w:rPr>
          </w:pPr>
          <w:hyperlink w:anchor="_Toc406619392" w:history="1">
            <w:r w:rsidRPr="006B5FD6">
              <w:rPr>
                <w:rStyle w:val="Hyperlink"/>
                <w:rFonts w:ascii="Courier New" w:hAnsi="Courier New" w:cs="Courier New"/>
                <w:noProof/>
              </w:rPr>
              <w:t>4.2.4</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Expressions</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_Toc406619392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14</w:t>
            </w:r>
            <w:r w:rsidRPr="006B5FD6">
              <w:rPr>
                <w:rFonts w:ascii="Courier New" w:hAnsi="Courier New" w:cs="Courier New"/>
                <w:noProof/>
                <w:webHidden/>
              </w:rPr>
              <w:fldChar w:fldCharType="end"/>
            </w:r>
          </w:hyperlink>
        </w:p>
        <w:p w:rsidR="006B5FD6" w:rsidRPr="006B5FD6" w:rsidRDefault="006B5FD6">
          <w:pPr>
            <w:pStyle w:val="TOC3"/>
            <w:tabs>
              <w:tab w:val="left" w:pos="1320"/>
              <w:tab w:val="right" w:leader="dot" w:pos="9350"/>
            </w:tabs>
            <w:rPr>
              <w:rFonts w:ascii="Courier New" w:hAnsi="Courier New" w:cs="Courier New"/>
              <w:noProof/>
              <w:color w:val="auto"/>
              <w:sz w:val="22"/>
              <w:szCs w:val="22"/>
              <w:lang w:eastAsia="en-US"/>
            </w:rPr>
          </w:pPr>
          <w:hyperlink w:anchor="_Toc406619393" w:history="1">
            <w:r w:rsidRPr="006B5FD6">
              <w:rPr>
                <w:rStyle w:val="Hyperlink"/>
                <w:rFonts w:ascii="Courier New" w:hAnsi="Courier New" w:cs="Courier New"/>
                <w:noProof/>
              </w:rPr>
              <w:t>4.2.5</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Statements</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_Toc406619393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15</w:t>
            </w:r>
            <w:r w:rsidRPr="006B5FD6">
              <w:rPr>
                <w:rFonts w:ascii="Courier New" w:hAnsi="Courier New" w:cs="Courier New"/>
                <w:noProof/>
                <w:webHidden/>
              </w:rPr>
              <w:fldChar w:fldCharType="end"/>
            </w:r>
          </w:hyperlink>
        </w:p>
        <w:p w:rsidR="006B5FD6" w:rsidRPr="006B5FD6" w:rsidRDefault="006B5FD6">
          <w:pPr>
            <w:pStyle w:val="TOC3"/>
            <w:tabs>
              <w:tab w:val="left" w:pos="1320"/>
              <w:tab w:val="right" w:leader="dot" w:pos="9350"/>
            </w:tabs>
            <w:rPr>
              <w:rFonts w:ascii="Courier New" w:hAnsi="Courier New" w:cs="Courier New"/>
              <w:noProof/>
              <w:color w:val="auto"/>
              <w:sz w:val="22"/>
              <w:szCs w:val="22"/>
              <w:lang w:eastAsia="en-US"/>
            </w:rPr>
          </w:pPr>
          <w:hyperlink w:anchor="_Toc406619394" w:history="1">
            <w:r w:rsidRPr="006B5FD6">
              <w:rPr>
                <w:rStyle w:val="Hyperlink"/>
                <w:rFonts w:ascii="Courier New" w:hAnsi="Courier New" w:cs="Courier New"/>
                <w:noProof/>
              </w:rPr>
              <w:t>4.2.6</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Scope</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_Toc406619394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16</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395" w:history="1">
            <w:r w:rsidRPr="006B5FD6">
              <w:rPr>
                <w:rStyle w:val="Hyperlink"/>
                <w:rFonts w:ascii="Courier New" w:hAnsi="Courier New" w:cs="Courier New"/>
                <w:noProof/>
              </w:rPr>
              <w:t>4.3</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Type</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_Toc406619395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18</w:t>
            </w:r>
            <w:r w:rsidRPr="006B5FD6">
              <w:rPr>
                <w:rFonts w:ascii="Courier New" w:hAnsi="Courier New" w:cs="Courier New"/>
                <w:noProof/>
                <w:webHidden/>
              </w:rPr>
              <w:fldChar w:fldCharType="end"/>
            </w:r>
          </w:hyperlink>
        </w:p>
        <w:p w:rsidR="006B5FD6" w:rsidRPr="006B5FD6" w:rsidRDefault="006B5FD6">
          <w:pPr>
            <w:pStyle w:val="TOC3"/>
            <w:tabs>
              <w:tab w:val="left" w:pos="1320"/>
              <w:tab w:val="right" w:leader="dot" w:pos="9350"/>
            </w:tabs>
            <w:rPr>
              <w:rFonts w:ascii="Courier New" w:hAnsi="Courier New" w:cs="Courier New"/>
              <w:noProof/>
              <w:color w:val="auto"/>
              <w:sz w:val="22"/>
              <w:szCs w:val="22"/>
              <w:lang w:eastAsia="en-US"/>
            </w:rPr>
          </w:pPr>
          <w:hyperlink w:anchor="_Toc406619396" w:history="1">
            <w:r w:rsidRPr="006B5FD6">
              <w:rPr>
                <w:rStyle w:val="Hyperlink"/>
                <w:rFonts w:ascii="Courier New" w:hAnsi="Courier New" w:cs="Courier New"/>
                <w:noProof/>
              </w:rPr>
              <w:t>4.3.1</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Type Declaration</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_Toc406619396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18</w:t>
            </w:r>
            <w:r w:rsidRPr="006B5FD6">
              <w:rPr>
                <w:rFonts w:ascii="Courier New" w:hAnsi="Courier New" w:cs="Courier New"/>
                <w:noProof/>
                <w:webHidden/>
              </w:rPr>
              <w:fldChar w:fldCharType="end"/>
            </w:r>
          </w:hyperlink>
        </w:p>
        <w:p w:rsidR="006B5FD6" w:rsidRPr="006B5FD6" w:rsidRDefault="006B5FD6">
          <w:pPr>
            <w:pStyle w:val="TOC3"/>
            <w:tabs>
              <w:tab w:val="left" w:pos="1320"/>
              <w:tab w:val="right" w:leader="dot" w:pos="9350"/>
            </w:tabs>
            <w:rPr>
              <w:rFonts w:ascii="Courier New" w:hAnsi="Courier New" w:cs="Courier New"/>
              <w:noProof/>
              <w:color w:val="auto"/>
              <w:sz w:val="22"/>
              <w:szCs w:val="22"/>
              <w:lang w:eastAsia="en-US"/>
            </w:rPr>
          </w:pPr>
          <w:hyperlink w:anchor="_Toc406619397" w:history="1">
            <w:r w:rsidRPr="006B5FD6">
              <w:rPr>
                <w:rStyle w:val="Hyperlink"/>
                <w:rFonts w:ascii="Courier New" w:hAnsi="Courier New" w:cs="Courier New"/>
                <w:noProof/>
              </w:rPr>
              <w:t>4.3.2</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Fundamental TYpes</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_Toc406619397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18</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398" w:history="1">
            <w:r w:rsidRPr="006B5FD6">
              <w:rPr>
                <w:rStyle w:val="Hyperlink"/>
                <w:rFonts w:ascii="Courier New" w:hAnsi="Courier New" w:cs="Courier New"/>
                <w:noProof/>
              </w:rPr>
              <w:t>4.4</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Built-in Functions</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_Toc406619398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20</w:t>
            </w:r>
            <w:r w:rsidRPr="006B5FD6">
              <w:rPr>
                <w:rFonts w:ascii="Courier New" w:hAnsi="Courier New" w:cs="Courier New"/>
                <w:noProof/>
                <w:webHidden/>
              </w:rPr>
              <w:fldChar w:fldCharType="end"/>
            </w:r>
          </w:hyperlink>
        </w:p>
        <w:p w:rsidR="006B5FD6" w:rsidRPr="006B5FD6" w:rsidRDefault="006B5FD6">
          <w:pPr>
            <w:pStyle w:val="TOC3"/>
            <w:tabs>
              <w:tab w:val="left" w:pos="1320"/>
              <w:tab w:val="right" w:leader="dot" w:pos="9350"/>
            </w:tabs>
            <w:rPr>
              <w:rFonts w:ascii="Courier New" w:hAnsi="Courier New" w:cs="Courier New"/>
              <w:noProof/>
              <w:color w:val="auto"/>
              <w:sz w:val="22"/>
              <w:szCs w:val="22"/>
              <w:lang w:eastAsia="en-US"/>
            </w:rPr>
          </w:pPr>
          <w:hyperlink w:anchor="_Toc406619399" w:history="1">
            <w:r w:rsidRPr="006B5FD6">
              <w:rPr>
                <w:rStyle w:val="Hyperlink"/>
                <w:rFonts w:ascii="Courier New" w:hAnsi="Courier New" w:cs="Courier New"/>
                <w:noProof/>
              </w:rPr>
              <w:t>4.4.1</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Concurrent</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_Toc406619399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20</w:t>
            </w:r>
            <w:r w:rsidRPr="006B5FD6">
              <w:rPr>
                <w:rFonts w:ascii="Courier New" w:hAnsi="Courier New" w:cs="Courier New"/>
                <w:noProof/>
                <w:webHidden/>
              </w:rPr>
              <w:fldChar w:fldCharType="end"/>
            </w:r>
          </w:hyperlink>
        </w:p>
        <w:p w:rsidR="006B5FD6" w:rsidRPr="006B5FD6" w:rsidRDefault="006B5FD6">
          <w:pPr>
            <w:pStyle w:val="TOC3"/>
            <w:tabs>
              <w:tab w:val="left" w:pos="1320"/>
              <w:tab w:val="right" w:leader="dot" w:pos="9350"/>
            </w:tabs>
            <w:rPr>
              <w:rFonts w:ascii="Courier New" w:hAnsi="Courier New" w:cs="Courier New"/>
              <w:noProof/>
              <w:color w:val="auto"/>
              <w:sz w:val="22"/>
              <w:szCs w:val="22"/>
              <w:lang w:eastAsia="en-US"/>
            </w:rPr>
          </w:pPr>
          <w:hyperlink w:anchor="_Toc406619400" w:history="1">
            <w:r w:rsidRPr="006B5FD6">
              <w:rPr>
                <w:rStyle w:val="Hyperlink"/>
                <w:rFonts w:ascii="Courier New" w:hAnsi="Courier New" w:cs="Courier New"/>
                <w:noProof/>
              </w:rPr>
              <w:t>4.4.2</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State</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_Toc406619400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20</w:t>
            </w:r>
            <w:r w:rsidRPr="006B5FD6">
              <w:rPr>
                <w:rFonts w:ascii="Courier New" w:hAnsi="Courier New" w:cs="Courier New"/>
                <w:noProof/>
                <w:webHidden/>
              </w:rPr>
              <w:fldChar w:fldCharType="end"/>
            </w:r>
          </w:hyperlink>
        </w:p>
        <w:p w:rsidR="006B5FD6" w:rsidRPr="006B5FD6" w:rsidRDefault="006B5FD6">
          <w:pPr>
            <w:pStyle w:val="TOC3"/>
            <w:tabs>
              <w:tab w:val="left" w:pos="1320"/>
              <w:tab w:val="right" w:leader="dot" w:pos="9350"/>
            </w:tabs>
            <w:rPr>
              <w:rFonts w:ascii="Courier New" w:hAnsi="Courier New" w:cs="Courier New"/>
              <w:noProof/>
              <w:color w:val="auto"/>
              <w:sz w:val="22"/>
              <w:szCs w:val="22"/>
              <w:lang w:eastAsia="en-US"/>
            </w:rPr>
          </w:pPr>
          <w:hyperlink w:anchor="_Toc406619401" w:history="1">
            <w:r w:rsidRPr="006B5FD6">
              <w:rPr>
                <w:rStyle w:val="Hyperlink"/>
                <w:rFonts w:ascii="Courier New" w:hAnsi="Courier New" w:cs="Courier New"/>
                <w:noProof/>
              </w:rPr>
              <w:t>4.4.3</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Sleep</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_Toc406619401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21</w:t>
            </w:r>
            <w:r w:rsidRPr="006B5FD6">
              <w:rPr>
                <w:rFonts w:ascii="Courier New" w:hAnsi="Courier New" w:cs="Courier New"/>
                <w:noProof/>
                <w:webHidden/>
              </w:rPr>
              <w:fldChar w:fldCharType="end"/>
            </w:r>
          </w:hyperlink>
        </w:p>
        <w:p w:rsidR="006B5FD6" w:rsidRPr="006B5FD6" w:rsidRDefault="006B5FD6">
          <w:pPr>
            <w:pStyle w:val="TOC3"/>
            <w:tabs>
              <w:tab w:val="left" w:pos="1320"/>
              <w:tab w:val="right" w:leader="dot" w:pos="9350"/>
            </w:tabs>
            <w:rPr>
              <w:rFonts w:ascii="Courier New" w:hAnsi="Courier New" w:cs="Courier New"/>
              <w:noProof/>
              <w:color w:val="auto"/>
              <w:sz w:val="22"/>
              <w:szCs w:val="22"/>
              <w:lang w:eastAsia="en-US"/>
            </w:rPr>
          </w:pPr>
          <w:hyperlink w:anchor="_Toc406619402" w:history="1">
            <w:r w:rsidRPr="006B5FD6">
              <w:rPr>
                <w:rStyle w:val="Hyperlink"/>
                <w:rFonts w:ascii="Courier New" w:hAnsi="Courier New" w:cs="Courier New"/>
                <w:noProof/>
              </w:rPr>
              <w:t>4.4.4</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Print</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_Toc406619402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21</w:t>
            </w:r>
            <w:r w:rsidRPr="006B5FD6">
              <w:rPr>
                <w:rFonts w:ascii="Courier New" w:hAnsi="Courier New" w:cs="Courier New"/>
                <w:noProof/>
                <w:webHidden/>
              </w:rPr>
              <w:fldChar w:fldCharType="end"/>
            </w:r>
          </w:hyperlink>
        </w:p>
        <w:p w:rsidR="006B5FD6" w:rsidRPr="006B5FD6" w:rsidRDefault="006B5FD6">
          <w:pPr>
            <w:pStyle w:val="TOC3"/>
            <w:tabs>
              <w:tab w:val="left" w:pos="1320"/>
              <w:tab w:val="right" w:leader="dot" w:pos="9350"/>
            </w:tabs>
            <w:rPr>
              <w:rFonts w:ascii="Courier New" w:hAnsi="Courier New" w:cs="Courier New"/>
              <w:noProof/>
              <w:color w:val="auto"/>
              <w:sz w:val="22"/>
              <w:szCs w:val="22"/>
              <w:lang w:eastAsia="en-US"/>
            </w:rPr>
          </w:pPr>
          <w:hyperlink w:anchor="_Toc406619403" w:history="1">
            <w:r w:rsidRPr="006B5FD6">
              <w:rPr>
                <w:rStyle w:val="Hyperlink"/>
                <w:rFonts w:ascii="Courier New" w:hAnsi="Courier New" w:cs="Courier New"/>
                <w:noProof/>
              </w:rPr>
              <w:t>4.4.5</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Input</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_Toc406619403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21</w:t>
            </w:r>
            <w:r w:rsidRPr="006B5FD6">
              <w:rPr>
                <w:rFonts w:ascii="Courier New" w:hAnsi="Courier New" w:cs="Courier New"/>
                <w:noProof/>
                <w:webHidden/>
              </w:rPr>
              <w:fldChar w:fldCharType="end"/>
            </w:r>
          </w:hyperlink>
        </w:p>
        <w:p w:rsidR="006B5FD6" w:rsidRPr="006B5FD6" w:rsidRDefault="006B5FD6">
          <w:pPr>
            <w:pStyle w:val="TOC3"/>
            <w:tabs>
              <w:tab w:val="left" w:pos="1320"/>
              <w:tab w:val="right" w:leader="dot" w:pos="9350"/>
            </w:tabs>
            <w:rPr>
              <w:rFonts w:ascii="Courier New" w:hAnsi="Courier New" w:cs="Courier New"/>
              <w:noProof/>
              <w:color w:val="auto"/>
              <w:sz w:val="22"/>
              <w:szCs w:val="22"/>
              <w:lang w:eastAsia="en-US"/>
            </w:rPr>
          </w:pPr>
          <w:hyperlink w:anchor="_Toc406619404" w:history="1">
            <w:r w:rsidRPr="006B5FD6">
              <w:rPr>
                <w:rStyle w:val="Hyperlink"/>
                <w:rFonts w:ascii="Courier New" w:hAnsi="Courier New" w:cs="Courier New"/>
                <w:noProof/>
              </w:rPr>
              <w:t>4.4.6</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Conversion Functions</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_Toc406619404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21</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405" w:history="1">
            <w:r w:rsidRPr="006B5FD6">
              <w:rPr>
                <w:rStyle w:val="Hyperlink"/>
                <w:rFonts w:ascii="Courier New" w:hAnsi="Courier New" w:cs="Courier New"/>
                <w:noProof/>
              </w:rPr>
              <w:t>4.5</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Program Execution</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_Toc406619405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23</w:t>
            </w:r>
            <w:r w:rsidRPr="006B5FD6">
              <w:rPr>
                <w:rFonts w:ascii="Courier New" w:hAnsi="Courier New" w:cs="Courier New"/>
                <w:noProof/>
                <w:webHidden/>
              </w:rPr>
              <w:fldChar w:fldCharType="end"/>
            </w:r>
          </w:hyperlink>
        </w:p>
        <w:p w:rsidR="006B5FD6" w:rsidRPr="006B5FD6" w:rsidRDefault="006B5FD6">
          <w:pPr>
            <w:pStyle w:val="TOC1"/>
            <w:tabs>
              <w:tab w:val="left" w:pos="400"/>
              <w:tab w:val="right" w:leader="dot" w:pos="9350"/>
            </w:tabs>
            <w:rPr>
              <w:rFonts w:ascii="Courier New" w:hAnsi="Courier New" w:cs="Courier New"/>
              <w:noProof/>
              <w:color w:val="auto"/>
              <w:sz w:val="22"/>
              <w:szCs w:val="22"/>
              <w:lang w:eastAsia="en-US"/>
            </w:rPr>
          </w:pPr>
          <w:hyperlink w:anchor="_Toc406619406" w:history="1">
            <w:r w:rsidRPr="006B5FD6">
              <w:rPr>
                <w:rStyle w:val="Hyperlink"/>
                <w:rFonts w:ascii="Courier New" w:hAnsi="Courier New" w:cs="Courier New"/>
                <w:noProof/>
              </w:rPr>
              <w:t>5</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Project Plan</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_Toc406619406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24</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407" w:history="1">
            <w:r w:rsidRPr="006B5FD6">
              <w:rPr>
                <w:rStyle w:val="Hyperlink"/>
                <w:rFonts w:ascii="Courier New" w:hAnsi="Courier New" w:cs="Courier New"/>
                <w:noProof/>
              </w:rPr>
              <w:t>5.1</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The plan.</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_Toc406619407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24</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408" w:history="1">
            <w:r w:rsidRPr="006B5FD6">
              <w:rPr>
                <w:rStyle w:val="Hyperlink"/>
                <w:rFonts w:ascii="Courier New" w:hAnsi="Courier New" w:cs="Courier New"/>
                <w:noProof/>
              </w:rPr>
              <w:t>5.2</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Specification.</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_Toc406619408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24</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409" w:history="1">
            <w:r w:rsidRPr="006B5FD6">
              <w:rPr>
                <w:rStyle w:val="Hyperlink"/>
                <w:rFonts w:ascii="Courier New" w:hAnsi="Courier New" w:cs="Courier New"/>
                <w:noProof/>
              </w:rPr>
              <w:t>5.3</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Development.</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_Toc406619409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25</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410" w:history="1">
            <w:r w:rsidRPr="006B5FD6">
              <w:rPr>
                <w:rStyle w:val="Hyperlink"/>
                <w:rFonts w:ascii="Courier New" w:hAnsi="Courier New" w:cs="Courier New"/>
                <w:noProof/>
              </w:rPr>
              <w:t>5.4</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Testing.</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_Toc406619410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25</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411" w:history="1">
            <w:r w:rsidRPr="006B5FD6">
              <w:rPr>
                <w:rStyle w:val="Hyperlink"/>
                <w:rFonts w:ascii="Courier New" w:hAnsi="Courier New" w:cs="Courier New"/>
                <w:noProof/>
              </w:rPr>
              <w:t>5.5</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Programming Style Guide</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_Toc406619411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26</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412" w:history="1">
            <w:r w:rsidRPr="006B5FD6">
              <w:rPr>
                <w:rStyle w:val="Hyperlink"/>
                <w:rFonts w:ascii="Courier New" w:hAnsi="Courier New" w:cs="Courier New"/>
                <w:noProof/>
              </w:rPr>
              <w:t>5.6</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Project Timeline</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_Toc406619412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26</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413" w:history="1">
            <w:r w:rsidRPr="006B5FD6">
              <w:rPr>
                <w:rStyle w:val="Hyperlink"/>
                <w:rFonts w:ascii="Courier New" w:hAnsi="Courier New" w:cs="Courier New"/>
                <w:noProof/>
              </w:rPr>
              <w:t>5.7</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Roles and Responsibilities of Each Team Member</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_Toc406619413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27</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414" w:history="1">
            <w:r w:rsidRPr="006B5FD6">
              <w:rPr>
                <w:rStyle w:val="Hyperlink"/>
                <w:rFonts w:ascii="Courier New" w:hAnsi="Courier New" w:cs="Courier New"/>
                <w:noProof/>
              </w:rPr>
              <w:t>5.8</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Software Development Environment Used (Tools and Languages)</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_Toc406619414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28</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415" w:history="1">
            <w:r w:rsidRPr="006B5FD6">
              <w:rPr>
                <w:rStyle w:val="Hyperlink"/>
                <w:rFonts w:ascii="Courier New" w:hAnsi="Courier New" w:cs="Courier New"/>
                <w:noProof/>
              </w:rPr>
              <w:t>5.9</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Project Log</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_Toc406619415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28</w:t>
            </w:r>
            <w:r w:rsidRPr="006B5FD6">
              <w:rPr>
                <w:rFonts w:ascii="Courier New" w:hAnsi="Courier New" w:cs="Courier New"/>
                <w:noProof/>
                <w:webHidden/>
              </w:rPr>
              <w:fldChar w:fldCharType="end"/>
            </w:r>
          </w:hyperlink>
        </w:p>
        <w:p w:rsidR="006B5FD6" w:rsidRPr="006B5FD6" w:rsidRDefault="006B5FD6">
          <w:pPr>
            <w:pStyle w:val="TOC1"/>
            <w:tabs>
              <w:tab w:val="left" w:pos="400"/>
              <w:tab w:val="right" w:leader="dot" w:pos="9350"/>
            </w:tabs>
            <w:rPr>
              <w:rFonts w:ascii="Courier New" w:hAnsi="Courier New" w:cs="Courier New"/>
              <w:noProof/>
              <w:color w:val="auto"/>
              <w:sz w:val="22"/>
              <w:szCs w:val="22"/>
              <w:lang w:eastAsia="en-US"/>
            </w:rPr>
          </w:pPr>
          <w:hyperlink w:anchor="_Toc406619416" w:history="1">
            <w:r w:rsidRPr="006B5FD6">
              <w:rPr>
                <w:rStyle w:val="Hyperlink"/>
                <w:rFonts w:ascii="Courier New" w:hAnsi="Courier New" w:cs="Courier New"/>
                <w:noProof/>
              </w:rPr>
              <w:t>6</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Architectural Design</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_Toc406619416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34</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417" w:history="1">
            <w:r w:rsidRPr="006B5FD6">
              <w:rPr>
                <w:rStyle w:val="Hyperlink"/>
                <w:rFonts w:ascii="Courier New" w:hAnsi="Courier New" w:cs="Courier New"/>
                <w:noProof/>
              </w:rPr>
              <w:t>6.1</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A Diagram of the Major Components of the Translator</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_Toc406619417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34</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418" w:history="1">
            <w:r w:rsidRPr="006B5FD6">
              <w:rPr>
                <w:rStyle w:val="Hyperlink"/>
                <w:rFonts w:ascii="Courier New" w:hAnsi="Courier New" w:cs="Courier New"/>
                <w:noProof/>
              </w:rPr>
              <w:t>6.2</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Interfaces between the components.</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_Toc406619418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34</w:t>
            </w:r>
            <w:r w:rsidRPr="006B5FD6">
              <w:rPr>
                <w:rFonts w:ascii="Courier New" w:hAnsi="Courier New" w:cs="Courier New"/>
                <w:noProof/>
                <w:webHidden/>
              </w:rPr>
              <w:fldChar w:fldCharType="end"/>
            </w:r>
          </w:hyperlink>
        </w:p>
        <w:p w:rsidR="006B5FD6" w:rsidRPr="006B5FD6" w:rsidRDefault="006B5FD6">
          <w:pPr>
            <w:pStyle w:val="TOC3"/>
            <w:tabs>
              <w:tab w:val="left" w:pos="1320"/>
              <w:tab w:val="right" w:leader="dot" w:pos="9350"/>
            </w:tabs>
            <w:rPr>
              <w:rFonts w:ascii="Courier New" w:hAnsi="Courier New" w:cs="Courier New"/>
              <w:noProof/>
              <w:color w:val="auto"/>
              <w:sz w:val="22"/>
              <w:szCs w:val="22"/>
              <w:lang w:eastAsia="en-US"/>
            </w:rPr>
          </w:pPr>
          <w:hyperlink w:anchor="_Toc406619419" w:history="1">
            <w:r w:rsidRPr="006B5FD6">
              <w:rPr>
                <w:rStyle w:val="Hyperlink"/>
                <w:rFonts w:ascii="Courier New" w:hAnsi="Courier New" w:cs="Courier New"/>
                <w:noProof/>
              </w:rPr>
              <w:t>6.2.1</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Scanner</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_Toc406619419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34</w:t>
            </w:r>
            <w:r w:rsidRPr="006B5FD6">
              <w:rPr>
                <w:rFonts w:ascii="Courier New" w:hAnsi="Courier New" w:cs="Courier New"/>
                <w:noProof/>
                <w:webHidden/>
              </w:rPr>
              <w:fldChar w:fldCharType="end"/>
            </w:r>
          </w:hyperlink>
        </w:p>
        <w:p w:rsidR="006B5FD6" w:rsidRPr="006B5FD6" w:rsidRDefault="006B5FD6">
          <w:pPr>
            <w:pStyle w:val="TOC3"/>
            <w:tabs>
              <w:tab w:val="left" w:pos="1320"/>
              <w:tab w:val="right" w:leader="dot" w:pos="9350"/>
            </w:tabs>
            <w:rPr>
              <w:rFonts w:ascii="Courier New" w:hAnsi="Courier New" w:cs="Courier New"/>
              <w:noProof/>
              <w:color w:val="auto"/>
              <w:sz w:val="22"/>
              <w:szCs w:val="22"/>
              <w:lang w:eastAsia="en-US"/>
            </w:rPr>
          </w:pPr>
          <w:hyperlink w:anchor="_Toc406619420" w:history="1">
            <w:r w:rsidRPr="006B5FD6">
              <w:rPr>
                <w:rStyle w:val="Hyperlink"/>
                <w:rFonts w:ascii="Courier New" w:hAnsi="Courier New" w:cs="Courier New"/>
                <w:noProof/>
              </w:rPr>
              <w:t>6.2.2</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Parser</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_Toc406619420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35</w:t>
            </w:r>
            <w:r w:rsidRPr="006B5FD6">
              <w:rPr>
                <w:rFonts w:ascii="Courier New" w:hAnsi="Courier New" w:cs="Courier New"/>
                <w:noProof/>
                <w:webHidden/>
              </w:rPr>
              <w:fldChar w:fldCharType="end"/>
            </w:r>
          </w:hyperlink>
        </w:p>
        <w:p w:rsidR="006B5FD6" w:rsidRPr="006B5FD6" w:rsidRDefault="006B5FD6">
          <w:pPr>
            <w:pStyle w:val="TOC3"/>
            <w:tabs>
              <w:tab w:val="left" w:pos="1320"/>
              <w:tab w:val="right" w:leader="dot" w:pos="9350"/>
            </w:tabs>
            <w:rPr>
              <w:rFonts w:ascii="Courier New" w:hAnsi="Courier New" w:cs="Courier New"/>
              <w:noProof/>
              <w:color w:val="auto"/>
              <w:sz w:val="22"/>
              <w:szCs w:val="22"/>
              <w:lang w:eastAsia="en-US"/>
            </w:rPr>
          </w:pPr>
          <w:hyperlink w:anchor="_Toc406619421" w:history="1">
            <w:r w:rsidRPr="006B5FD6">
              <w:rPr>
                <w:rStyle w:val="Hyperlink"/>
                <w:rFonts w:ascii="Courier New" w:hAnsi="Courier New" w:cs="Courier New"/>
                <w:noProof/>
              </w:rPr>
              <w:t>6.2.3</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Semantic Check</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_Toc406619421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35</w:t>
            </w:r>
            <w:r w:rsidRPr="006B5FD6">
              <w:rPr>
                <w:rFonts w:ascii="Courier New" w:hAnsi="Courier New" w:cs="Courier New"/>
                <w:noProof/>
                <w:webHidden/>
              </w:rPr>
              <w:fldChar w:fldCharType="end"/>
            </w:r>
          </w:hyperlink>
        </w:p>
        <w:p w:rsidR="006B5FD6" w:rsidRPr="006B5FD6" w:rsidRDefault="006B5FD6">
          <w:pPr>
            <w:pStyle w:val="TOC3"/>
            <w:tabs>
              <w:tab w:val="left" w:pos="1320"/>
              <w:tab w:val="right" w:leader="dot" w:pos="9350"/>
            </w:tabs>
            <w:rPr>
              <w:rFonts w:ascii="Courier New" w:hAnsi="Courier New" w:cs="Courier New"/>
              <w:noProof/>
              <w:color w:val="auto"/>
              <w:sz w:val="22"/>
              <w:szCs w:val="22"/>
              <w:lang w:eastAsia="en-US"/>
            </w:rPr>
          </w:pPr>
          <w:hyperlink w:anchor="_Toc406619422" w:history="1">
            <w:r w:rsidRPr="006B5FD6">
              <w:rPr>
                <w:rStyle w:val="Hyperlink"/>
                <w:rFonts w:ascii="Courier New" w:hAnsi="Courier New" w:cs="Courier New"/>
                <w:noProof/>
              </w:rPr>
              <w:t>6.2.4</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Code Generation</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_Toc406619422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35</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423" w:history="1">
            <w:r w:rsidRPr="006B5FD6">
              <w:rPr>
                <w:rStyle w:val="Hyperlink"/>
                <w:rFonts w:ascii="Courier New" w:hAnsi="Courier New" w:cs="Courier New"/>
                <w:noProof/>
              </w:rPr>
              <w:t>6.3</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Implementation Responsibilities</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_Toc406619423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36</w:t>
            </w:r>
            <w:r w:rsidRPr="006B5FD6">
              <w:rPr>
                <w:rFonts w:ascii="Courier New" w:hAnsi="Courier New" w:cs="Courier New"/>
                <w:noProof/>
                <w:webHidden/>
              </w:rPr>
              <w:fldChar w:fldCharType="end"/>
            </w:r>
          </w:hyperlink>
        </w:p>
        <w:p w:rsidR="006B5FD6" w:rsidRPr="006B5FD6" w:rsidRDefault="006B5FD6">
          <w:pPr>
            <w:pStyle w:val="TOC1"/>
            <w:tabs>
              <w:tab w:val="left" w:pos="400"/>
              <w:tab w:val="right" w:leader="dot" w:pos="9350"/>
            </w:tabs>
            <w:rPr>
              <w:rFonts w:ascii="Courier New" w:hAnsi="Courier New" w:cs="Courier New"/>
              <w:noProof/>
              <w:color w:val="auto"/>
              <w:sz w:val="22"/>
              <w:szCs w:val="22"/>
              <w:lang w:eastAsia="en-US"/>
            </w:rPr>
          </w:pPr>
          <w:hyperlink w:anchor="_Toc406619424" w:history="1">
            <w:r w:rsidRPr="006B5FD6">
              <w:rPr>
                <w:rStyle w:val="Hyperlink"/>
                <w:rFonts w:ascii="Courier New" w:hAnsi="Courier New" w:cs="Courier New"/>
                <w:noProof/>
              </w:rPr>
              <w:t>7</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Test Plan</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_Toc406619424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36</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425" w:history="1">
            <w:r w:rsidRPr="006B5FD6">
              <w:rPr>
                <w:rStyle w:val="Hyperlink"/>
                <w:rFonts w:ascii="Courier New" w:hAnsi="Courier New" w:cs="Courier New"/>
                <w:noProof/>
              </w:rPr>
              <w:t>7.1</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Printing the AST</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_Toc406619425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36</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426" w:history="1">
            <w:r w:rsidRPr="006B5FD6">
              <w:rPr>
                <w:rStyle w:val="Hyperlink"/>
                <w:rFonts w:ascii="Courier New" w:hAnsi="Courier New" w:cs="Courier New"/>
                <w:noProof/>
              </w:rPr>
              <w:t>7.2</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Unit Tests</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_Toc406619426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37</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427" w:history="1">
            <w:r w:rsidRPr="006B5FD6">
              <w:rPr>
                <w:rStyle w:val="Hyperlink"/>
                <w:rFonts w:ascii="Courier New" w:hAnsi="Courier New" w:cs="Courier New"/>
                <w:noProof/>
              </w:rPr>
              <w:t>7.3</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Exception Tests</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_Toc406619427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38</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428" w:history="1">
            <w:r w:rsidRPr="006B5FD6">
              <w:rPr>
                <w:rStyle w:val="Hyperlink"/>
                <w:rFonts w:ascii="Courier New" w:hAnsi="Courier New" w:cs="Courier New"/>
                <w:noProof/>
              </w:rPr>
              <w:t>7.4</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Automation</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_Toc406619428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39</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429" w:history="1">
            <w:r w:rsidRPr="006B5FD6">
              <w:rPr>
                <w:rStyle w:val="Hyperlink"/>
                <w:rFonts w:ascii="Courier New" w:hAnsi="Courier New" w:cs="Courier New"/>
                <w:noProof/>
              </w:rPr>
              <w:t>7.5</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Sample Source Language Program and Target Language Program</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_Toc406619429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41</w:t>
            </w:r>
            <w:r w:rsidRPr="006B5FD6">
              <w:rPr>
                <w:rFonts w:ascii="Courier New" w:hAnsi="Courier New" w:cs="Courier New"/>
                <w:noProof/>
                <w:webHidden/>
              </w:rPr>
              <w:fldChar w:fldCharType="end"/>
            </w:r>
          </w:hyperlink>
        </w:p>
        <w:p w:rsidR="006B5FD6" w:rsidRPr="006B5FD6" w:rsidRDefault="006B5FD6">
          <w:pPr>
            <w:pStyle w:val="TOC1"/>
            <w:tabs>
              <w:tab w:val="left" w:pos="400"/>
              <w:tab w:val="right" w:leader="dot" w:pos="9350"/>
            </w:tabs>
            <w:rPr>
              <w:rFonts w:ascii="Courier New" w:hAnsi="Courier New" w:cs="Courier New"/>
              <w:noProof/>
              <w:color w:val="auto"/>
              <w:sz w:val="22"/>
              <w:szCs w:val="22"/>
              <w:lang w:eastAsia="en-US"/>
            </w:rPr>
          </w:pPr>
          <w:hyperlink w:anchor="_Toc406619430" w:history="1">
            <w:r w:rsidRPr="006B5FD6">
              <w:rPr>
                <w:rStyle w:val="Hyperlink"/>
                <w:rFonts w:ascii="Courier New" w:hAnsi="Courier New" w:cs="Courier New"/>
                <w:noProof/>
              </w:rPr>
              <w:t>8</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Lessons Learned</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_Toc406619430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52</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431" w:history="1">
            <w:r w:rsidRPr="006B5FD6">
              <w:rPr>
                <w:rStyle w:val="Hyperlink"/>
                <w:rFonts w:ascii="Courier New" w:hAnsi="Courier New" w:cs="Courier New"/>
                <w:noProof/>
              </w:rPr>
              <w:t>8.1</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What Oren Finard learned and advice for other teams</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_Toc406619431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52</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432" w:history="1">
            <w:r w:rsidRPr="006B5FD6">
              <w:rPr>
                <w:rStyle w:val="Hyperlink"/>
                <w:rFonts w:ascii="Courier New" w:hAnsi="Courier New" w:cs="Courier New"/>
                <w:noProof/>
              </w:rPr>
              <w:t>8.2</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What Jackson Foley learned and advice for other teams.</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_Toc406619432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52</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433" w:history="1">
            <w:r w:rsidRPr="006B5FD6">
              <w:rPr>
                <w:rStyle w:val="Hyperlink"/>
                <w:rFonts w:ascii="Courier New" w:hAnsi="Courier New" w:cs="Courier New"/>
                <w:noProof/>
              </w:rPr>
              <w:t>8.3</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What Alexander Peters learned and advice for other teams.</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_Toc406619433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53</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434" w:history="1">
            <w:r w:rsidRPr="006B5FD6">
              <w:rPr>
                <w:rStyle w:val="Hyperlink"/>
                <w:rFonts w:ascii="Courier New" w:hAnsi="Courier New" w:cs="Courier New"/>
                <w:noProof/>
              </w:rPr>
              <w:t>8.4</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What Brian Yamamoto learned and advice for other teams.</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_Toc406619434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54</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435" w:history="1">
            <w:r w:rsidRPr="006B5FD6">
              <w:rPr>
                <w:rStyle w:val="Hyperlink"/>
                <w:rFonts w:ascii="Courier New" w:hAnsi="Courier New" w:cs="Courier New"/>
                <w:noProof/>
              </w:rPr>
              <w:t>8.5</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What Zuokun Yu learned and advice for other teams.</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_Toc406619435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54</w:t>
            </w:r>
            <w:r w:rsidRPr="006B5FD6">
              <w:rPr>
                <w:rFonts w:ascii="Courier New" w:hAnsi="Courier New" w:cs="Courier New"/>
                <w:noProof/>
                <w:webHidden/>
              </w:rPr>
              <w:fldChar w:fldCharType="end"/>
            </w:r>
          </w:hyperlink>
        </w:p>
        <w:p w:rsidR="006B5FD6" w:rsidRPr="006B5FD6" w:rsidRDefault="006B5FD6">
          <w:pPr>
            <w:pStyle w:val="TOC1"/>
            <w:tabs>
              <w:tab w:val="left" w:pos="400"/>
              <w:tab w:val="right" w:leader="dot" w:pos="9350"/>
            </w:tabs>
            <w:rPr>
              <w:rFonts w:ascii="Courier New" w:hAnsi="Courier New" w:cs="Courier New"/>
              <w:noProof/>
              <w:color w:val="auto"/>
              <w:sz w:val="22"/>
              <w:szCs w:val="22"/>
              <w:lang w:eastAsia="en-US"/>
            </w:rPr>
          </w:pPr>
          <w:hyperlink w:anchor="_Toc406619436" w:history="1">
            <w:r w:rsidRPr="006B5FD6">
              <w:rPr>
                <w:rStyle w:val="Hyperlink"/>
                <w:rFonts w:ascii="Courier New" w:hAnsi="Courier New" w:cs="Courier New"/>
                <w:noProof/>
              </w:rPr>
              <w:t>9</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Appendix</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_Toc406619436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55</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437" w:history="1">
            <w:r w:rsidRPr="006B5FD6">
              <w:rPr>
                <w:rStyle w:val="Hyperlink"/>
                <w:rFonts w:ascii="Courier New" w:hAnsi="Courier New" w:cs="Courier New"/>
                <w:noProof/>
              </w:rPr>
              <w:t>9.1</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Scanner Code (scanner.mll)</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_Toc406619437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55</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438" w:history="1">
            <w:r w:rsidRPr="006B5FD6">
              <w:rPr>
                <w:rStyle w:val="Hyperlink"/>
                <w:rFonts w:ascii="Courier New" w:hAnsi="Courier New" w:cs="Courier New"/>
                <w:noProof/>
              </w:rPr>
              <w:t>9.2</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Parser Code (parser.mly)</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_Toc406619438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56</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439" w:history="1">
            <w:r w:rsidRPr="006B5FD6">
              <w:rPr>
                <w:rStyle w:val="Hyperlink"/>
                <w:rFonts w:ascii="Courier New" w:hAnsi="Courier New" w:cs="Courier New"/>
                <w:noProof/>
              </w:rPr>
              <w:t>9.3</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AST Code (ast.ml)</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_Toc406619439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59</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440" w:history="1">
            <w:r w:rsidRPr="006B5FD6">
              <w:rPr>
                <w:rStyle w:val="Hyperlink"/>
                <w:rFonts w:ascii="Courier New" w:hAnsi="Courier New" w:cs="Courier New"/>
                <w:noProof/>
              </w:rPr>
              <w:t>9.4</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Semantic Check Code (semantic_check.ml)</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_Toc406619440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62</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441" w:history="1">
            <w:r w:rsidRPr="006B5FD6">
              <w:rPr>
                <w:rStyle w:val="Hyperlink"/>
                <w:rFonts w:ascii="Courier New" w:hAnsi="Courier New" w:cs="Courier New"/>
                <w:noProof/>
              </w:rPr>
              <w:t>9.5</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SAST Code (sast.mli)</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_Toc406619441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73</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442" w:history="1">
            <w:r w:rsidRPr="006B5FD6">
              <w:rPr>
                <w:rStyle w:val="Hyperlink"/>
                <w:rFonts w:ascii="Courier New" w:hAnsi="Courier New" w:cs="Courier New"/>
                <w:noProof/>
              </w:rPr>
              <w:t>9.6</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Code Generator Code (gen_python.ml)</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_Toc406619442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74</w:t>
            </w:r>
            <w:r w:rsidRPr="006B5FD6">
              <w:rPr>
                <w:rFonts w:ascii="Courier New" w:hAnsi="Courier New" w:cs="Courier New"/>
                <w:noProof/>
                <w:webHidden/>
              </w:rPr>
              <w:fldChar w:fldCharType="end"/>
            </w:r>
          </w:hyperlink>
        </w:p>
        <w:p w:rsidR="006B5FD6" w:rsidRPr="006B5FD6" w:rsidRDefault="006B5FD6">
          <w:pPr>
            <w:pStyle w:val="TOC2"/>
            <w:tabs>
              <w:tab w:val="left" w:pos="880"/>
              <w:tab w:val="right" w:leader="dot" w:pos="9350"/>
            </w:tabs>
            <w:rPr>
              <w:rFonts w:ascii="Courier New" w:hAnsi="Courier New" w:cs="Courier New"/>
              <w:noProof/>
              <w:color w:val="auto"/>
              <w:sz w:val="22"/>
              <w:szCs w:val="22"/>
              <w:lang w:eastAsia="en-US"/>
            </w:rPr>
          </w:pPr>
          <w:hyperlink w:anchor="_Toc406619443" w:history="1">
            <w:r w:rsidRPr="006B5FD6">
              <w:rPr>
                <w:rStyle w:val="Hyperlink"/>
                <w:rFonts w:ascii="Courier New" w:hAnsi="Courier New" w:cs="Courier New"/>
                <w:noProof/>
              </w:rPr>
              <w:t>9.7</w:t>
            </w:r>
            <w:r w:rsidRPr="006B5FD6">
              <w:rPr>
                <w:rFonts w:ascii="Courier New" w:hAnsi="Courier New" w:cs="Courier New"/>
                <w:noProof/>
                <w:color w:val="auto"/>
                <w:sz w:val="22"/>
                <w:szCs w:val="22"/>
                <w:lang w:eastAsia="en-US"/>
              </w:rPr>
              <w:tab/>
            </w:r>
            <w:r w:rsidRPr="006B5FD6">
              <w:rPr>
                <w:rStyle w:val="Hyperlink"/>
                <w:rFonts w:ascii="Courier New" w:hAnsi="Courier New" w:cs="Courier New"/>
                <w:noProof/>
              </w:rPr>
              <w:t>Compiler Code (compiler.ml)</w:t>
            </w:r>
            <w:r w:rsidRPr="006B5FD6">
              <w:rPr>
                <w:rFonts w:ascii="Courier New" w:hAnsi="Courier New" w:cs="Courier New"/>
                <w:noProof/>
                <w:webHidden/>
              </w:rPr>
              <w:tab/>
            </w:r>
            <w:r w:rsidRPr="006B5FD6">
              <w:rPr>
                <w:rFonts w:ascii="Courier New" w:hAnsi="Courier New" w:cs="Courier New"/>
                <w:noProof/>
                <w:webHidden/>
              </w:rPr>
              <w:fldChar w:fldCharType="begin"/>
            </w:r>
            <w:r w:rsidRPr="006B5FD6">
              <w:rPr>
                <w:rFonts w:ascii="Courier New" w:hAnsi="Courier New" w:cs="Courier New"/>
                <w:noProof/>
                <w:webHidden/>
              </w:rPr>
              <w:instrText xml:space="preserve"> PAGEREF _Toc406619443 \h </w:instrText>
            </w:r>
            <w:r w:rsidRPr="006B5FD6">
              <w:rPr>
                <w:rFonts w:ascii="Courier New" w:hAnsi="Courier New" w:cs="Courier New"/>
                <w:noProof/>
                <w:webHidden/>
              </w:rPr>
            </w:r>
            <w:r w:rsidRPr="006B5FD6">
              <w:rPr>
                <w:rFonts w:ascii="Courier New" w:hAnsi="Courier New" w:cs="Courier New"/>
                <w:noProof/>
                <w:webHidden/>
              </w:rPr>
              <w:fldChar w:fldCharType="separate"/>
            </w:r>
            <w:r w:rsidRPr="006B5FD6">
              <w:rPr>
                <w:rFonts w:ascii="Courier New" w:hAnsi="Courier New" w:cs="Courier New"/>
                <w:noProof/>
                <w:webHidden/>
              </w:rPr>
              <w:t>81</w:t>
            </w:r>
            <w:r w:rsidRPr="006B5FD6">
              <w:rPr>
                <w:rFonts w:ascii="Courier New" w:hAnsi="Courier New" w:cs="Courier New"/>
                <w:noProof/>
                <w:webHidden/>
              </w:rPr>
              <w:fldChar w:fldCharType="end"/>
            </w:r>
          </w:hyperlink>
        </w:p>
        <w:p w:rsidR="006B5FD6" w:rsidRDefault="006B5FD6">
          <w:r w:rsidRPr="006B5FD6">
            <w:rPr>
              <w:rFonts w:ascii="Courier New" w:hAnsi="Courier New" w:cs="Courier New"/>
              <w:b/>
              <w:bCs/>
              <w:noProof/>
            </w:rPr>
            <w:fldChar w:fldCharType="end"/>
          </w:r>
        </w:p>
      </w:sdtContent>
    </w:sdt>
    <w:p w:rsidR="006B5FD6" w:rsidRDefault="006B5FD6" w:rsidP="006B5FD6">
      <w:pPr>
        <w:rPr>
          <w:rFonts w:ascii="Courier New" w:eastAsiaTheme="majorEastAsia" w:hAnsi="Courier New" w:cs="Courier New"/>
          <w:b/>
          <w:bCs/>
          <w:smallCaps/>
          <w:color w:val="000000" w:themeColor="text1"/>
          <w:sz w:val="32"/>
          <w:szCs w:val="32"/>
        </w:rPr>
      </w:pPr>
      <w:bookmarkStart w:id="1" w:name="_Toc406619370"/>
    </w:p>
    <w:p w:rsidR="006B5FD6" w:rsidRDefault="006B5FD6" w:rsidP="006B5FD6">
      <w:pPr>
        <w:rPr>
          <w:rFonts w:ascii="Courier New" w:eastAsiaTheme="majorEastAsia" w:hAnsi="Courier New" w:cs="Courier New"/>
          <w:b/>
          <w:bCs/>
          <w:smallCaps/>
          <w:color w:val="000000" w:themeColor="text1"/>
          <w:sz w:val="32"/>
          <w:szCs w:val="32"/>
        </w:rPr>
      </w:pPr>
    </w:p>
    <w:p w:rsidR="006B5FD6" w:rsidRDefault="006B5FD6" w:rsidP="006B5FD6"/>
    <w:p w:rsidR="006B5FD6" w:rsidRPr="006B5FD6" w:rsidRDefault="006B5FD6" w:rsidP="006B5FD6"/>
    <w:p w:rsidR="00D213A1" w:rsidRPr="00692790" w:rsidRDefault="0030490F" w:rsidP="00692790">
      <w:pPr>
        <w:pStyle w:val="Heading1"/>
      </w:pPr>
      <w:bookmarkStart w:id="2" w:name="_GoBack"/>
      <w:bookmarkEnd w:id="2"/>
      <w:r w:rsidRPr="00692790">
        <w:lastRenderedPageBreak/>
        <w:t>An Introduction to StateMap</w:t>
      </w:r>
      <w:bookmarkEnd w:id="0"/>
      <w:bookmarkEnd w:id="1"/>
    </w:p>
    <w:p w:rsidR="002010BA" w:rsidRPr="00C43B8D" w:rsidRDefault="002010BA" w:rsidP="002010BA">
      <w:pPr>
        <w:spacing w:before="240" w:line="360" w:lineRule="auto"/>
        <w:rPr>
          <w:rFonts w:ascii="Courier New" w:hAnsi="Courier New" w:cs="Courier New"/>
          <w:sz w:val="24"/>
          <w:szCs w:val="24"/>
        </w:rPr>
      </w:pPr>
      <w:r w:rsidRPr="00C43B8D">
        <w:rPr>
          <w:rFonts w:ascii="Courier New" w:hAnsi="Courier New" w:cs="Courier New"/>
          <w:sz w:val="24"/>
          <w:szCs w:val="24"/>
        </w:rPr>
        <w:t>It has been proven that a PDA (push-down automaton) with two (or more) stacks can accept any language that a Turing Machine can.  From this theorem comes the programming language, StateMap. StateMap is a programming language that is organized and executed in a manner analogous to an Automata diagram, like those seen for DFA’s or PDA’s.  It emphasizes organization of code into short nodes, which transition to each other until reaching some end state.  It shrinks the gap between paper diagram and running code to let the programmer go from algorithmic organization to actual execution quickly and simply.</w:t>
      </w:r>
    </w:p>
    <w:p w:rsidR="00835B44" w:rsidRPr="00C43B8D" w:rsidRDefault="00835B44" w:rsidP="006F6314">
      <w:pPr>
        <w:spacing w:line="360" w:lineRule="auto"/>
        <w:rPr>
          <w:rFonts w:ascii="Courier New" w:hAnsi="Courier New" w:cs="Courier New"/>
          <w:sz w:val="24"/>
          <w:szCs w:val="24"/>
        </w:rPr>
      </w:pPr>
    </w:p>
    <w:p w:rsidR="002010BA" w:rsidRPr="00692790" w:rsidRDefault="002010BA" w:rsidP="00692790">
      <w:pPr>
        <w:pStyle w:val="Heading2"/>
      </w:pPr>
      <w:bookmarkStart w:id="3" w:name="_Toc406615178"/>
      <w:bookmarkStart w:id="4" w:name="_Toc406619371"/>
      <w:r w:rsidRPr="00692790">
        <w:t>StateMap Nodes</w:t>
      </w:r>
      <w:bookmarkEnd w:id="3"/>
      <w:bookmarkEnd w:id="4"/>
    </w:p>
    <w:p w:rsidR="002010BA" w:rsidRPr="00C43B8D" w:rsidRDefault="002010BA" w:rsidP="00692790">
      <w:pPr>
        <w:spacing w:before="240" w:line="360" w:lineRule="auto"/>
        <w:rPr>
          <w:rFonts w:ascii="Courier New" w:hAnsi="Courier New" w:cs="Courier New"/>
          <w:sz w:val="24"/>
          <w:szCs w:val="24"/>
        </w:rPr>
      </w:pPr>
      <w:r w:rsidRPr="00C43B8D">
        <w:rPr>
          <w:rFonts w:ascii="Courier New" w:hAnsi="Courier New" w:cs="Courier New"/>
          <w:sz w:val="24"/>
          <w:szCs w:val="24"/>
        </w:rPr>
        <w:t>StateMap programs consist of nodes (also known as states), and within those nodes there are a constant number of operations, as well as transition statements, which allow for control to leave the current node and execute on a new node.  Aside from information stored on globally-scoped stacks, no information is preserved from node to node.</w:t>
      </w:r>
    </w:p>
    <w:p w:rsidR="002010BA" w:rsidRPr="00C43B8D" w:rsidRDefault="002010BA" w:rsidP="00692790">
      <w:pPr>
        <w:spacing w:before="240" w:line="360" w:lineRule="auto"/>
        <w:rPr>
          <w:rFonts w:ascii="Courier New" w:hAnsi="Courier New" w:cs="Courier New"/>
          <w:sz w:val="24"/>
          <w:szCs w:val="24"/>
        </w:rPr>
      </w:pPr>
      <w:r w:rsidRPr="00C43B8D">
        <w:rPr>
          <w:rFonts w:ascii="Courier New" w:hAnsi="Courier New" w:cs="Courier New"/>
          <w:sz w:val="24"/>
          <w:szCs w:val="24"/>
        </w:rPr>
        <w:t>There are two types of nodes: transition nodes, and end nodes.  Transition nodes can include transition statements, which evaluate expressions, and execute if the expression is true.  All transition nodes must end with a default, catch-all transition, to ensure that code execution makes its way to an end node.  A return node cannot have any transition statements, but it can return data, and control, to the caller.  All return nodes must end with a return statement.</w:t>
      </w:r>
    </w:p>
    <w:p w:rsidR="002010BA" w:rsidRPr="00C43B8D" w:rsidRDefault="002010BA" w:rsidP="00692790">
      <w:pPr>
        <w:spacing w:before="240" w:line="360" w:lineRule="auto"/>
        <w:rPr>
          <w:rFonts w:ascii="Courier New" w:hAnsi="Courier New" w:cs="Courier New"/>
          <w:sz w:val="24"/>
          <w:szCs w:val="24"/>
        </w:rPr>
      </w:pPr>
      <w:r w:rsidRPr="00C43B8D">
        <w:rPr>
          <w:rFonts w:ascii="Courier New" w:hAnsi="Courier New" w:cs="Courier New"/>
          <w:sz w:val="24"/>
          <w:szCs w:val="24"/>
        </w:rPr>
        <w:lastRenderedPageBreak/>
        <w:t>Nodes can call sub-automata, which then execute until they reach an end node.  Nodes can also make decisions based on the states of sibling automata, which run in parallel to them.</w:t>
      </w:r>
    </w:p>
    <w:p w:rsidR="00E364C4" w:rsidRDefault="002010BA" w:rsidP="00692790">
      <w:pPr>
        <w:spacing w:before="240" w:line="360" w:lineRule="auto"/>
        <w:rPr>
          <w:rFonts w:ascii="Courier New" w:hAnsi="Courier New" w:cs="Courier New"/>
          <w:sz w:val="24"/>
          <w:szCs w:val="24"/>
        </w:rPr>
      </w:pPr>
      <w:r w:rsidRPr="00C43B8D">
        <w:rPr>
          <w:rFonts w:ascii="Courier New" w:hAnsi="Courier New" w:cs="Courier New"/>
          <w:sz w:val="24"/>
          <w:szCs w:val="24"/>
        </w:rPr>
        <w:t>A node within an automata is defined by a name, followed by curly brackets, within which consist of a number of operations (see ‘operations’ section), with either transition or return statements included.  There is no keyword needed to define a state as of type ‘end’ or ‘transition’: the language will infer based on whether the last statement in the node is of type transition or return.</w:t>
      </w:r>
    </w:p>
    <w:p w:rsidR="002010BA" w:rsidRPr="00E364C4" w:rsidRDefault="00E364C4" w:rsidP="00E364C4">
      <w:pPr>
        <w:rPr>
          <w:rFonts w:ascii="Courier New" w:hAnsi="Courier New" w:cs="Courier New"/>
          <w:sz w:val="24"/>
          <w:szCs w:val="24"/>
        </w:rPr>
      </w:pPr>
      <w:r>
        <w:rPr>
          <w:rFonts w:ascii="Courier New" w:hAnsi="Courier New" w:cs="Courier New"/>
          <w:sz w:val="24"/>
          <w:szCs w:val="24"/>
        </w:rPr>
        <w:br w:type="page"/>
      </w:r>
    </w:p>
    <w:p w:rsidR="0030490F" w:rsidRPr="00692790" w:rsidRDefault="0030490F" w:rsidP="00692790">
      <w:pPr>
        <w:pStyle w:val="Heading1"/>
      </w:pPr>
      <w:bookmarkStart w:id="5" w:name="_Toc406615179"/>
      <w:bookmarkStart w:id="6" w:name="_Toc406619372"/>
      <w:r w:rsidRPr="00692790">
        <w:lastRenderedPageBreak/>
        <w:t>Language Tutorial</w:t>
      </w:r>
      <w:bookmarkEnd w:id="5"/>
      <w:bookmarkEnd w:id="6"/>
    </w:p>
    <w:p w:rsidR="00692790" w:rsidRPr="00692790" w:rsidRDefault="00C4652C" w:rsidP="00692790">
      <w:pPr>
        <w:pStyle w:val="Heading2"/>
      </w:pPr>
      <w:bookmarkStart w:id="7" w:name="_Toc406615180"/>
      <w:bookmarkStart w:id="8" w:name="_Toc406619373"/>
      <w:r w:rsidRPr="00692790">
        <w:t>Getting Started</w:t>
      </w:r>
      <w:bookmarkEnd w:id="7"/>
      <w:bookmarkEnd w:id="8"/>
    </w:p>
    <w:p w:rsidR="00C4652C" w:rsidRPr="00C43B8D" w:rsidRDefault="00C4652C" w:rsidP="006F6314">
      <w:pPr>
        <w:spacing w:line="360" w:lineRule="auto"/>
        <w:rPr>
          <w:rFonts w:ascii="Courier New" w:hAnsi="Courier New" w:cs="Courier New"/>
          <w:sz w:val="24"/>
          <w:szCs w:val="24"/>
        </w:rPr>
      </w:pPr>
      <w:r w:rsidRPr="00C43B8D">
        <w:rPr>
          <w:rFonts w:ascii="Courier New" w:hAnsi="Courier New" w:cs="Courier New"/>
          <w:sz w:val="24"/>
          <w:szCs w:val="24"/>
        </w:rPr>
        <w:t xml:space="preserve">Before writing any code in StateMap, draw a picture. The essence of StateMap is the ease in which an existing DFA can be encoded and run. Therefore, having a DFA diagram representation of your program on hand while coding in StateMap makes the entire coding process much easier. </w:t>
      </w:r>
    </w:p>
    <w:p w:rsidR="00C4652C" w:rsidRPr="00C43B8D" w:rsidRDefault="00C4652C" w:rsidP="006F6314">
      <w:pPr>
        <w:spacing w:line="360" w:lineRule="auto"/>
        <w:rPr>
          <w:rFonts w:ascii="Courier New" w:hAnsi="Courier New" w:cs="Courier New"/>
          <w:sz w:val="24"/>
          <w:szCs w:val="24"/>
        </w:rPr>
      </w:pPr>
    </w:p>
    <w:p w:rsidR="00C4652C" w:rsidRPr="00C43B8D" w:rsidRDefault="00C4652C" w:rsidP="006F6314">
      <w:pPr>
        <w:spacing w:line="360" w:lineRule="auto"/>
        <w:rPr>
          <w:rFonts w:ascii="Courier New" w:hAnsi="Courier New" w:cs="Courier New"/>
          <w:sz w:val="24"/>
          <w:szCs w:val="24"/>
        </w:rPr>
      </w:pPr>
      <w:r w:rsidRPr="00C43B8D">
        <w:rPr>
          <w:rFonts w:ascii="Courier New" w:hAnsi="Courier New" w:cs="Courier New"/>
          <w:sz w:val="24"/>
          <w:szCs w:val="24"/>
        </w:rPr>
        <w:t xml:space="preserve">If your program is more complex and requires more than one DFA, all of these DFAs can be written in one StateMap program, just as other programming languages can contain multiple functions or methods in a single file. Along those same lines, each .sm file must have a main DFA, and all other DFAs must be written above main. If you wish to write a single DFA StateMap program, it is up to you whether it should be the main DFA, or if main should call your DFA. Also, you may realize while writting your program that parts of your original DFA can be broken off into smaller sub-DFAs, especially if you do repeated work. All of these options are possible and easy to implement in StateMap. </w:t>
      </w:r>
    </w:p>
    <w:p w:rsidR="00C4652C" w:rsidRPr="00C43B8D" w:rsidRDefault="00C4652C" w:rsidP="006F6314">
      <w:pPr>
        <w:spacing w:line="360" w:lineRule="auto"/>
        <w:rPr>
          <w:rFonts w:ascii="Courier New" w:hAnsi="Courier New" w:cs="Courier New"/>
          <w:sz w:val="24"/>
          <w:szCs w:val="24"/>
        </w:rPr>
      </w:pPr>
    </w:p>
    <w:p w:rsidR="00C4652C" w:rsidRPr="00C43B8D" w:rsidRDefault="00C4652C" w:rsidP="006F6314">
      <w:pPr>
        <w:spacing w:line="360" w:lineRule="auto"/>
        <w:rPr>
          <w:rFonts w:ascii="Courier New" w:hAnsi="Courier New" w:cs="Courier New"/>
          <w:sz w:val="24"/>
          <w:szCs w:val="24"/>
        </w:rPr>
      </w:pPr>
      <w:r w:rsidRPr="00C43B8D">
        <w:rPr>
          <w:rFonts w:ascii="Courier New" w:hAnsi="Courier New" w:cs="Courier New"/>
          <w:sz w:val="24"/>
          <w:szCs w:val="24"/>
        </w:rPr>
        <w:t>At first, we will conentrate on single DFA programs. By the end of this tutorial, we will show how to write more complex programs in StateMap (i.e. those requiring multiple DFAs or concurrently running DFAs), and you can refer to our Language Reference Manual in section 3 of this report for more detail.</w:t>
      </w:r>
    </w:p>
    <w:p w:rsidR="00C4652C" w:rsidRPr="00692790" w:rsidRDefault="00C4652C" w:rsidP="00692790">
      <w:pPr>
        <w:pStyle w:val="Heading2"/>
      </w:pPr>
      <w:bookmarkStart w:id="9" w:name="_Toc406615181"/>
      <w:bookmarkStart w:id="10" w:name="_Toc406619374"/>
      <w:r w:rsidRPr="00692790">
        <w:lastRenderedPageBreak/>
        <w:t>Structure of a Program with Hello World!</w:t>
      </w:r>
      <w:bookmarkEnd w:id="9"/>
      <w:bookmarkEnd w:id="10"/>
    </w:p>
    <w:p w:rsidR="00C4652C" w:rsidRPr="00C43B8D" w:rsidRDefault="00C4652C" w:rsidP="006F6314">
      <w:pPr>
        <w:spacing w:line="360" w:lineRule="auto"/>
        <w:rPr>
          <w:rFonts w:ascii="Courier New" w:hAnsi="Courier New" w:cs="Courier New"/>
          <w:sz w:val="24"/>
          <w:szCs w:val="24"/>
        </w:rPr>
      </w:pPr>
      <w:r w:rsidRPr="00C43B8D">
        <w:rPr>
          <w:rFonts w:ascii="Courier New" w:hAnsi="Courier New" w:cs="Courier New"/>
          <w:sz w:val="24"/>
          <w:szCs w:val="24"/>
        </w:rPr>
        <w:t>A single DFA StateMap program consists of the declaration of a void main DFA followed by a series of states, the first of which must be start. Each of the states are contained within the braces of the main DFA, and the code for each state is contained within the braces of the state. Below is an example of the H</w:t>
      </w:r>
      <w:r w:rsidR="00CA1E93">
        <w:rPr>
          <w:rFonts w:ascii="Courier New" w:hAnsi="Courier New" w:cs="Courier New"/>
          <w:sz w:val="24"/>
          <w:szCs w:val="24"/>
        </w:rPr>
        <w:t>ello World program in StateMap:</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t>void DFA main()</w:t>
      </w:r>
      <w:r w:rsidRPr="00C43B8D">
        <w:rPr>
          <w:rFonts w:ascii="Courier New" w:hAnsi="Courier New" w:cs="Courier New"/>
          <w:sz w:val="24"/>
          <w:szCs w:val="24"/>
        </w:rPr>
        <w:tab/>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t>{</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r>
      <w:r w:rsidRPr="00C43B8D">
        <w:rPr>
          <w:rFonts w:ascii="Courier New" w:hAnsi="Courier New" w:cs="Courier New"/>
          <w:sz w:val="24"/>
          <w:szCs w:val="24"/>
        </w:rPr>
        <w:tab/>
        <w:t>start</w:t>
      </w:r>
      <w:r w:rsidRPr="00C43B8D">
        <w:rPr>
          <w:rFonts w:ascii="Courier New" w:hAnsi="Courier New" w:cs="Courier New"/>
          <w:sz w:val="24"/>
          <w:szCs w:val="24"/>
        </w:rPr>
        <w:tab/>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r>
      <w:r w:rsidRPr="00C43B8D">
        <w:rPr>
          <w:rFonts w:ascii="Courier New" w:hAnsi="Courier New" w:cs="Courier New"/>
          <w:sz w:val="24"/>
          <w:szCs w:val="24"/>
        </w:rPr>
        <w:tab/>
        <w:t>{</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r>
      <w:r w:rsidRPr="00C43B8D">
        <w:rPr>
          <w:rFonts w:ascii="Courier New" w:hAnsi="Courier New" w:cs="Courier New"/>
          <w:sz w:val="24"/>
          <w:szCs w:val="24"/>
        </w:rPr>
        <w:tab/>
      </w:r>
      <w:r w:rsidRPr="00C43B8D">
        <w:rPr>
          <w:rFonts w:ascii="Courier New" w:hAnsi="Courier New" w:cs="Courier New"/>
          <w:sz w:val="24"/>
          <w:szCs w:val="24"/>
        </w:rPr>
        <w:tab/>
        <w:t>print("Hello World!");</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r>
      <w:r w:rsidRPr="00C43B8D">
        <w:rPr>
          <w:rFonts w:ascii="Courier New" w:hAnsi="Courier New" w:cs="Courier New"/>
          <w:sz w:val="24"/>
          <w:szCs w:val="24"/>
        </w:rPr>
        <w:tab/>
      </w:r>
      <w:r w:rsidRPr="00C43B8D">
        <w:rPr>
          <w:rFonts w:ascii="Courier New" w:hAnsi="Courier New" w:cs="Courier New"/>
          <w:sz w:val="24"/>
          <w:szCs w:val="24"/>
        </w:rPr>
        <w:tab/>
        <w:t>return;</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r>
      <w:r w:rsidRPr="00C43B8D">
        <w:rPr>
          <w:rFonts w:ascii="Courier New" w:hAnsi="Courier New" w:cs="Courier New"/>
          <w:sz w:val="24"/>
          <w:szCs w:val="24"/>
        </w:rPr>
        <w:tab/>
        <w:t>}</w:t>
      </w:r>
    </w:p>
    <w:p w:rsidR="00C4652C"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t>}</w:t>
      </w:r>
    </w:p>
    <w:p w:rsidR="00CA1E93" w:rsidRPr="00C43B8D" w:rsidRDefault="00CA1E93" w:rsidP="00CA1E93">
      <w:pPr>
        <w:spacing w:after="0" w:line="240" w:lineRule="auto"/>
        <w:rPr>
          <w:rFonts w:ascii="Courier New" w:hAnsi="Courier New" w:cs="Courier New"/>
          <w:sz w:val="24"/>
          <w:szCs w:val="24"/>
        </w:rPr>
      </w:pPr>
    </w:p>
    <w:p w:rsidR="00C4652C" w:rsidRPr="00C43B8D" w:rsidRDefault="00C4652C" w:rsidP="006F6314">
      <w:pPr>
        <w:spacing w:line="360" w:lineRule="auto"/>
        <w:rPr>
          <w:rFonts w:ascii="Courier New" w:hAnsi="Courier New" w:cs="Courier New"/>
          <w:sz w:val="24"/>
          <w:szCs w:val="24"/>
        </w:rPr>
      </w:pPr>
      <w:r w:rsidRPr="00C43B8D">
        <w:rPr>
          <w:rFonts w:ascii="Courier New" w:hAnsi="Courier New" w:cs="Courier New"/>
          <w:sz w:val="24"/>
          <w:szCs w:val="24"/>
        </w:rPr>
        <w:t>This is a single DFA, single state program. When the program begins, the start state of the main method is run, and this program prints "Hello World!" to standard out using the built-in print() function.</w:t>
      </w:r>
    </w:p>
    <w:p w:rsidR="00C4652C" w:rsidRPr="00692790" w:rsidRDefault="00C4652C" w:rsidP="00692790">
      <w:pPr>
        <w:pStyle w:val="Heading2"/>
      </w:pPr>
      <w:bookmarkStart w:id="11" w:name="_Toc406615182"/>
      <w:bookmarkStart w:id="12" w:name="_Toc406619375"/>
      <w:r w:rsidRPr="00692790">
        <w:t>Multiple States</w:t>
      </w:r>
      <w:bookmarkEnd w:id="11"/>
      <w:bookmarkEnd w:id="12"/>
    </w:p>
    <w:p w:rsidR="00C4652C" w:rsidRPr="00C43B8D" w:rsidRDefault="00C4652C" w:rsidP="006F6314">
      <w:pPr>
        <w:spacing w:line="360" w:lineRule="auto"/>
        <w:rPr>
          <w:rFonts w:ascii="Courier New" w:hAnsi="Courier New" w:cs="Courier New"/>
          <w:sz w:val="24"/>
          <w:szCs w:val="24"/>
        </w:rPr>
      </w:pPr>
      <w:r w:rsidRPr="00C43B8D">
        <w:rPr>
          <w:rFonts w:ascii="Courier New" w:hAnsi="Courier New" w:cs="Courier New"/>
          <w:sz w:val="24"/>
          <w:szCs w:val="24"/>
        </w:rPr>
        <w:t>The concept of "if" and "while" doesn't exist directly in StateMap. Instead, we use transitions based on boolean expressions to new states, where new code can then be excecuted. Suppose we wanted to print "Hello World!" ten times, whithout writing ten print statements. This can be done with state transitions, as shown below:</w:t>
      </w:r>
    </w:p>
    <w:p w:rsidR="00C4652C" w:rsidRPr="00C43B8D" w:rsidRDefault="00C4652C" w:rsidP="006F6314">
      <w:pPr>
        <w:spacing w:line="360" w:lineRule="auto"/>
        <w:rPr>
          <w:rFonts w:ascii="Courier New" w:hAnsi="Courier New" w:cs="Courier New"/>
          <w:sz w:val="24"/>
          <w:szCs w:val="24"/>
        </w:rPr>
      </w:pP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t>void DFA main()</w:t>
      </w:r>
      <w:r w:rsidRPr="00C43B8D">
        <w:rPr>
          <w:rFonts w:ascii="Courier New" w:hAnsi="Courier New" w:cs="Courier New"/>
          <w:sz w:val="24"/>
          <w:szCs w:val="24"/>
        </w:rPr>
        <w:tab/>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t>{</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r>
      <w:r w:rsidRPr="00C43B8D">
        <w:rPr>
          <w:rFonts w:ascii="Courier New" w:hAnsi="Courier New" w:cs="Courier New"/>
          <w:sz w:val="24"/>
          <w:szCs w:val="24"/>
        </w:rPr>
        <w:tab/>
        <w:t>int count = 0;</w:t>
      </w:r>
    </w:p>
    <w:p w:rsidR="00C4652C" w:rsidRPr="00C43B8D" w:rsidRDefault="00C4652C" w:rsidP="00CA1E93">
      <w:pPr>
        <w:spacing w:after="0" w:line="240" w:lineRule="auto"/>
        <w:rPr>
          <w:rFonts w:ascii="Courier New" w:hAnsi="Courier New" w:cs="Courier New"/>
          <w:sz w:val="24"/>
          <w:szCs w:val="24"/>
        </w:rPr>
      </w:pP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r>
      <w:r w:rsidRPr="00C43B8D">
        <w:rPr>
          <w:rFonts w:ascii="Courier New" w:hAnsi="Courier New" w:cs="Courier New"/>
          <w:sz w:val="24"/>
          <w:szCs w:val="24"/>
        </w:rPr>
        <w:tab/>
        <w:t>start</w:t>
      </w:r>
      <w:r w:rsidRPr="00C43B8D">
        <w:rPr>
          <w:rFonts w:ascii="Courier New" w:hAnsi="Courier New" w:cs="Courier New"/>
          <w:sz w:val="24"/>
          <w:szCs w:val="24"/>
        </w:rPr>
        <w:tab/>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lastRenderedPageBreak/>
        <w:tab/>
      </w:r>
      <w:r w:rsidRPr="00C43B8D">
        <w:rPr>
          <w:rFonts w:ascii="Courier New" w:hAnsi="Courier New" w:cs="Courier New"/>
          <w:sz w:val="24"/>
          <w:szCs w:val="24"/>
        </w:rPr>
        <w:tab/>
        <w:t>{</w:t>
      </w:r>
    </w:p>
    <w:p w:rsidR="00C4652C" w:rsidRPr="00C43B8D" w:rsidRDefault="00CA1E93" w:rsidP="00CA1E93">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hello </w:t>
      </w:r>
      <w:r>
        <w:rPr>
          <w:rFonts w:ascii="Courier New" w:hAnsi="Courier New" w:cs="Courier New"/>
          <w:sz w:val="24"/>
          <w:szCs w:val="24"/>
        </w:rPr>
        <w:tab/>
      </w:r>
      <w:r w:rsidR="00C4652C" w:rsidRPr="00C43B8D">
        <w:rPr>
          <w:rFonts w:ascii="Courier New" w:hAnsi="Courier New" w:cs="Courier New"/>
          <w:sz w:val="24"/>
          <w:szCs w:val="24"/>
        </w:rPr>
        <w:t>&lt;- count &lt; 10;</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r>
      <w:r w:rsidRPr="00C43B8D">
        <w:rPr>
          <w:rFonts w:ascii="Courier New" w:hAnsi="Courier New" w:cs="Courier New"/>
          <w:sz w:val="24"/>
          <w:szCs w:val="24"/>
        </w:rPr>
        <w:tab/>
      </w:r>
      <w:r w:rsidRPr="00C43B8D">
        <w:rPr>
          <w:rFonts w:ascii="Courier New" w:hAnsi="Courier New" w:cs="Courier New"/>
          <w:sz w:val="24"/>
          <w:szCs w:val="24"/>
        </w:rPr>
        <w:tab/>
        <w:t>finished</w:t>
      </w:r>
      <w:r w:rsidRPr="00C43B8D">
        <w:rPr>
          <w:rFonts w:ascii="Courier New" w:hAnsi="Courier New" w:cs="Courier New"/>
          <w:sz w:val="24"/>
          <w:szCs w:val="24"/>
        </w:rPr>
        <w:tab/>
        <w:t>&lt;-</w:t>
      </w:r>
      <w:r w:rsidRPr="00C43B8D">
        <w:rPr>
          <w:rFonts w:ascii="Courier New" w:hAnsi="Courier New" w:cs="Courier New"/>
          <w:sz w:val="24"/>
          <w:szCs w:val="24"/>
        </w:rPr>
        <w:tab/>
        <w:t>*;</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r>
      <w:r w:rsidRPr="00C43B8D">
        <w:rPr>
          <w:rFonts w:ascii="Courier New" w:hAnsi="Courier New" w:cs="Courier New"/>
          <w:sz w:val="24"/>
          <w:szCs w:val="24"/>
        </w:rPr>
        <w:tab/>
        <w:t>}</w:t>
      </w:r>
    </w:p>
    <w:p w:rsidR="00C4652C" w:rsidRPr="00C43B8D" w:rsidRDefault="00C4652C" w:rsidP="00CA1E93">
      <w:pPr>
        <w:spacing w:after="0" w:line="240" w:lineRule="auto"/>
        <w:rPr>
          <w:rFonts w:ascii="Courier New" w:hAnsi="Courier New" w:cs="Courier New"/>
          <w:sz w:val="24"/>
          <w:szCs w:val="24"/>
        </w:rPr>
      </w:pP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r>
      <w:r w:rsidRPr="00C43B8D">
        <w:rPr>
          <w:rFonts w:ascii="Courier New" w:hAnsi="Courier New" w:cs="Courier New"/>
          <w:sz w:val="24"/>
          <w:szCs w:val="24"/>
        </w:rPr>
        <w:tab/>
        <w:t>hello</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r>
      <w:r w:rsidRPr="00C43B8D">
        <w:rPr>
          <w:rFonts w:ascii="Courier New" w:hAnsi="Courier New" w:cs="Courier New"/>
          <w:sz w:val="24"/>
          <w:szCs w:val="24"/>
        </w:rPr>
        <w:tab/>
        <w:t>{</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r>
      <w:r w:rsidRPr="00C43B8D">
        <w:rPr>
          <w:rFonts w:ascii="Courier New" w:hAnsi="Courier New" w:cs="Courier New"/>
          <w:sz w:val="24"/>
          <w:szCs w:val="24"/>
        </w:rPr>
        <w:tab/>
      </w:r>
      <w:r w:rsidRPr="00C43B8D">
        <w:rPr>
          <w:rFonts w:ascii="Courier New" w:hAnsi="Courier New" w:cs="Courier New"/>
          <w:sz w:val="24"/>
          <w:szCs w:val="24"/>
        </w:rPr>
        <w:tab/>
        <w:t>print("Hello World!");</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r>
      <w:r w:rsidRPr="00C43B8D">
        <w:rPr>
          <w:rFonts w:ascii="Courier New" w:hAnsi="Courier New" w:cs="Courier New"/>
          <w:sz w:val="24"/>
          <w:szCs w:val="24"/>
        </w:rPr>
        <w:tab/>
      </w:r>
      <w:r w:rsidRPr="00C43B8D">
        <w:rPr>
          <w:rFonts w:ascii="Courier New" w:hAnsi="Courier New" w:cs="Courier New"/>
          <w:sz w:val="24"/>
          <w:szCs w:val="24"/>
        </w:rPr>
        <w:tab/>
        <w:t>count = count + 1;</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r>
      <w:r w:rsidRPr="00C43B8D">
        <w:rPr>
          <w:rFonts w:ascii="Courier New" w:hAnsi="Courier New" w:cs="Courier New"/>
          <w:sz w:val="24"/>
          <w:szCs w:val="24"/>
        </w:rPr>
        <w:tab/>
      </w:r>
      <w:r w:rsidRPr="00C43B8D">
        <w:rPr>
          <w:rFonts w:ascii="Courier New" w:hAnsi="Courier New" w:cs="Courier New"/>
          <w:sz w:val="24"/>
          <w:szCs w:val="24"/>
        </w:rPr>
        <w:tab/>
        <w:t>start</w:t>
      </w:r>
      <w:r w:rsidRPr="00C43B8D">
        <w:rPr>
          <w:rFonts w:ascii="Courier New" w:hAnsi="Courier New" w:cs="Courier New"/>
          <w:sz w:val="24"/>
          <w:szCs w:val="24"/>
        </w:rPr>
        <w:tab/>
        <w:t>&lt;-</w:t>
      </w:r>
      <w:r w:rsidRPr="00C43B8D">
        <w:rPr>
          <w:rFonts w:ascii="Courier New" w:hAnsi="Courier New" w:cs="Courier New"/>
          <w:sz w:val="24"/>
          <w:szCs w:val="24"/>
        </w:rPr>
        <w:tab/>
        <w:t>*;</w:t>
      </w:r>
      <w:r w:rsidRPr="00C43B8D">
        <w:rPr>
          <w:rFonts w:ascii="Courier New" w:hAnsi="Courier New" w:cs="Courier New"/>
          <w:sz w:val="24"/>
          <w:szCs w:val="24"/>
        </w:rPr>
        <w:tab/>
      </w:r>
      <w:r w:rsidRPr="00C43B8D">
        <w:rPr>
          <w:rFonts w:ascii="Courier New" w:hAnsi="Courier New" w:cs="Courier New"/>
          <w:sz w:val="24"/>
          <w:szCs w:val="24"/>
        </w:rPr>
        <w:tab/>
      </w:r>
      <w:r w:rsidRPr="00C43B8D">
        <w:rPr>
          <w:rFonts w:ascii="Courier New" w:hAnsi="Courier New" w:cs="Courier New"/>
          <w:sz w:val="24"/>
          <w:szCs w:val="24"/>
        </w:rPr>
        <w:tab/>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r>
      <w:r w:rsidRPr="00C43B8D">
        <w:rPr>
          <w:rFonts w:ascii="Courier New" w:hAnsi="Courier New" w:cs="Courier New"/>
          <w:sz w:val="24"/>
          <w:szCs w:val="24"/>
        </w:rPr>
        <w:tab/>
        <w:t>}</w:t>
      </w:r>
    </w:p>
    <w:p w:rsidR="00C4652C" w:rsidRPr="00C43B8D" w:rsidRDefault="00C4652C" w:rsidP="00CA1E93">
      <w:pPr>
        <w:spacing w:after="0" w:line="240" w:lineRule="auto"/>
        <w:rPr>
          <w:rFonts w:ascii="Courier New" w:hAnsi="Courier New" w:cs="Courier New"/>
          <w:sz w:val="24"/>
          <w:szCs w:val="24"/>
        </w:rPr>
      </w:pP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r>
      <w:r w:rsidRPr="00C43B8D">
        <w:rPr>
          <w:rFonts w:ascii="Courier New" w:hAnsi="Courier New" w:cs="Courier New"/>
          <w:sz w:val="24"/>
          <w:szCs w:val="24"/>
        </w:rPr>
        <w:tab/>
        <w:t>finished</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r>
      <w:r w:rsidRPr="00C43B8D">
        <w:rPr>
          <w:rFonts w:ascii="Courier New" w:hAnsi="Courier New" w:cs="Courier New"/>
          <w:sz w:val="24"/>
          <w:szCs w:val="24"/>
        </w:rPr>
        <w:tab/>
        <w:t>{</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r>
      <w:r w:rsidRPr="00C43B8D">
        <w:rPr>
          <w:rFonts w:ascii="Courier New" w:hAnsi="Courier New" w:cs="Courier New"/>
          <w:sz w:val="24"/>
          <w:szCs w:val="24"/>
        </w:rPr>
        <w:tab/>
      </w:r>
      <w:r w:rsidRPr="00C43B8D">
        <w:rPr>
          <w:rFonts w:ascii="Courier New" w:hAnsi="Courier New" w:cs="Courier New"/>
          <w:sz w:val="24"/>
          <w:szCs w:val="24"/>
        </w:rPr>
        <w:tab/>
        <w:t>return;</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r>
      <w:r w:rsidRPr="00C43B8D">
        <w:rPr>
          <w:rFonts w:ascii="Courier New" w:hAnsi="Courier New" w:cs="Courier New"/>
          <w:sz w:val="24"/>
          <w:szCs w:val="24"/>
        </w:rPr>
        <w:tab/>
        <w:t>}</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t>}</w:t>
      </w:r>
    </w:p>
    <w:p w:rsidR="00C4652C" w:rsidRPr="00C43B8D" w:rsidRDefault="00C4652C" w:rsidP="00CA1E93">
      <w:pPr>
        <w:spacing w:after="0" w:line="240" w:lineRule="auto"/>
        <w:rPr>
          <w:rFonts w:ascii="Courier New" w:hAnsi="Courier New" w:cs="Courier New"/>
          <w:sz w:val="24"/>
          <w:szCs w:val="24"/>
        </w:rPr>
      </w:pPr>
    </w:p>
    <w:p w:rsidR="00C4652C" w:rsidRPr="00C43B8D" w:rsidRDefault="00C4652C" w:rsidP="006F6314">
      <w:pPr>
        <w:spacing w:line="360" w:lineRule="auto"/>
        <w:rPr>
          <w:rFonts w:ascii="Courier New" w:hAnsi="Courier New" w:cs="Courier New"/>
          <w:sz w:val="24"/>
          <w:szCs w:val="24"/>
        </w:rPr>
      </w:pPr>
      <w:r w:rsidRPr="00C43B8D">
        <w:rPr>
          <w:rFonts w:ascii="Courier New" w:hAnsi="Courier New" w:cs="Courier New"/>
          <w:sz w:val="24"/>
          <w:szCs w:val="24"/>
        </w:rPr>
        <w:t xml:space="preserve">The "&lt;-" is used for transition statements and is preceeded by the name of a user-defined state, and suceeded by a boolean statement. At a given transition, the program will immediately go to the given state if the boolean expression is true, and will continue in its current state otherwise. Also, the * is used for a default transition. This is always the last transition listed, and the transition is always followed. These are required in every state containing transitions in StateMap, and can be used for debugging with an error state if they are not needed for your program to function. It is worth mentioning here that states that contain "return" cannot contain transitions, and vice-versa. </w:t>
      </w:r>
    </w:p>
    <w:p w:rsidR="00C4652C" w:rsidRPr="00C43B8D" w:rsidRDefault="00C4652C" w:rsidP="006F6314">
      <w:pPr>
        <w:spacing w:line="360" w:lineRule="auto"/>
        <w:rPr>
          <w:rFonts w:ascii="Courier New" w:hAnsi="Courier New" w:cs="Courier New"/>
          <w:sz w:val="24"/>
          <w:szCs w:val="24"/>
        </w:rPr>
      </w:pPr>
    </w:p>
    <w:p w:rsidR="00C4652C" w:rsidRPr="00C43B8D" w:rsidRDefault="00C4652C" w:rsidP="006F6314">
      <w:pPr>
        <w:spacing w:line="360" w:lineRule="auto"/>
        <w:rPr>
          <w:rFonts w:ascii="Courier New" w:hAnsi="Courier New" w:cs="Courier New"/>
          <w:sz w:val="24"/>
          <w:szCs w:val="24"/>
        </w:rPr>
      </w:pPr>
      <w:r w:rsidRPr="00C43B8D">
        <w:rPr>
          <w:rFonts w:ascii="Courier New" w:hAnsi="Courier New" w:cs="Courier New"/>
          <w:sz w:val="24"/>
          <w:szCs w:val="24"/>
        </w:rPr>
        <w:t>As a final note for this example, you can declare variables inside and outside of states. Those declared outside are considered part of the DFA scope, and can be accessed anywhere within the DFA in which it was decalred. Those declared inside a state are part of the state scope, and can only be accessed withing that state, and are cleared at the end of the state.</w:t>
      </w:r>
    </w:p>
    <w:p w:rsidR="00C4652C" w:rsidRPr="00692790" w:rsidRDefault="00C4652C" w:rsidP="00692790">
      <w:pPr>
        <w:pStyle w:val="Heading2"/>
      </w:pPr>
      <w:bookmarkStart w:id="13" w:name="_Toc406615183"/>
      <w:bookmarkStart w:id="14" w:name="_Toc406619376"/>
      <w:r w:rsidRPr="00692790">
        <w:lastRenderedPageBreak/>
        <w:t>Compiling and Running Programs</w:t>
      </w:r>
      <w:bookmarkEnd w:id="13"/>
      <w:bookmarkEnd w:id="14"/>
    </w:p>
    <w:p w:rsidR="00C4652C" w:rsidRPr="00C43B8D" w:rsidRDefault="00C4652C" w:rsidP="006F6314">
      <w:pPr>
        <w:spacing w:line="360" w:lineRule="auto"/>
        <w:rPr>
          <w:rFonts w:ascii="Courier New" w:hAnsi="Courier New" w:cs="Courier New"/>
          <w:sz w:val="24"/>
          <w:szCs w:val="24"/>
        </w:rPr>
      </w:pPr>
      <w:r w:rsidRPr="00C43B8D">
        <w:rPr>
          <w:rFonts w:ascii="Courier New" w:hAnsi="Courier New" w:cs="Courier New"/>
          <w:sz w:val="24"/>
          <w:szCs w:val="24"/>
        </w:rPr>
        <w:t>After running "make compile" to produce the compiler exectutable, you can compile your .sm file with the following command:</w:t>
      </w:r>
    </w:p>
    <w:p w:rsidR="00C4652C" w:rsidRPr="00C43B8D" w:rsidRDefault="00C4652C" w:rsidP="006F6314">
      <w:pPr>
        <w:spacing w:line="360" w:lineRule="auto"/>
        <w:rPr>
          <w:rFonts w:ascii="Courier New" w:hAnsi="Courier New" w:cs="Courier New"/>
          <w:sz w:val="24"/>
          <w:szCs w:val="24"/>
        </w:rPr>
      </w:pPr>
    </w:p>
    <w:p w:rsidR="00C4652C" w:rsidRPr="00C43B8D" w:rsidRDefault="00C4652C" w:rsidP="006F6314">
      <w:pPr>
        <w:spacing w:line="360" w:lineRule="auto"/>
        <w:rPr>
          <w:rFonts w:ascii="Courier New" w:hAnsi="Courier New" w:cs="Courier New"/>
          <w:sz w:val="24"/>
          <w:szCs w:val="24"/>
        </w:rPr>
      </w:pPr>
      <w:r w:rsidRPr="00C43B8D">
        <w:rPr>
          <w:rFonts w:ascii="Courier New" w:hAnsi="Courier New" w:cs="Courier New"/>
          <w:sz w:val="24"/>
          <w:szCs w:val="24"/>
        </w:rPr>
        <w:t>$</w:t>
      </w:r>
      <w:r w:rsidRPr="00C43B8D">
        <w:rPr>
          <w:rFonts w:ascii="Courier New" w:hAnsi="Courier New" w:cs="Courier New"/>
          <w:sz w:val="24"/>
          <w:szCs w:val="24"/>
        </w:rPr>
        <w:tab/>
        <w:t>./compiler</w:t>
      </w:r>
      <w:r w:rsidRPr="00C43B8D">
        <w:rPr>
          <w:rFonts w:ascii="Courier New" w:hAnsi="Courier New" w:cs="Courier New"/>
          <w:sz w:val="24"/>
          <w:szCs w:val="24"/>
        </w:rPr>
        <w:tab/>
        <w:t>"name of output file" &lt; "path to your .sm file"</w:t>
      </w:r>
    </w:p>
    <w:p w:rsidR="00C4652C" w:rsidRPr="00C43B8D" w:rsidRDefault="00C4652C" w:rsidP="006F6314">
      <w:pPr>
        <w:spacing w:line="360" w:lineRule="auto"/>
        <w:rPr>
          <w:rFonts w:ascii="Courier New" w:hAnsi="Courier New" w:cs="Courier New"/>
          <w:sz w:val="24"/>
          <w:szCs w:val="24"/>
        </w:rPr>
      </w:pPr>
    </w:p>
    <w:p w:rsidR="00C4652C" w:rsidRPr="00C43B8D" w:rsidRDefault="00C4652C" w:rsidP="006F6314">
      <w:pPr>
        <w:spacing w:line="360" w:lineRule="auto"/>
        <w:rPr>
          <w:rFonts w:ascii="Courier New" w:hAnsi="Courier New" w:cs="Courier New"/>
          <w:sz w:val="24"/>
          <w:szCs w:val="24"/>
        </w:rPr>
      </w:pPr>
      <w:r w:rsidRPr="00C43B8D">
        <w:rPr>
          <w:rFonts w:ascii="Courier New" w:hAnsi="Courier New" w:cs="Courier New"/>
          <w:sz w:val="24"/>
          <w:szCs w:val="24"/>
        </w:rPr>
        <w:t>This will compile your StateMap program and produce python code called "name of output file".py. You can then run this file with:</w:t>
      </w:r>
    </w:p>
    <w:p w:rsidR="00C4652C" w:rsidRPr="00C43B8D" w:rsidRDefault="00C4652C" w:rsidP="006F6314">
      <w:pPr>
        <w:spacing w:line="360" w:lineRule="auto"/>
        <w:rPr>
          <w:rFonts w:ascii="Courier New" w:hAnsi="Courier New" w:cs="Courier New"/>
          <w:sz w:val="24"/>
          <w:szCs w:val="24"/>
        </w:rPr>
      </w:pPr>
    </w:p>
    <w:p w:rsidR="00C4652C" w:rsidRPr="00C43B8D" w:rsidRDefault="00C4652C" w:rsidP="006F6314">
      <w:pPr>
        <w:spacing w:line="360" w:lineRule="auto"/>
        <w:rPr>
          <w:rFonts w:ascii="Courier New" w:hAnsi="Courier New" w:cs="Courier New"/>
          <w:sz w:val="24"/>
          <w:szCs w:val="24"/>
        </w:rPr>
      </w:pPr>
      <w:r w:rsidRPr="00C43B8D">
        <w:rPr>
          <w:rFonts w:ascii="Courier New" w:hAnsi="Courier New" w:cs="Courier New"/>
          <w:sz w:val="24"/>
          <w:szCs w:val="24"/>
        </w:rPr>
        <w:t>$</w:t>
      </w:r>
      <w:r w:rsidRPr="00C43B8D">
        <w:rPr>
          <w:rFonts w:ascii="Courier New" w:hAnsi="Courier New" w:cs="Courier New"/>
          <w:sz w:val="24"/>
          <w:szCs w:val="24"/>
        </w:rPr>
        <w:tab/>
        <w:t>python "name of output file".py "command line args"</w:t>
      </w:r>
    </w:p>
    <w:p w:rsidR="00C4652C" w:rsidRPr="00C43B8D" w:rsidRDefault="00C4652C" w:rsidP="006F6314">
      <w:pPr>
        <w:spacing w:line="360" w:lineRule="auto"/>
        <w:rPr>
          <w:rFonts w:ascii="Courier New" w:hAnsi="Courier New" w:cs="Courier New"/>
          <w:sz w:val="24"/>
          <w:szCs w:val="24"/>
        </w:rPr>
      </w:pPr>
    </w:p>
    <w:p w:rsidR="00C4652C" w:rsidRPr="00C43B8D" w:rsidRDefault="00C4652C" w:rsidP="006F6314">
      <w:pPr>
        <w:spacing w:line="360" w:lineRule="auto"/>
        <w:rPr>
          <w:rFonts w:ascii="Courier New" w:hAnsi="Courier New" w:cs="Courier New"/>
          <w:sz w:val="24"/>
          <w:szCs w:val="24"/>
        </w:rPr>
      </w:pPr>
      <w:r w:rsidRPr="00C43B8D">
        <w:rPr>
          <w:rFonts w:ascii="Courier New" w:hAnsi="Courier New" w:cs="Courier New"/>
          <w:sz w:val="24"/>
          <w:szCs w:val="24"/>
        </w:rPr>
        <w:t>To supply command line arguments to your program, you add them after the python command. Please see our reference manual in section 3 for details on how to do this.</w:t>
      </w:r>
    </w:p>
    <w:p w:rsidR="00C4652C" w:rsidRPr="00692790" w:rsidRDefault="00C4652C" w:rsidP="00692790">
      <w:pPr>
        <w:pStyle w:val="Heading2"/>
      </w:pPr>
      <w:bookmarkStart w:id="15" w:name="_Toc406615184"/>
      <w:bookmarkStart w:id="16" w:name="_Toc406619377"/>
      <w:r w:rsidRPr="00692790">
        <w:t>Multiple DFAs and Concurrency</w:t>
      </w:r>
      <w:bookmarkEnd w:id="15"/>
      <w:bookmarkEnd w:id="16"/>
    </w:p>
    <w:p w:rsidR="00C4652C" w:rsidRPr="00C43B8D" w:rsidRDefault="00C4652C" w:rsidP="006F6314">
      <w:pPr>
        <w:spacing w:line="360" w:lineRule="auto"/>
        <w:rPr>
          <w:rFonts w:ascii="Courier New" w:hAnsi="Courier New" w:cs="Courier New"/>
          <w:sz w:val="24"/>
          <w:szCs w:val="24"/>
        </w:rPr>
      </w:pPr>
      <w:r w:rsidRPr="00C43B8D">
        <w:rPr>
          <w:rFonts w:ascii="Courier New" w:hAnsi="Courier New" w:cs="Courier New"/>
          <w:sz w:val="24"/>
          <w:szCs w:val="24"/>
        </w:rPr>
        <w:t>The most interesting feature of StateMap is the ability to write a program that contains multiple DFAs, and have them interact while running concurrently. This involves using the built-in concurrent() function, which takes in calls to multiple user designed DFAs which are built to work alongside eachother. The following example illistrates this functionality:</w:t>
      </w:r>
    </w:p>
    <w:p w:rsidR="00C4652C" w:rsidRPr="00C43B8D" w:rsidRDefault="00C4652C" w:rsidP="006F6314">
      <w:pPr>
        <w:spacing w:line="360" w:lineRule="auto"/>
        <w:rPr>
          <w:rFonts w:ascii="Courier New" w:hAnsi="Courier New" w:cs="Courier New"/>
          <w:sz w:val="24"/>
          <w:szCs w:val="24"/>
        </w:rPr>
      </w:pP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t xml:space="preserve">void DFA a() </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lastRenderedPageBreak/>
        <w:tab/>
        <w:t>{</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start </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print("DFA a: start");</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afinish &lt;- state("b") == "b2"; </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start &lt;- *;</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w:t>
      </w:r>
    </w:p>
    <w:p w:rsidR="00C4652C" w:rsidRPr="00C43B8D" w:rsidRDefault="00C4652C" w:rsidP="00CA1E93">
      <w:pPr>
        <w:spacing w:after="0" w:line="240" w:lineRule="auto"/>
        <w:rPr>
          <w:rFonts w:ascii="Courier New" w:hAnsi="Courier New" w:cs="Courier New"/>
          <w:sz w:val="24"/>
          <w:szCs w:val="24"/>
        </w:rPr>
      </w:pP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afinish </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print ("DFA a is done.");</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return;</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        </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t>}</w:t>
      </w:r>
    </w:p>
    <w:p w:rsidR="00C4652C" w:rsidRPr="00C43B8D" w:rsidRDefault="00C4652C" w:rsidP="00CA1E93">
      <w:pPr>
        <w:spacing w:after="0" w:line="240" w:lineRule="auto"/>
        <w:rPr>
          <w:rFonts w:ascii="Courier New" w:hAnsi="Courier New" w:cs="Courier New"/>
          <w:sz w:val="24"/>
          <w:szCs w:val="24"/>
        </w:rPr>
      </w:pP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t xml:space="preserve">void DFA b() </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t>{</w:t>
      </w:r>
      <w:r w:rsidRPr="00C43B8D">
        <w:rPr>
          <w:rFonts w:ascii="Courier New" w:hAnsi="Courier New" w:cs="Courier New"/>
          <w:sz w:val="24"/>
          <w:szCs w:val="24"/>
        </w:rPr>
        <w:tab/>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start </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print("DFA b: start");</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b1 &lt;- *;</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w:t>
      </w:r>
    </w:p>
    <w:p w:rsidR="00C4652C" w:rsidRPr="00C43B8D" w:rsidRDefault="00C4652C" w:rsidP="00CA1E93">
      <w:pPr>
        <w:spacing w:after="0" w:line="240" w:lineRule="auto"/>
        <w:rPr>
          <w:rFonts w:ascii="Courier New" w:hAnsi="Courier New" w:cs="Courier New"/>
          <w:sz w:val="24"/>
          <w:szCs w:val="24"/>
        </w:rPr>
      </w:pP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b1 </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print("DFA b: b1");</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b2 &lt;- *;</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w:t>
      </w:r>
    </w:p>
    <w:p w:rsidR="00C4652C" w:rsidRPr="00C43B8D" w:rsidRDefault="00C4652C" w:rsidP="00CA1E93">
      <w:pPr>
        <w:spacing w:after="0" w:line="240" w:lineRule="auto"/>
        <w:rPr>
          <w:rFonts w:ascii="Courier New" w:hAnsi="Courier New" w:cs="Courier New"/>
          <w:sz w:val="24"/>
          <w:szCs w:val="24"/>
        </w:rPr>
      </w:pP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b2</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print("DFA b: b2");</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bfinish &lt;- *;</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w:t>
      </w:r>
    </w:p>
    <w:p w:rsidR="00C4652C" w:rsidRPr="00C43B8D" w:rsidRDefault="00C4652C" w:rsidP="00CA1E93">
      <w:pPr>
        <w:spacing w:after="0" w:line="240" w:lineRule="auto"/>
        <w:rPr>
          <w:rFonts w:ascii="Courier New" w:hAnsi="Courier New" w:cs="Courier New"/>
          <w:sz w:val="24"/>
          <w:szCs w:val="24"/>
        </w:rPr>
      </w:pP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bfinish</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print ("DFA b is done.");</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return;</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t>}</w:t>
      </w:r>
    </w:p>
    <w:p w:rsidR="00C4652C" w:rsidRPr="00C43B8D" w:rsidRDefault="00C4652C" w:rsidP="00CA1E93">
      <w:pPr>
        <w:spacing w:after="0" w:line="240" w:lineRule="auto"/>
        <w:rPr>
          <w:rFonts w:ascii="Courier New" w:hAnsi="Courier New" w:cs="Courier New"/>
          <w:sz w:val="24"/>
          <w:szCs w:val="24"/>
        </w:rPr>
      </w:pP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t>void DFA main()</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t>{</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start</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concurrent(a(), b());</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lastRenderedPageBreak/>
        <w:t xml:space="preserve">                return;</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 xml:space="preserve">        }</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t>}</w:t>
      </w:r>
    </w:p>
    <w:p w:rsidR="00C4652C" w:rsidRPr="00C43B8D" w:rsidRDefault="00C4652C" w:rsidP="006F6314">
      <w:pPr>
        <w:spacing w:line="360" w:lineRule="auto"/>
        <w:rPr>
          <w:rFonts w:ascii="Courier New" w:hAnsi="Courier New" w:cs="Courier New"/>
          <w:sz w:val="24"/>
          <w:szCs w:val="24"/>
        </w:rPr>
      </w:pPr>
    </w:p>
    <w:p w:rsidR="00C4652C" w:rsidRPr="00C43B8D" w:rsidRDefault="00C4652C" w:rsidP="006F6314">
      <w:pPr>
        <w:spacing w:line="360" w:lineRule="auto"/>
        <w:rPr>
          <w:rFonts w:ascii="Courier New" w:hAnsi="Courier New" w:cs="Courier New"/>
          <w:sz w:val="24"/>
          <w:szCs w:val="24"/>
        </w:rPr>
      </w:pPr>
      <w:r w:rsidRPr="00C43B8D">
        <w:rPr>
          <w:rFonts w:ascii="Courier New" w:hAnsi="Courier New" w:cs="Courier New"/>
          <w:sz w:val="24"/>
          <w:szCs w:val="24"/>
        </w:rPr>
        <w:tab/>
        <w:t xml:space="preserve">In this example, there are two DFAs, labeled "a" and "b". Each of the DFAs have a helpful print statement that prints its current state as soon as it arrives there. Then, DFA b's transitions are defined such that it moves through each of its states unconditionally in order: start -&gt; b1 -&gt; b2 -&gt; bfinish. DFA a only transitions from its start state when DFA b is in state b2. This is accompished using the built-in state() function, which takes in a string name of a DFA and returns a string which represents the name of the state the given DFA is currently in.  The line above " state("b") == "b2" " is asking if the DFA labeled "b" is currently in state "b2".  </w:t>
      </w:r>
    </w:p>
    <w:p w:rsidR="00C4652C" w:rsidRPr="00C43B8D" w:rsidRDefault="00C4652C" w:rsidP="00CA1E93">
      <w:pPr>
        <w:spacing w:after="0" w:line="240" w:lineRule="auto"/>
        <w:rPr>
          <w:rFonts w:ascii="Courier New" w:hAnsi="Courier New" w:cs="Courier New"/>
          <w:sz w:val="24"/>
          <w:szCs w:val="24"/>
        </w:rPr>
      </w:pP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t>The output of this program is the following:</w:t>
      </w:r>
    </w:p>
    <w:p w:rsidR="00C4652C" w:rsidRPr="00C43B8D" w:rsidRDefault="00C4652C" w:rsidP="00CA1E93">
      <w:pPr>
        <w:spacing w:after="0" w:line="240" w:lineRule="auto"/>
        <w:rPr>
          <w:rFonts w:ascii="Courier New" w:hAnsi="Courier New" w:cs="Courier New"/>
          <w:sz w:val="24"/>
          <w:szCs w:val="24"/>
        </w:rPr>
      </w:pP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t>DFA b: start</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t>DFA a: start</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t>DFA b: b1</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t>DFA a: start</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t>DFA b: b2</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t>DFA a: start</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t>DFA b is done.</w:t>
      </w:r>
    </w:p>
    <w:p w:rsidR="00C4652C" w:rsidRPr="00C43B8D" w:rsidRDefault="00C4652C" w:rsidP="00CA1E93">
      <w:pPr>
        <w:spacing w:after="0" w:line="240" w:lineRule="auto"/>
        <w:rPr>
          <w:rFonts w:ascii="Courier New" w:hAnsi="Courier New" w:cs="Courier New"/>
          <w:sz w:val="24"/>
          <w:szCs w:val="24"/>
        </w:rPr>
      </w:pPr>
      <w:r w:rsidRPr="00C43B8D">
        <w:rPr>
          <w:rFonts w:ascii="Courier New" w:hAnsi="Courier New" w:cs="Courier New"/>
          <w:sz w:val="24"/>
          <w:szCs w:val="24"/>
        </w:rPr>
        <w:tab/>
        <w:t>DFA a is done.</w:t>
      </w:r>
    </w:p>
    <w:p w:rsidR="00C4652C" w:rsidRPr="00C43B8D" w:rsidRDefault="00C4652C" w:rsidP="006F6314">
      <w:pPr>
        <w:spacing w:line="360" w:lineRule="auto"/>
        <w:rPr>
          <w:rFonts w:ascii="Courier New" w:hAnsi="Courier New" w:cs="Courier New"/>
          <w:sz w:val="24"/>
          <w:szCs w:val="24"/>
        </w:rPr>
      </w:pPr>
    </w:p>
    <w:p w:rsidR="00C4652C" w:rsidRPr="00C43B8D" w:rsidRDefault="00C4652C" w:rsidP="006F6314">
      <w:pPr>
        <w:spacing w:line="360" w:lineRule="auto"/>
        <w:rPr>
          <w:rFonts w:ascii="Courier New" w:hAnsi="Courier New" w:cs="Courier New"/>
          <w:sz w:val="24"/>
          <w:szCs w:val="24"/>
        </w:rPr>
      </w:pPr>
      <w:r w:rsidRPr="00C43B8D">
        <w:rPr>
          <w:rFonts w:ascii="Courier New" w:hAnsi="Courier New" w:cs="Courier New"/>
          <w:sz w:val="24"/>
          <w:szCs w:val="24"/>
        </w:rPr>
        <w:t>As you can see, DFA a remains in its start state until DFA b reaches b2, upon which they both finish.</w:t>
      </w:r>
    </w:p>
    <w:p w:rsidR="00C4652C" w:rsidRPr="00C43B8D" w:rsidRDefault="00C4652C" w:rsidP="006F6314">
      <w:pPr>
        <w:spacing w:line="360" w:lineRule="auto"/>
        <w:rPr>
          <w:rFonts w:ascii="Courier New" w:hAnsi="Courier New" w:cs="Courier New"/>
          <w:sz w:val="24"/>
          <w:szCs w:val="24"/>
        </w:rPr>
      </w:pPr>
    </w:p>
    <w:p w:rsidR="00C4652C" w:rsidRPr="00C43B8D" w:rsidRDefault="00E94402" w:rsidP="006F6314">
      <w:pPr>
        <w:spacing w:line="360" w:lineRule="auto"/>
        <w:rPr>
          <w:rFonts w:ascii="Courier New" w:hAnsi="Courier New" w:cs="Courier New"/>
          <w:sz w:val="24"/>
          <w:szCs w:val="24"/>
        </w:rPr>
      </w:pPr>
      <w:r w:rsidRPr="00C43B8D">
        <w:rPr>
          <w:rFonts w:ascii="Courier New" w:hAnsi="Courier New" w:cs="Courier New"/>
          <w:noProof/>
          <w:sz w:val="24"/>
          <w:szCs w:val="24"/>
          <w:lang w:eastAsia="en-US"/>
        </w:rPr>
        <w:pict>
          <v:shapetype id="_x0000_t202" coordsize="21600,21600" o:spt="202" path="m,l,21600r21600,l21600,xe">
            <v:stroke joinstyle="miter"/>
            <v:path gradientshapeok="t" o:connecttype="rect"/>
          </v:shapetype>
          <v:shape id="Text Box 3" o:spid="_x0000_s1026" type="#_x0000_t202" style="position:absolute;margin-left:499.8pt;margin-top:286.75pt;width:103.3pt;height:91.8pt;z-index:251659264;visibility:visible;mso-height-percent:0;mso-wrap-distance-left:9pt;mso-wrap-distance-top:0;mso-wrap-distance-right:9pt;mso-wrap-distance-bottom:0;mso-position-horizontal-relative:margin;mso-position-vertical-relative:page;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" filled="f" stroked="f" strokeweight=".5pt">
            <v:path arrowok="t"/>
            <v:textbox style="mso-next-textbox:#Text Box 3" inset="0,0,36pt,0">
              <w:txbxContent>
                <w:p w:rsidR="00E94402" w:rsidRPr="008E6820" w:rsidRDefault="00E94402" w:rsidP="00E94402">
                  <w:pPr>
                    <w:pStyle w:val="Heading3"/>
                    <w:numPr>
                      <w:ilvl w:val="0"/>
                      <w:numId w:val="0"/>
                    </w:numPr>
                    <w:rPr>
                      <w:rFonts w:ascii="Consolas" w:hAnsi="Consolas" w:cs="Consolas"/>
                      <w:sz w:val="36"/>
                      <w:szCs w:val="36"/>
                    </w:rPr>
                  </w:pPr>
                </w:p>
                <w:p w:rsidR="00E94402" w:rsidRPr="008E6820" w:rsidRDefault="00E94402" w:rsidP="008E6820"/>
                <w:p w:rsidR="00E94402" w:rsidRDefault="00E94402"/>
              </w:txbxContent>
            </v:textbox>
            <w10:wrap anchorx="margin" anchory="page"/>
          </v:shape>
        </w:pict>
      </w:r>
      <w:r w:rsidR="00C4652C" w:rsidRPr="00C43B8D">
        <w:rPr>
          <w:rFonts w:ascii="Courier New" w:hAnsi="Courier New" w:cs="Courier New"/>
          <w:sz w:val="24"/>
          <w:szCs w:val="24"/>
        </w:rPr>
        <w:t xml:space="preserve">This concurrency functionality allows you to write a program consisting of multiple DFAs designed to interact while they are running. This has great application value in any program seeking synchronous behavior becuase DFAs that run conccurently make </w:t>
      </w:r>
      <w:r w:rsidR="00C4652C" w:rsidRPr="00C43B8D">
        <w:rPr>
          <w:rFonts w:ascii="Courier New" w:hAnsi="Courier New" w:cs="Courier New"/>
          <w:sz w:val="24"/>
          <w:szCs w:val="24"/>
        </w:rPr>
        <w:lastRenderedPageBreak/>
        <w:t>transitions simultaneously. The most obvious application here is multiple parts of hardware that are sychronized with a clock, but many other hardware and software applications exist.</w:t>
      </w:r>
    </w:p>
    <w:p w:rsidR="00E364C4" w:rsidRDefault="00E364C4">
      <w:pPr>
        <w:rPr>
          <w:rFonts w:ascii="Courier New" w:eastAsiaTheme="majorEastAsia" w:hAnsi="Courier New" w:cs="Courier New"/>
          <w:b/>
          <w:bCs/>
          <w:smallCaps/>
          <w:color w:val="000000" w:themeColor="text1"/>
          <w:sz w:val="32"/>
          <w:szCs w:val="32"/>
        </w:rPr>
      </w:pPr>
      <w:bookmarkStart w:id="17" w:name="_Toc406615185"/>
      <w:bookmarkStart w:id="18" w:name="_Toc406619378"/>
      <w:r>
        <w:br w:type="page"/>
      </w:r>
    </w:p>
    <w:p w:rsidR="00E94402" w:rsidRPr="00692790" w:rsidRDefault="0030490F" w:rsidP="00692790">
      <w:pPr>
        <w:pStyle w:val="Heading1"/>
      </w:pPr>
      <w:r w:rsidRPr="00692790">
        <w:lastRenderedPageBreak/>
        <w:t>Language Manual</w:t>
      </w:r>
      <w:bookmarkEnd w:id="17"/>
      <w:bookmarkEnd w:id="18"/>
    </w:p>
    <w:p w:rsidR="00E94402" w:rsidRPr="00692790" w:rsidRDefault="00E94402" w:rsidP="00692790">
      <w:pPr>
        <w:pStyle w:val="Heading2"/>
      </w:pPr>
      <w:bookmarkStart w:id="19" w:name="_Toc406615188"/>
      <w:r w:rsidRPr="00692790">
        <w:tab/>
      </w:r>
      <w:bookmarkStart w:id="20" w:name="_Toc406619379"/>
      <w:r w:rsidRPr="00692790">
        <w:t>Lexical Conventions</w:t>
      </w:r>
      <w:bookmarkEnd w:id="19"/>
      <w:bookmarkEnd w:id="20"/>
    </w:p>
    <w:p w:rsidR="00E94402" w:rsidRPr="00C43B8D" w:rsidRDefault="00E94402" w:rsidP="00E94402">
      <w:pPr>
        <w:pStyle w:val="Heading3"/>
        <w:rPr>
          <w:rFonts w:ascii="Courier New" w:hAnsi="Courier New" w:cs="Courier New"/>
          <w:sz w:val="24"/>
          <w:szCs w:val="24"/>
        </w:rPr>
      </w:pPr>
      <w:bookmarkStart w:id="21" w:name="_Toc406615189"/>
      <w:bookmarkStart w:id="22" w:name="_Toc406619380"/>
      <w:r w:rsidRPr="00C43B8D">
        <w:rPr>
          <w:rFonts w:ascii="Courier New" w:hAnsi="Courier New" w:cs="Courier New"/>
          <w:sz w:val="24"/>
          <w:szCs w:val="24"/>
        </w:rPr>
        <w:t>Comments</w:t>
      </w:r>
      <w:bookmarkEnd w:id="21"/>
      <w:bookmarkEnd w:id="22"/>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 xml:space="preserve">Both C and C++ style comments are supported.  </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Multi-line comments begin with characters /* and end with characters */.  Any characters may appear inside a multi-line comment except for the string ‘*/’.</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Single line comments begin with the characters // and end with a line terminator.</w:t>
      </w:r>
    </w:p>
    <w:p w:rsidR="00E94402" w:rsidRPr="00C43B8D" w:rsidRDefault="00E94402" w:rsidP="00E94402">
      <w:pPr>
        <w:pStyle w:val="Heading3"/>
        <w:rPr>
          <w:rFonts w:ascii="Courier New" w:hAnsi="Courier New" w:cs="Courier New"/>
          <w:sz w:val="24"/>
          <w:szCs w:val="24"/>
        </w:rPr>
      </w:pPr>
      <w:bookmarkStart w:id="23" w:name="_Toc406615190"/>
      <w:bookmarkStart w:id="24" w:name="_Toc406619381"/>
      <w:r w:rsidRPr="00C43B8D">
        <w:rPr>
          <w:rFonts w:ascii="Courier New" w:hAnsi="Courier New" w:cs="Courier New"/>
          <w:sz w:val="24"/>
          <w:szCs w:val="24"/>
        </w:rPr>
        <w:t>Identifiers (Names)</w:t>
      </w:r>
      <w:bookmarkEnd w:id="23"/>
      <w:bookmarkEnd w:id="24"/>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An identifier is a sequence of letters, digits, or underscores, the first of which must be a letter.  There is no limit to the length of an identifier.</w:t>
      </w:r>
    </w:p>
    <w:p w:rsidR="00E94402" w:rsidRPr="00C43B8D" w:rsidRDefault="00E94402" w:rsidP="00E94402">
      <w:pPr>
        <w:pStyle w:val="Heading3"/>
        <w:rPr>
          <w:rFonts w:ascii="Courier New" w:hAnsi="Courier New" w:cs="Courier New"/>
          <w:sz w:val="24"/>
          <w:szCs w:val="24"/>
        </w:rPr>
      </w:pPr>
      <w:bookmarkStart w:id="25" w:name="_Toc406615191"/>
      <w:bookmarkStart w:id="26" w:name="_Toc406619382"/>
      <w:r w:rsidRPr="00C43B8D">
        <w:rPr>
          <w:rFonts w:ascii="Courier New" w:hAnsi="Courier New" w:cs="Courier New"/>
          <w:sz w:val="24"/>
          <w:szCs w:val="24"/>
        </w:rPr>
        <w:t>Keywords</w:t>
      </w:r>
      <w:bookmarkEnd w:id="25"/>
      <w:bookmarkEnd w:id="26"/>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The following identifiers are keywords and may only be used as such:</w:t>
      </w:r>
    </w:p>
    <w:p w:rsidR="00E94402" w:rsidRPr="00C43B8D" w:rsidRDefault="00E94402" w:rsidP="00692790">
      <w:pPr>
        <w:spacing w:before="240" w:line="360" w:lineRule="auto"/>
        <w:rPr>
          <w:rFonts w:ascii="Courier New" w:hAnsi="Courier New" w:cs="Courier New"/>
          <w:b/>
          <w:sz w:val="24"/>
          <w:szCs w:val="24"/>
        </w:rPr>
      </w:pPr>
      <w:r w:rsidRPr="00C43B8D">
        <w:rPr>
          <w:rFonts w:ascii="Courier New" w:hAnsi="Courier New" w:cs="Courier New"/>
          <w:b/>
          <w:sz w:val="24"/>
          <w:szCs w:val="24"/>
        </w:rPr>
        <w:t>return int float string void DFA main stack start</w:t>
      </w:r>
    </w:p>
    <w:p w:rsidR="00E94402" w:rsidRPr="00C43B8D" w:rsidRDefault="00E94402" w:rsidP="00E94402">
      <w:pPr>
        <w:pStyle w:val="Heading3"/>
        <w:rPr>
          <w:rFonts w:ascii="Courier New" w:hAnsi="Courier New" w:cs="Courier New"/>
          <w:sz w:val="24"/>
          <w:szCs w:val="24"/>
        </w:rPr>
      </w:pPr>
      <w:bookmarkStart w:id="27" w:name="_Toc406615192"/>
      <w:bookmarkStart w:id="28" w:name="_Toc406619383"/>
      <w:r w:rsidRPr="00C43B8D">
        <w:rPr>
          <w:rFonts w:ascii="Courier New" w:hAnsi="Courier New" w:cs="Courier New"/>
          <w:sz w:val="24"/>
          <w:szCs w:val="24"/>
        </w:rPr>
        <w:t>Constants</w:t>
      </w:r>
      <w:bookmarkEnd w:id="27"/>
      <w:bookmarkEnd w:id="28"/>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There are several types of constants, as follows:</w:t>
      </w:r>
    </w:p>
    <w:p w:rsidR="00E94402" w:rsidRPr="00B22435" w:rsidRDefault="00E94402" w:rsidP="00B22435">
      <w:pPr>
        <w:pStyle w:val="Heading4"/>
      </w:pPr>
      <w:bookmarkStart w:id="29" w:name="_Toc406615193"/>
      <w:r w:rsidRPr="00B22435">
        <w:t>Integer Constants</w:t>
      </w:r>
      <w:bookmarkEnd w:id="29"/>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An integer constant consists of one optional minus sign followed by a sequence of one or more digits. The first digit in an integer constant cannot be a zero, unless it’s the only digit.</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Valid: 42, 0, -13</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lastRenderedPageBreak/>
        <w:t>Invalid: 042, +13, 00, .25</w:t>
      </w:r>
    </w:p>
    <w:p w:rsidR="00E94402" w:rsidRPr="00B22435" w:rsidRDefault="00E94402" w:rsidP="00B22435">
      <w:pPr>
        <w:pStyle w:val="Heading4"/>
      </w:pPr>
      <w:bookmarkStart w:id="30" w:name="_Toc406615194"/>
      <w:r w:rsidRPr="00B22435">
        <w:t>Float Constants</w:t>
      </w:r>
      <w:bookmarkEnd w:id="30"/>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A float constant is a 64-bit signed floating point represented with an optional negative, then either an integer followed by a decimal and another integer or a decimal followed by an integer.</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Valid: .3, 1.34, -2.3</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Invalid: 42, 0</w:t>
      </w:r>
    </w:p>
    <w:p w:rsidR="00E94402" w:rsidRPr="00B22435" w:rsidRDefault="00E94402" w:rsidP="00B22435">
      <w:pPr>
        <w:pStyle w:val="Heading4"/>
      </w:pPr>
      <w:bookmarkStart w:id="31" w:name="_Toc406615195"/>
      <w:r w:rsidRPr="00B22435">
        <w:t>Boolean Values</w:t>
      </w:r>
      <w:bookmarkEnd w:id="31"/>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While no explicit Boolean constant type is expressed, any empty value (such as an empty sequence or list) or zero will evaluate to false. Any other value will be evaluated as true.</w:t>
      </w:r>
    </w:p>
    <w:p w:rsidR="00E94402" w:rsidRPr="00C43B8D" w:rsidRDefault="00E94402" w:rsidP="00E94402">
      <w:pPr>
        <w:pStyle w:val="Heading3"/>
        <w:rPr>
          <w:rFonts w:ascii="Courier New" w:hAnsi="Courier New" w:cs="Courier New"/>
          <w:sz w:val="24"/>
          <w:szCs w:val="24"/>
        </w:rPr>
      </w:pPr>
      <w:bookmarkStart w:id="32" w:name="_Toc406615196"/>
      <w:bookmarkStart w:id="33" w:name="_Toc406619384"/>
      <w:r w:rsidRPr="00C43B8D">
        <w:rPr>
          <w:rFonts w:ascii="Courier New" w:hAnsi="Courier New" w:cs="Courier New"/>
          <w:sz w:val="24"/>
          <w:szCs w:val="24"/>
        </w:rPr>
        <w:t>Strings</w:t>
      </w:r>
      <w:bookmarkEnd w:id="32"/>
      <w:bookmarkEnd w:id="33"/>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Strings are represented via enclosure with double quotes ‘”’. To represent the character ‘”’ without closing the string, it must be preceded with a ‘\’. The empty string is represented with ‘””’, with no characters in between the quotes.</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Valid: “hello world”, “ “, “42”, “he told me \”yo\””, “”</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Invalid: “He asked “Do you have your towel?””</w:t>
      </w:r>
    </w:p>
    <w:p w:rsidR="00E94402" w:rsidRPr="00C43B8D" w:rsidRDefault="00E94402" w:rsidP="00E94402">
      <w:pPr>
        <w:pStyle w:val="Heading3"/>
        <w:rPr>
          <w:rFonts w:ascii="Courier New" w:hAnsi="Courier New" w:cs="Courier New"/>
          <w:sz w:val="24"/>
          <w:szCs w:val="24"/>
        </w:rPr>
      </w:pPr>
      <w:bookmarkStart w:id="34" w:name="_Toc406615197"/>
      <w:bookmarkStart w:id="35" w:name="_Toc406619385"/>
      <w:r w:rsidRPr="00C43B8D">
        <w:rPr>
          <w:rFonts w:ascii="Courier New" w:hAnsi="Courier New" w:cs="Courier New"/>
          <w:sz w:val="24"/>
          <w:szCs w:val="24"/>
        </w:rPr>
        <w:t>Punctuation</w:t>
      </w:r>
      <w:bookmarkEnd w:id="34"/>
      <w:bookmarkEnd w:id="35"/>
    </w:p>
    <w:p w:rsidR="00E94402" w:rsidRPr="00B22435" w:rsidRDefault="00E94402" w:rsidP="00B22435">
      <w:pPr>
        <w:pStyle w:val="Heading4"/>
      </w:pPr>
      <w:bookmarkStart w:id="36" w:name="_Toc406615198"/>
      <w:r w:rsidRPr="00B22435">
        <w:t>Braces</w:t>
      </w:r>
      <w:bookmarkEnd w:id="36"/>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Braces are used to denote the body of a DFA, or the body of a state in the DFA.  The body of a DFA may contain variable declarations and state definitions. The body of a state may contain any number of statements.</w:t>
      </w:r>
    </w:p>
    <w:p w:rsidR="00E94402" w:rsidRPr="00B22435" w:rsidRDefault="00E94402" w:rsidP="00B22435">
      <w:pPr>
        <w:pStyle w:val="Heading4"/>
      </w:pPr>
      <w:bookmarkStart w:id="37" w:name="_Toc406615199"/>
      <w:r w:rsidRPr="00B22435">
        <w:lastRenderedPageBreak/>
        <w:t>Parenthesis</w:t>
      </w:r>
      <w:bookmarkEnd w:id="37"/>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An expression may include expressions inside parenthesis.  Parentheses can also indicate a function call, or a list of parameters for a state.</w:t>
      </w:r>
    </w:p>
    <w:p w:rsidR="00E94402" w:rsidRPr="00B22435" w:rsidRDefault="00E94402" w:rsidP="00B22435">
      <w:pPr>
        <w:pStyle w:val="Heading4"/>
      </w:pPr>
      <w:bookmarkStart w:id="38" w:name="_Toc406615200"/>
      <w:r w:rsidRPr="00B22435">
        <w:t>Semicolon</w:t>
      </w:r>
      <w:bookmarkEnd w:id="38"/>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Used to denote the end of a statement.</w:t>
      </w:r>
    </w:p>
    <w:p w:rsidR="00E94402" w:rsidRPr="00B22435" w:rsidRDefault="00E94402" w:rsidP="00B22435">
      <w:pPr>
        <w:pStyle w:val="Heading4"/>
      </w:pPr>
      <w:bookmarkStart w:id="39" w:name="_Toc406615201"/>
      <w:r w:rsidRPr="00B22435">
        <w:t>Comma</w:t>
      </w:r>
      <w:bookmarkEnd w:id="39"/>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Used to separate multiple variable names during type assignment and DFA arguments.</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 xml:space="preserve">Example: </w:t>
      </w:r>
      <w:r w:rsidRPr="00C43B8D">
        <w:rPr>
          <w:rFonts w:ascii="Courier New" w:hAnsi="Courier New" w:cs="Courier New"/>
          <w:sz w:val="24"/>
          <w:szCs w:val="24"/>
        </w:rPr>
        <w:tab/>
        <w:t>String name, address, profession;</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ab/>
      </w:r>
      <w:r w:rsidRPr="00C43B8D">
        <w:rPr>
          <w:rFonts w:ascii="Courier New" w:hAnsi="Courier New" w:cs="Courier New"/>
          <w:sz w:val="24"/>
          <w:szCs w:val="24"/>
        </w:rPr>
        <w:tab/>
        <w:t>int DFA count(stack&lt;int&gt; a, int b)</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ab/>
      </w:r>
      <w:r w:rsidRPr="00C43B8D">
        <w:rPr>
          <w:rFonts w:ascii="Courier New" w:hAnsi="Courier New" w:cs="Courier New"/>
          <w:sz w:val="24"/>
          <w:szCs w:val="24"/>
        </w:rPr>
        <w:tab/>
        <w:t>count(wordCount, num);</w:t>
      </w:r>
    </w:p>
    <w:p w:rsidR="00E94402" w:rsidRPr="00C43B8D" w:rsidRDefault="00E94402" w:rsidP="00E94402">
      <w:pPr>
        <w:spacing w:before="240" w:line="360" w:lineRule="auto"/>
        <w:rPr>
          <w:rFonts w:ascii="Courier New" w:hAnsi="Courier New" w:cs="Courier New"/>
          <w:sz w:val="24"/>
          <w:szCs w:val="24"/>
        </w:rPr>
      </w:pPr>
    </w:p>
    <w:p w:rsidR="00E94402" w:rsidRPr="00C43B8D" w:rsidRDefault="00E94402" w:rsidP="00E94402">
      <w:pPr>
        <w:pStyle w:val="Heading3"/>
        <w:rPr>
          <w:rFonts w:ascii="Courier New" w:hAnsi="Courier New" w:cs="Courier New"/>
          <w:sz w:val="24"/>
          <w:szCs w:val="24"/>
        </w:rPr>
      </w:pPr>
      <w:bookmarkStart w:id="40" w:name="_Toc406615202"/>
      <w:bookmarkStart w:id="41" w:name="_Toc406619386"/>
      <w:r w:rsidRPr="00C43B8D">
        <w:rPr>
          <w:rFonts w:ascii="Courier New" w:hAnsi="Courier New" w:cs="Courier New"/>
          <w:sz w:val="24"/>
          <w:szCs w:val="24"/>
        </w:rPr>
        <w:t>Operators</w:t>
      </w:r>
      <w:bookmarkEnd w:id="40"/>
      <w:bookmarkEnd w:id="41"/>
    </w:p>
    <w:p w:rsidR="00E94402" w:rsidRPr="00B22435" w:rsidRDefault="00E94402" w:rsidP="00B22435">
      <w:pPr>
        <w:pStyle w:val="Heading4"/>
      </w:pPr>
      <w:bookmarkStart w:id="42" w:name="_Toc406615203"/>
      <w:r w:rsidRPr="00B22435">
        <w:t>Arithmetic</w:t>
      </w:r>
      <w:bookmarkEnd w:id="42"/>
    </w:p>
    <w:tbl>
      <w:tblPr>
        <w:tblStyle w:val="GridTable1Light-Accent11"/>
        <w:tblW w:w="7578" w:type="dxa"/>
        <w:tblLook w:val="04A0" w:firstRow="1" w:lastRow="0" w:firstColumn="1" w:lastColumn="0" w:noHBand="0" w:noVBand="1"/>
      </w:tblPr>
      <w:tblGrid>
        <w:gridCol w:w="2396"/>
        <w:gridCol w:w="5182"/>
      </w:tblGrid>
      <w:tr w:rsidR="00E94402" w:rsidRPr="00C43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Pr>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Operator</w:t>
            </w:r>
          </w:p>
        </w:tc>
        <w:tc>
          <w:tcPr>
            <w:tcW w:w="5182" w:type="dxa"/>
          </w:tcPr>
          <w:p w:rsidR="00E94402" w:rsidRPr="00C43B8D" w:rsidRDefault="00E94402" w:rsidP="00E94402">
            <w:pPr>
              <w:spacing w:before="240" w:line="360" w:lineRule="auto"/>
              <w:cnfStyle w:val="100000000000" w:firstRow="1" w:lastRow="0" w:firstColumn="0" w:lastColumn="0" w:oddVBand="0" w:evenVBand="0" w:oddHBand="0" w:evenHBand="0" w:firstRowFirstColumn="0" w:firstRowLastColumn="0" w:lastRowFirstColumn="0" w:lastRowLastColumn="0"/>
              <w:rPr>
                <w:rFonts w:ascii="Courier New" w:hAnsi="Courier New" w:cs="Courier New"/>
                <w:sz w:val="24"/>
                <w:szCs w:val="24"/>
              </w:rPr>
            </w:pPr>
            <w:r w:rsidRPr="00C43B8D">
              <w:rPr>
                <w:rFonts w:ascii="Courier New" w:hAnsi="Courier New" w:cs="Courier New"/>
                <w:sz w:val="24"/>
                <w:szCs w:val="24"/>
              </w:rPr>
              <w:t>Name</w:t>
            </w:r>
          </w:p>
        </w:tc>
      </w:tr>
      <w:tr w:rsidR="00E94402" w:rsidRPr="00C43B8D">
        <w:tc>
          <w:tcPr>
            <w:cnfStyle w:val="001000000000" w:firstRow="0" w:lastRow="0" w:firstColumn="1" w:lastColumn="0" w:oddVBand="0" w:evenVBand="0" w:oddHBand="0" w:evenHBand="0" w:firstRowFirstColumn="0" w:firstRowLastColumn="0" w:lastRowFirstColumn="0" w:lastRowLastColumn="0"/>
            <w:tcW w:w="2396" w:type="dxa"/>
          </w:tcPr>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w:t>
            </w:r>
          </w:p>
        </w:tc>
        <w:tc>
          <w:tcPr>
            <w:tcW w:w="5182" w:type="dxa"/>
          </w:tcPr>
          <w:p w:rsidR="00E94402" w:rsidRPr="00C43B8D" w:rsidRDefault="00E94402" w:rsidP="00E94402">
            <w:pPr>
              <w:spacing w:before="240"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C43B8D">
              <w:rPr>
                <w:rFonts w:ascii="Courier New" w:hAnsi="Courier New" w:cs="Courier New"/>
                <w:sz w:val="24"/>
                <w:szCs w:val="24"/>
              </w:rPr>
              <w:t>Addition and String concatenation</w:t>
            </w:r>
          </w:p>
        </w:tc>
      </w:tr>
      <w:tr w:rsidR="00E94402" w:rsidRPr="00C43B8D">
        <w:tc>
          <w:tcPr>
            <w:cnfStyle w:val="001000000000" w:firstRow="0" w:lastRow="0" w:firstColumn="1" w:lastColumn="0" w:oddVBand="0" w:evenVBand="0" w:oddHBand="0" w:evenHBand="0" w:firstRowFirstColumn="0" w:firstRowLastColumn="0" w:lastRowFirstColumn="0" w:lastRowLastColumn="0"/>
            <w:tcW w:w="2396" w:type="dxa"/>
          </w:tcPr>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w:t>
            </w:r>
          </w:p>
        </w:tc>
        <w:tc>
          <w:tcPr>
            <w:tcW w:w="5182" w:type="dxa"/>
          </w:tcPr>
          <w:p w:rsidR="00E94402" w:rsidRPr="00C43B8D" w:rsidRDefault="00E94402" w:rsidP="00E94402">
            <w:pPr>
              <w:spacing w:before="240"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C43B8D">
              <w:rPr>
                <w:rFonts w:ascii="Courier New" w:hAnsi="Courier New" w:cs="Courier New"/>
                <w:sz w:val="24"/>
                <w:szCs w:val="24"/>
              </w:rPr>
              <w:t>Subtraction and unary negation</w:t>
            </w:r>
          </w:p>
        </w:tc>
      </w:tr>
      <w:tr w:rsidR="00E94402" w:rsidRPr="00C43B8D">
        <w:tc>
          <w:tcPr>
            <w:cnfStyle w:val="001000000000" w:firstRow="0" w:lastRow="0" w:firstColumn="1" w:lastColumn="0" w:oddVBand="0" w:evenVBand="0" w:oddHBand="0" w:evenHBand="0" w:firstRowFirstColumn="0" w:firstRowLastColumn="0" w:lastRowFirstColumn="0" w:lastRowLastColumn="0"/>
            <w:tcW w:w="2396" w:type="dxa"/>
          </w:tcPr>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w:t>
            </w:r>
          </w:p>
        </w:tc>
        <w:tc>
          <w:tcPr>
            <w:tcW w:w="5182" w:type="dxa"/>
          </w:tcPr>
          <w:p w:rsidR="00E94402" w:rsidRPr="00C43B8D" w:rsidRDefault="00E94402" w:rsidP="00E94402">
            <w:pPr>
              <w:spacing w:before="240"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C43B8D">
              <w:rPr>
                <w:rFonts w:ascii="Courier New" w:hAnsi="Courier New" w:cs="Courier New"/>
                <w:sz w:val="24"/>
                <w:szCs w:val="24"/>
              </w:rPr>
              <w:t>Multiplication</w:t>
            </w:r>
          </w:p>
        </w:tc>
      </w:tr>
      <w:tr w:rsidR="00E94402" w:rsidRPr="00C43B8D">
        <w:tc>
          <w:tcPr>
            <w:cnfStyle w:val="001000000000" w:firstRow="0" w:lastRow="0" w:firstColumn="1" w:lastColumn="0" w:oddVBand="0" w:evenVBand="0" w:oddHBand="0" w:evenHBand="0" w:firstRowFirstColumn="0" w:firstRowLastColumn="0" w:lastRowFirstColumn="0" w:lastRowLastColumn="0"/>
            <w:tcW w:w="2396" w:type="dxa"/>
          </w:tcPr>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w:t>
            </w:r>
          </w:p>
        </w:tc>
        <w:tc>
          <w:tcPr>
            <w:tcW w:w="5182" w:type="dxa"/>
          </w:tcPr>
          <w:p w:rsidR="00E94402" w:rsidRPr="00C43B8D" w:rsidRDefault="00E94402" w:rsidP="00E94402">
            <w:pPr>
              <w:spacing w:before="240"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C43B8D">
              <w:rPr>
                <w:rFonts w:ascii="Courier New" w:hAnsi="Courier New" w:cs="Courier New"/>
                <w:sz w:val="24"/>
                <w:szCs w:val="24"/>
              </w:rPr>
              <w:t>Division</w:t>
            </w:r>
          </w:p>
        </w:tc>
      </w:tr>
      <w:tr w:rsidR="00E94402" w:rsidRPr="00C43B8D">
        <w:tc>
          <w:tcPr>
            <w:cnfStyle w:val="001000000000" w:firstRow="0" w:lastRow="0" w:firstColumn="1" w:lastColumn="0" w:oddVBand="0" w:evenVBand="0" w:oddHBand="0" w:evenHBand="0" w:firstRowFirstColumn="0" w:firstRowLastColumn="0" w:lastRowFirstColumn="0" w:lastRowLastColumn="0"/>
            <w:tcW w:w="2396" w:type="dxa"/>
          </w:tcPr>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w:t>
            </w:r>
          </w:p>
        </w:tc>
        <w:tc>
          <w:tcPr>
            <w:tcW w:w="5182" w:type="dxa"/>
          </w:tcPr>
          <w:p w:rsidR="00E94402" w:rsidRPr="00C43B8D" w:rsidRDefault="00E94402" w:rsidP="00E94402">
            <w:pPr>
              <w:spacing w:before="240"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C43B8D">
              <w:rPr>
                <w:rFonts w:ascii="Courier New" w:hAnsi="Courier New" w:cs="Courier New"/>
                <w:sz w:val="24"/>
                <w:szCs w:val="24"/>
              </w:rPr>
              <w:t>Modulo</w:t>
            </w:r>
          </w:p>
        </w:tc>
      </w:tr>
    </w:tbl>
    <w:p w:rsidR="00E94402" w:rsidRPr="00B22435" w:rsidRDefault="00E94402" w:rsidP="00B22435">
      <w:pPr>
        <w:pStyle w:val="Heading4"/>
      </w:pPr>
      <w:bookmarkStart w:id="43" w:name="_Toc406615204"/>
      <w:r w:rsidRPr="00B22435">
        <w:lastRenderedPageBreak/>
        <w:t>Assignment</w:t>
      </w:r>
      <w:bookmarkEnd w:id="43"/>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The assignment operator is ‘=’. This assigns the value of the right side of the operator to the left side variable.</w:t>
      </w:r>
    </w:p>
    <w:p w:rsidR="00E94402" w:rsidRPr="00B22435" w:rsidRDefault="00E94402" w:rsidP="00B22435">
      <w:pPr>
        <w:pStyle w:val="Heading4"/>
      </w:pPr>
      <w:bookmarkStart w:id="44" w:name="_Toc406615205"/>
      <w:r w:rsidRPr="00B22435">
        <w:t>Comparison</w:t>
      </w:r>
      <w:bookmarkEnd w:id="44"/>
    </w:p>
    <w:tbl>
      <w:tblPr>
        <w:tblStyle w:val="GridTable1Light-Accent11"/>
        <w:tblW w:w="0" w:type="auto"/>
        <w:tblLook w:val="04A0" w:firstRow="1" w:lastRow="0" w:firstColumn="1" w:lastColumn="0" w:noHBand="0" w:noVBand="1"/>
      </w:tblPr>
      <w:tblGrid>
        <w:gridCol w:w="3708"/>
        <w:gridCol w:w="3708"/>
      </w:tblGrid>
      <w:tr w:rsidR="00E94402" w:rsidRPr="00C43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Operator</w:t>
            </w:r>
          </w:p>
        </w:tc>
        <w:tc>
          <w:tcPr>
            <w:tcW w:w="3708" w:type="dxa"/>
          </w:tcPr>
          <w:p w:rsidR="00E94402" w:rsidRPr="00C43B8D" w:rsidRDefault="00E94402" w:rsidP="00E94402">
            <w:pPr>
              <w:spacing w:before="240" w:line="360" w:lineRule="auto"/>
              <w:cnfStyle w:val="100000000000" w:firstRow="1" w:lastRow="0" w:firstColumn="0" w:lastColumn="0" w:oddVBand="0" w:evenVBand="0" w:oddHBand="0" w:evenHBand="0" w:firstRowFirstColumn="0" w:firstRowLastColumn="0" w:lastRowFirstColumn="0" w:lastRowLastColumn="0"/>
              <w:rPr>
                <w:rFonts w:ascii="Courier New" w:hAnsi="Courier New" w:cs="Courier New"/>
                <w:sz w:val="24"/>
                <w:szCs w:val="24"/>
              </w:rPr>
            </w:pPr>
            <w:r w:rsidRPr="00C43B8D">
              <w:rPr>
                <w:rFonts w:ascii="Courier New" w:hAnsi="Courier New" w:cs="Courier New"/>
                <w:sz w:val="24"/>
                <w:szCs w:val="24"/>
              </w:rPr>
              <w:t>Name</w:t>
            </w:r>
          </w:p>
        </w:tc>
      </w:tr>
      <w:tr w:rsidR="00E94402" w:rsidRPr="00C43B8D">
        <w:tc>
          <w:tcPr>
            <w:cnfStyle w:val="001000000000" w:firstRow="0" w:lastRow="0" w:firstColumn="1" w:lastColumn="0" w:oddVBand="0" w:evenVBand="0" w:oddHBand="0" w:evenHBand="0" w:firstRowFirstColumn="0" w:firstRowLastColumn="0" w:lastRowFirstColumn="0" w:lastRowLastColumn="0"/>
            <w:tcW w:w="3708" w:type="dxa"/>
          </w:tcPr>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w:t>
            </w:r>
          </w:p>
        </w:tc>
        <w:tc>
          <w:tcPr>
            <w:tcW w:w="3708" w:type="dxa"/>
          </w:tcPr>
          <w:p w:rsidR="00E94402" w:rsidRPr="00C43B8D" w:rsidRDefault="00E94402" w:rsidP="00E94402">
            <w:pPr>
              <w:spacing w:before="240"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C43B8D">
              <w:rPr>
                <w:rFonts w:ascii="Courier New" w:hAnsi="Courier New" w:cs="Courier New"/>
                <w:sz w:val="24"/>
                <w:szCs w:val="24"/>
              </w:rPr>
              <w:t>Equality</w:t>
            </w:r>
          </w:p>
        </w:tc>
      </w:tr>
      <w:tr w:rsidR="00E94402" w:rsidRPr="00C43B8D">
        <w:tc>
          <w:tcPr>
            <w:cnfStyle w:val="001000000000" w:firstRow="0" w:lastRow="0" w:firstColumn="1" w:lastColumn="0" w:oddVBand="0" w:evenVBand="0" w:oddHBand="0" w:evenHBand="0" w:firstRowFirstColumn="0" w:firstRowLastColumn="0" w:lastRowFirstColumn="0" w:lastRowLastColumn="0"/>
            <w:tcW w:w="3708" w:type="dxa"/>
          </w:tcPr>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w:t>
            </w:r>
          </w:p>
        </w:tc>
        <w:tc>
          <w:tcPr>
            <w:tcW w:w="3708" w:type="dxa"/>
          </w:tcPr>
          <w:p w:rsidR="00E94402" w:rsidRPr="00C43B8D" w:rsidRDefault="00E94402" w:rsidP="00E94402">
            <w:pPr>
              <w:spacing w:before="240"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C43B8D">
              <w:rPr>
                <w:rFonts w:ascii="Courier New" w:hAnsi="Courier New" w:cs="Courier New"/>
                <w:sz w:val="24"/>
                <w:szCs w:val="24"/>
              </w:rPr>
              <w:t>Inequality</w:t>
            </w:r>
          </w:p>
        </w:tc>
      </w:tr>
      <w:tr w:rsidR="00E94402" w:rsidRPr="00C43B8D">
        <w:tc>
          <w:tcPr>
            <w:cnfStyle w:val="001000000000" w:firstRow="0" w:lastRow="0" w:firstColumn="1" w:lastColumn="0" w:oddVBand="0" w:evenVBand="0" w:oddHBand="0" w:evenHBand="0" w:firstRowFirstColumn="0" w:firstRowLastColumn="0" w:lastRowFirstColumn="0" w:lastRowLastColumn="0"/>
            <w:tcW w:w="3708" w:type="dxa"/>
          </w:tcPr>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&gt;</w:t>
            </w:r>
          </w:p>
        </w:tc>
        <w:tc>
          <w:tcPr>
            <w:tcW w:w="3708" w:type="dxa"/>
          </w:tcPr>
          <w:p w:rsidR="00E94402" w:rsidRPr="00C43B8D" w:rsidRDefault="00E94402" w:rsidP="00E94402">
            <w:pPr>
              <w:spacing w:before="240"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C43B8D">
              <w:rPr>
                <w:rFonts w:ascii="Courier New" w:hAnsi="Courier New" w:cs="Courier New"/>
                <w:sz w:val="24"/>
                <w:szCs w:val="24"/>
              </w:rPr>
              <w:t>Greater than</w:t>
            </w:r>
          </w:p>
        </w:tc>
      </w:tr>
      <w:tr w:rsidR="00E94402" w:rsidRPr="00C43B8D">
        <w:tc>
          <w:tcPr>
            <w:cnfStyle w:val="001000000000" w:firstRow="0" w:lastRow="0" w:firstColumn="1" w:lastColumn="0" w:oddVBand="0" w:evenVBand="0" w:oddHBand="0" w:evenHBand="0" w:firstRowFirstColumn="0" w:firstRowLastColumn="0" w:lastRowFirstColumn="0" w:lastRowLastColumn="0"/>
            <w:tcW w:w="3708" w:type="dxa"/>
          </w:tcPr>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&lt;</w:t>
            </w:r>
          </w:p>
        </w:tc>
        <w:tc>
          <w:tcPr>
            <w:tcW w:w="3708" w:type="dxa"/>
          </w:tcPr>
          <w:p w:rsidR="00E94402" w:rsidRPr="00C43B8D" w:rsidRDefault="00E94402" w:rsidP="00E94402">
            <w:pPr>
              <w:spacing w:before="240"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C43B8D">
              <w:rPr>
                <w:rFonts w:ascii="Courier New" w:hAnsi="Courier New" w:cs="Courier New"/>
                <w:sz w:val="24"/>
                <w:szCs w:val="24"/>
              </w:rPr>
              <w:t>Less than</w:t>
            </w:r>
          </w:p>
        </w:tc>
      </w:tr>
      <w:tr w:rsidR="00E94402" w:rsidRPr="00C43B8D">
        <w:tc>
          <w:tcPr>
            <w:cnfStyle w:val="001000000000" w:firstRow="0" w:lastRow="0" w:firstColumn="1" w:lastColumn="0" w:oddVBand="0" w:evenVBand="0" w:oddHBand="0" w:evenHBand="0" w:firstRowFirstColumn="0" w:firstRowLastColumn="0" w:lastRowFirstColumn="0" w:lastRowLastColumn="0"/>
            <w:tcW w:w="3708" w:type="dxa"/>
          </w:tcPr>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&gt;=</w:t>
            </w:r>
          </w:p>
        </w:tc>
        <w:tc>
          <w:tcPr>
            <w:tcW w:w="3708" w:type="dxa"/>
          </w:tcPr>
          <w:p w:rsidR="00E94402" w:rsidRPr="00C43B8D" w:rsidRDefault="00E94402" w:rsidP="00E94402">
            <w:pPr>
              <w:spacing w:before="240"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C43B8D">
              <w:rPr>
                <w:rFonts w:ascii="Courier New" w:hAnsi="Courier New" w:cs="Courier New"/>
                <w:sz w:val="24"/>
                <w:szCs w:val="24"/>
              </w:rPr>
              <w:t>Greater than or equal to</w:t>
            </w:r>
          </w:p>
        </w:tc>
      </w:tr>
      <w:tr w:rsidR="00E94402" w:rsidRPr="00C43B8D">
        <w:tc>
          <w:tcPr>
            <w:cnfStyle w:val="001000000000" w:firstRow="0" w:lastRow="0" w:firstColumn="1" w:lastColumn="0" w:oddVBand="0" w:evenVBand="0" w:oddHBand="0" w:evenHBand="0" w:firstRowFirstColumn="0" w:firstRowLastColumn="0" w:lastRowFirstColumn="0" w:lastRowLastColumn="0"/>
            <w:tcW w:w="3708" w:type="dxa"/>
          </w:tcPr>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&lt;=</w:t>
            </w:r>
          </w:p>
        </w:tc>
        <w:tc>
          <w:tcPr>
            <w:tcW w:w="3708" w:type="dxa"/>
          </w:tcPr>
          <w:p w:rsidR="00E94402" w:rsidRPr="00C43B8D" w:rsidRDefault="00E94402" w:rsidP="00E94402">
            <w:pPr>
              <w:spacing w:before="240"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C43B8D">
              <w:rPr>
                <w:rFonts w:ascii="Courier New" w:hAnsi="Courier New" w:cs="Courier New"/>
                <w:sz w:val="24"/>
                <w:szCs w:val="24"/>
              </w:rPr>
              <w:t>Less than or equal to</w:t>
            </w:r>
          </w:p>
        </w:tc>
      </w:tr>
    </w:tbl>
    <w:p w:rsidR="00E94402" w:rsidRPr="00C43B8D" w:rsidRDefault="00E94402" w:rsidP="00E94402">
      <w:pPr>
        <w:spacing w:before="240" w:line="360" w:lineRule="auto"/>
        <w:rPr>
          <w:rFonts w:ascii="Courier New" w:hAnsi="Courier New" w:cs="Courier New"/>
          <w:sz w:val="24"/>
          <w:szCs w:val="24"/>
        </w:rPr>
      </w:pPr>
    </w:p>
    <w:p w:rsidR="00E94402" w:rsidRPr="00B22435" w:rsidRDefault="00E94402" w:rsidP="00B22435">
      <w:pPr>
        <w:pStyle w:val="Heading4"/>
      </w:pPr>
      <w:bookmarkStart w:id="45" w:name="_Toc406615206"/>
      <w:r w:rsidRPr="00B22435">
        <w:t>Boolean Evaluation</w:t>
      </w:r>
      <w:bookmarkEnd w:id="45"/>
    </w:p>
    <w:tbl>
      <w:tblPr>
        <w:tblStyle w:val="GridTable1Light-Accent11"/>
        <w:tblW w:w="0" w:type="auto"/>
        <w:tblLook w:val="04A0" w:firstRow="1" w:lastRow="0" w:firstColumn="1" w:lastColumn="0" w:noHBand="0" w:noVBand="1"/>
      </w:tblPr>
      <w:tblGrid>
        <w:gridCol w:w="3708"/>
        <w:gridCol w:w="3708"/>
      </w:tblGrid>
      <w:tr w:rsidR="00E94402" w:rsidRPr="00C43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Operator</w:t>
            </w:r>
          </w:p>
        </w:tc>
        <w:tc>
          <w:tcPr>
            <w:tcW w:w="3708" w:type="dxa"/>
          </w:tcPr>
          <w:p w:rsidR="00E94402" w:rsidRPr="00C43B8D" w:rsidRDefault="00E94402" w:rsidP="00E94402">
            <w:pPr>
              <w:spacing w:before="240" w:line="360" w:lineRule="auto"/>
              <w:cnfStyle w:val="100000000000" w:firstRow="1" w:lastRow="0" w:firstColumn="0" w:lastColumn="0" w:oddVBand="0" w:evenVBand="0" w:oddHBand="0" w:evenHBand="0" w:firstRowFirstColumn="0" w:firstRowLastColumn="0" w:lastRowFirstColumn="0" w:lastRowLastColumn="0"/>
              <w:rPr>
                <w:rFonts w:ascii="Courier New" w:hAnsi="Courier New" w:cs="Courier New"/>
                <w:sz w:val="24"/>
                <w:szCs w:val="24"/>
              </w:rPr>
            </w:pPr>
            <w:r w:rsidRPr="00C43B8D">
              <w:rPr>
                <w:rFonts w:ascii="Courier New" w:hAnsi="Courier New" w:cs="Courier New"/>
                <w:sz w:val="24"/>
                <w:szCs w:val="24"/>
              </w:rPr>
              <w:t>Name</w:t>
            </w:r>
          </w:p>
        </w:tc>
      </w:tr>
      <w:tr w:rsidR="00E94402" w:rsidRPr="00C43B8D">
        <w:tc>
          <w:tcPr>
            <w:cnfStyle w:val="001000000000" w:firstRow="0" w:lastRow="0" w:firstColumn="1" w:lastColumn="0" w:oddVBand="0" w:evenVBand="0" w:oddHBand="0" w:evenHBand="0" w:firstRowFirstColumn="0" w:firstRowLastColumn="0" w:lastRowFirstColumn="0" w:lastRowLastColumn="0"/>
            <w:tcW w:w="3708" w:type="dxa"/>
          </w:tcPr>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w:t>
            </w:r>
          </w:p>
        </w:tc>
        <w:tc>
          <w:tcPr>
            <w:tcW w:w="3708" w:type="dxa"/>
          </w:tcPr>
          <w:p w:rsidR="00E94402" w:rsidRPr="00C43B8D" w:rsidRDefault="00E94402" w:rsidP="00E94402">
            <w:pPr>
              <w:spacing w:before="240"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C43B8D">
              <w:rPr>
                <w:rFonts w:ascii="Courier New" w:hAnsi="Courier New" w:cs="Courier New"/>
                <w:sz w:val="24"/>
                <w:szCs w:val="24"/>
              </w:rPr>
              <w:t>Not (Negation)</w:t>
            </w:r>
          </w:p>
        </w:tc>
      </w:tr>
      <w:tr w:rsidR="00E94402" w:rsidRPr="00C43B8D">
        <w:tc>
          <w:tcPr>
            <w:cnfStyle w:val="001000000000" w:firstRow="0" w:lastRow="0" w:firstColumn="1" w:lastColumn="0" w:oddVBand="0" w:evenVBand="0" w:oddHBand="0" w:evenHBand="0" w:firstRowFirstColumn="0" w:firstRowLastColumn="0" w:lastRowFirstColumn="0" w:lastRowLastColumn="0"/>
            <w:tcW w:w="3708" w:type="dxa"/>
          </w:tcPr>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&amp;&amp;</w:t>
            </w:r>
          </w:p>
        </w:tc>
        <w:tc>
          <w:tcPr>
            <w:tcW w:w="3708" w:type="dxa"/>
          </w:tcPr>
          <w:p w:rsidR="00E94402" w:rsidRPr="00C43B8D" w:rsidRDefault="00E94402" w:rsidP="00E94402">
            <w:pPr>
              <w:spacing w:before="240"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C43B8D">
              <w:rPr>
                <w:rFonts w:ascii="Courier New" w:hAnsi="Courier New" w:cs="Courier New"/>
                <w:sz w:val="24"/>
                <w:szCs w:val="24"/>
              </w:rPr>
              <w:t>And (Conjunction)</w:t>
            </w:r>
          </w:p>
        </w:tc>
      </w:tr>
      <w:tr w:rsidR="00E94402" w:rsidRPr="00C43B8D">
        <w:tc>
          <w:tcPr>
            <w:cnfStyle w:val="001000000000" w:firstRow="0" w:lastRow="0" w:firstColumn="1" w:lastColumn="0" w:oddVBand="0" w:evenVBand="0" w:oddHBand="0" w:evenHBand="0" w:firstRowFirstColumn="0" w:firstRowLastColumn="0" w:lastRowFirstColumn="0" w:lastRowLastColumn="0"/>
            <w:tcW w:w="3708" w:type="dxa"/>
          </w:tcPr>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w:t>
            </w:r>
          </w:p>
        </w:tc>
        <w:tc>
          <w:tcPr>
            <w:tcW w:w="3708" w:type="dxa"/>
          </w:tcPr>
          <w:p w:rsidR="00E94402" w:rsidRPr="00C43B8D" w:rsidRDefault="00E94402" w:rsidP="00E94402">
            <w:pPr>
              <w:spacing w:before="240"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C43B8D">
              <w:rPr>
                <w:rFonts w:ascii="Courier New" w:hAnsi="Courier New" w:cs="Courier New"/>
                <w:sz w:val="24"/>
                <w:szCs w:val="24"/>
              </w:rPr>
              <w:t>Or (Disjunction)</w:t>
            </w:r>
          </w:p>
        </w:tc>
      </w:tr>
    </w:tbl>
    <w:p w:rsidR="00E94402" w:rsidRPr="00C43B8D" w:rsidRDefault="00E94402" w:rsidP="00E94402">
      <w:pPr>
        <w:pStyle w:val="Heading3"/>
        <w:rPr>
          <w:rFonts w:ascii="Courier New" w:hAnsi="Courier New" w:cs="Courier New"/>
          <w:sz w:val="24"/>
          <w:szCs w:val="24"/>
        </w:rPr>
      </w:pPr>
      <w:bookmarkStart w:id="46" w:name="_Toc406615207"/>
      <w:bookmarkStart w:id="47" w:name="_Toc406619387"/>
      <w:r w:rsidRPr="00C43B8D">
        <w:rPr>
          <w:rFonts w:ascii="Courier New" w:hAnsi="Courier New" w:cs="Courier New"/>
          <w:sz w:val="24"/>
          <w:szCs w:val="24"/>
        </w:rPr>
        <w:t>Whitespace</w:t>
      </w:r>
      <w:bookmarkEnd w:id="46"/>
      <w:bookmarkEnd w:id="47"/>
    </w:p>
    <w:p w:rsidR="00E94402" w:rsidRPr="00C43B8D" w:rsidRDefault="00E94402" w:rsidP="00D37C32">
      <w:pPr>
        <w:spacing w:before="240" w:line="360" w:lineRule="auto"/>
        <w:rPr>
          <w:rFonts w:ascii="Courier New" w:hAnsi="Courier New" w:cs="Courier New"/>
          <w:sz w:val="24"/>
          <w:szCs w:val="24"/>
        </w:rPr>
      </w:pPr>
      <w:r w:rsidRPr="00C43B8D">
        <w:rPr>
          <w:rFonts w:ascii="Courier New" w:hAnsi="Courier New" w:cs="Courier New"/>
          <w:sz w:val="24"/>
          <w:szCs w:val="24"/>
        </w:rPr>
        <w:t>Whitespace is defined as the ASCII space, horizontal tab, new-line, carriage return, and comments.  Whitespace does not affect the program.</w:t>
      </w:r>
    </w:p>
    <w:p w:rsidR="00E94402" w:rsidRPr="00C43B8D" w:rsidRDefault="00E94402">
      <w:pPr>
        <w:rPr>
          <w:rFonts w:ascii="Courier New" w:hAnsi="Courier New" w:cs="Courier New"/>
          <w:sz w:val="24"/>
          <w:szCs w:val="24"/>
        </w:rPr>
      </w:pPr>
      <w:r w:rsidRPr="00C43B8D">
        <w:rPr>
          <w:rFonts w:ascii="Courier New" w:hAnsi="Courier New" w:cs="Courier New"/>
          <w:sz w:val="24"/>
          <w:szCs w:val="24"/>
        </w:rPr>
        <w:br w:type="page"/>
      </w:r>
    </w:p>
    <w:p w:rsidR="00E94402" w:rsidRPr="00C43B8D" w:rsidRDefault="00E94402" w:rsidP="00C136B6">
      <w:pPr>
        <w:rPr>
          <w:rFonts w:ascii="Courier New" w:hAnsi="Courier New" w:cs="Courier New"/>
          <w:sz w:val="24"/>
          <w:szCs w:val="24"/>
        </w:rPr>
      </w:pPr>
    </w:p>
    <w:p w:rsidR="00E94402" w:rsidRPr="00692790" w:rsidRDefault="00E94402" w:rsidP="00692790">
      <w:pPr>
        <w:pStyle w:val="Heading2"/>
      </w:pPr>
      <w:bookmarkStart w:id="48" w:name="_Toc406615208"/>
      <w:bookmarkStart w:id="49" w:name="_Toc406619388"/>
      <w:r w:rsidRPr="00692790">
        <w:t>Syntax Notation</w:t>
      </w:r>
      <w:bookmarkEnd w:id="48"/>
      <w:bookmarkEnd w:id="49"/>
    </w:p>
    <w:p w:rsidR="00E94402" w:rsidRPr="00C43B8D" w:rsidRDefault="00E94402" w:rsidP="00E94402">
      <w:pPr>
        <w:pStyle w:val="Heading3"/>
        <w:rPr>
          <w:rFonts w:ascii="Courier New" w:hAnsi="Courier New" w:cs="Courier New"/>
          <w:sz w:val="24"/>
          <w:szCs w:val="24"/>
        </w:rPr>
      </w:pPr>
      <w:bookmarkStart w:id="50" w:name="_Toc406615209"/>
      <w:bookmarkStart w:id="51" w:name="_Toc406619389"/>
      <w:r w:rsidRPr="00C43B8D">
        <w:rPr>
          <w:rFonts w:ascii="Courier New" w:hAnsi="Courier New" w:cs="Courier New"/>
          <w:sz w:val="24"/>
          <w:szCs w:val="24"/>
        </w:rPr>
        <w:t>Program Structure (Main)</w:t>
      </w:r>
      <w:bookmarkEnd w:id="50"/>
      <w:bookmarkEnd w:id="51"/>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Programs are composed of a series of DFAs with a single main DFA to which command line arguments are passed in the form of a stack of strings. The main DFA declaration looks like:</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ab/>
        <w:t>void DFA main(/*args*/) {}</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If the number of arguments are known beforehand, they can be passed to the main DFA like so:</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ab/>
        <w:t>void DFA main(/*[type] name1, [type] name2, etc*/) {}</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Otherwise, rely on a stack of primitives:</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ab/>
        <w:t>void DFA main(stack&lt;string&gt; args) {}</w:t>
      </w:r>
    </w:p>
    <w:p w:rsidR="00E94402" w:rsidRPr="00C43B8D" w:rsidRDefault="00E94402" w:rsidP="00E94402">
      <w:pPr>
        <w:pStyle w:val="Heading3"/>
        <w:rPr>
          <w:rFonts w:ascii="Courier New" w:hAnsi="Courier New" w:cs="Courier New"/>
          <w:sz w:val="24"/>
          <w:szCs w:val="24"/>
        </w:rPr>
      </w:pPr>
      <w:bookmarkStart w:id="52" w:name="_Toc406615210"/>
      <w:bookmarkStart w:id="53" w:name="_Toc406619390"/>
      <w:r w:rsidRPr="00C43B8D">
        <w:rPr>
          <w:rFonts w:ascii="Courier New" w:hAnsi="Courier New" w:cs="Courier New"/>
          <w:sz w:val="24"/>
          <w:szCs w:val="24"/>
        </w:rPr>
        <w:t>State Blocks</w:t>
      </w:r>
      <w:bookmarkEnd w:id="52"/>
      <w:bookmarkEnd w:id="53"/>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A DFA consists of state blocks separated via braces. Each state block may have any number of statements.</w:t>
      </w:r>
    </w:p>
    <w:p w:rsidR="00E94402" w:rsidRPr="00C43B8D" w:rsidRDefault="00E94402" w:rsidP="00E94402">
      <w:pPr>
        <w:spacing w:before="240" w:line="240" w:lineRule="auto"/>
        <w:rPr>
          <w:rFonts w:ascii="Courier New" w:hAnsi="Courier New" w:cs="Courier New"/>
          <w:sz w:val="24"/>
          <w:szCs w:val="24"/>
        </w:rPr>
      </w:pPr>
      <w:r w:rsidRPr="00C43B8D">
        <w:rPr>
          <w:rFonts w:ascii="Courier New" w:hAnsi="Courier New" w:cs="Courier New"/>
          <w:sz w:val="24"/>
          <w:szCs w:val="24"/>
        </w:rPr>
        <w:tab/>
        <w:t>/*NAME*/ {</w:t>
      </w:r>
    </w:p>
    <w:p w:rsidR="00E94402" w:rsidRPr="00C43B8D" w:rsidRDefault="00E94402" w:rsidP="00E94402">
      <w:pPr>
        <w:spacing w:before="240" w:line="240" w:lineRule="auto"/>
        <w:rPr>
          <w:rFonts w:ascii="Courier New" w:hAnsi="Courier New" w:cs="Courier New"/>
          <w:sz w:val="24"/>
          <w:szCs w:val="24"/>
        </w:rPr>
      </w:pPr>
      <w:r w:rsidRPr="00C43B8D">
        <w:rPr>
          <w:rFonts w:ascii="Courier New" w:hAnsi="Courier New" w:cs="Courier New"/>
          <w:sz w:val="24"/>
          <w:szCs w:val="24"/>
        </w:rPr>
        <w:tab/>
      </w:r>
      <w:r w:rsidRPr="00C43B8D">
        <w:rPr>
          <w:rFonts w:ascii="Courier New" w:hAnsi="Courier New" w:cs="Courier New"/>
          <w:sz w:val="24"/>
          <w:szCs w:val="24"/>
        </w:rPr>
        <w:tab/>
        <w:t>/*STMT*/</w:t>
      </w:r>
    </w:p>
    <w:p w:rsidR="00E94402" w:rsidRPr="00C43B8D" w:rsidRDefault="00E94402" w:rsidP="00E94402">
      <w:pPr>
        <w:spacing w:before="240" w:line="240" w:lineRule="auto"/>
        <w:rPr>
          <w:rFonts w:ascii="Courier New" w:hAnsi="Courier New" w:cs="Courier New"/>
          <w:sz w:val="24"/>
          <w:szCs w:val="24"/>
        </w:rPr>
      </w:pPr>
      <w:r w:rsidRPr="00C43B8D">
        <w:rPr>
          <w:rFonts w:ascii="Courier New" w:hAnsi="Courier New" w:cs="Courier New"/>
          <w:sz w:val="24"/>
          <w:szCs w:val="24"/>
        </w:rPr>
        <w:tab/>
        <w:t>}</w:t>
      </w:r>
    </w:p>
    <w:p w:rsidR="00E94402" w:rsidRPr="00C43B8D" w:rsidRDefault="00E94402" w:rsidP="00E94402">
      <w:pPr>
        <w:rPr>
          <w:rFonts w:ascii="Courier New" w:hAnsi="Courier New" w:cs="Courier New"/>
          <w:sz w:val="24"/>
          <w:szCs w:val="24"/>
        </w:rPr>
      </w:pPr>
      <w:r w:rsidRPr="00C43B8D">
        <w:rPr>
          <w:rFonts w:ascii="Courier New" w:hAnsi="Courier New" w:cs="Courier New"/>
          <w:sz w:val="24"/>
          <w:szCs w:val="24"/>
        </w:rPr>
        <w:t>Every state block must either have a catch-all transition (&lt;- *;) or a return statement. Every DFA must have a state labeled “start”, which will act as the first node acting in a DFA.</w:t>
      </w:r>
    </w:p>
    <w:p w:rsidR="00E94402" w:rsidRPr="00C43B8D" w:rsidRDefault="00E94402" w:rsidP="00E94402">
      <w:pPr>
        <w:pStyle w:val="Heading3"/>
        <w:rPr>
          <w:rFonts w:ascii="Courier New" w:hAnsi="Courier New" w:cs="Courier New"/>
          <w:sz w:val="24"/>
          <w:szCs w:val="24"/>
        </w:rPr>
      </w:pPr>
      <w:bookmarkStart w:id="54" w:name="_Toc406615211"/>
      <w:bookmarkStart w:id="55" w:name="_Toc406619391"/>
      <w:r w:rsidRPr="00C43B8D">
        <w:rPr>
          <w:rFonts w:ascii="Courier New" w:hAnsi="Courier New" w:cs="Courier New"/>
          <w:sz w:val="24"/>
          <w:szCs w:val="24"/>
        </w:rPr>
        <w:t>Sub-DFA</w:t>
      </w:r>
      <w:bookmarkEnd w:id="54"/>
      <w:bookmarkEnd w:id="55"/>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 xml:space="preserve">Sub-DFAs (also known as functions) are implemented as a separate DFA, with their own states and transitions. A single StateMap </w:t>
      </w:r>
      <w:r w:rsidRPr="00C43B8D">
        <w:rPr>
          <w:rFonts w:ascii="Courier New" w:hAnsi="Courier New" w:cs="Courier New"/>
          <w:sz w:val="24"/>
          <w:szCs w:val="24"/>
        </w:rPr>
        <w:lastRenderedPageBreak/>
        <w:t>program may contain any number of sub-DFAs. If sub-DFAs exist, the main DFA must be the last DFA declared in the program.</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Sub-DFAs follow a similar structure as the main DFA.</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ab/>
        <w:t>/*TYPE*/ DFA /*NAME*/( /*ARG1*/, /*ARG2*/) {}</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Each DFA (including main) must eventually return their type:</w:t>
      </w:r>
    </w:p>
    <w:p w:rsidR="00E94402" w:rsidRPr="00C43B8D" w:rsidRDefault="00E94402" w:rsidP="00CA1E93">
      <w:pPr>
        <w:spacing w:after="0" w:line="240" w:lineRule="auto"/>
        <w:rPr>
          <w:rFonts w:ascii="Courier New" w:hAnsi="Courier New" w:cs="Courier New"/>
          <w:sz w:val="24"/>
          <w:szCs w:val="24"/>
        </w:rPr>
      </w:pPr>
      <w:r w:rsidRPr="00C43B8D">
        <w:rPr>
          <w:rFonts w:ascii="Courier New" w:hAnsi="Courier New" w:cs="Courier New"/>
          <w:sz w:val="24"/>
          <w:szCs w:val="24"/>
        </w:rPr>
        <w:tab/>
        <w:t xml:space="preserve">void DFA </w:t>
      </w:r>
      <w:r w:rsidRPr="00C43B8D">
        <w:rPr>
          <w:rFonts w:ascii="Courier New" w:hAnsi="Courier New" w:cs="Courier New"/>
          <w:sz w:val="24"/>
          <w:szCs w:val="24"/>
        </w:rPr>
        <w:tab/>
        <w:t>-&gt; return;</w:t>
      </w:r>
    </w:p>
    <w:p w:rsidR="00E94402" w:rsidRPr="00C43B8D" w:rsidRDefault="00E94402" w:rsidP="00CA1E93">
      <w:pPr>
        <w:spacing w:after="0" w:line="240" w:lineRule="auto"/>
        <w:rPr>
          <w:rFonts w:ascii="Courier New" w:hAnsi="Courier New" w:cs="Courier New"/>
          <w:sz w:val="24"/>
          <w:szCs w:val="24"/>
        </w:rPr>
      </w:pPr>
      <w:r w:rsidRPr="00C43B8D">
        <w:rPr>
          <w:rFonts w:ascii="Courier New" w:hAnsi="Courier New" w:cs="Courier New"/>
          <w:sz w:val="24"/>
          <w:szCs w:val="24"/>
        </w:rPr>
        <w:tab/>
        <w:t xml:space="preserve">int DFA  </w:t>
      </w:r>
      <w:r w:rsidRPr="00C43B8D">
        <w:rPr>
          <w:rFonts w:ascii="Courier New" w:hAnsi="Courier New" w:cs="Courier New"/>
          <w:sz w:val="24"/>
          <w:szCs w:val="24"/>
        </w:rPr>
        <w:tab/>
        <w:t>-&gt; return [int];</w:t>
      </w:r>
    </w:p>
    <w:p w:rsidR="00E94402" w:rsidRPr="00C43B8D" w:rsidRDefault="00E94402" w:rsidP="00CA1E93">
      <w:pPr>
        <w:spacing w:after="0" w:line="240" w:lineRule="auto"/>
        <w:rPr>
          <w:rFonts w:ascii="Courier New" w:hAnsi="Courier New" w:cs="Courier New"/>
          <w:sz w:val="24"/>
          <w:szCs w:val="24"/>
        </w:rPr>
      </w:pPr>
      <w:r w:rsidRPr="00C43B8D">
        <w:rPr>
          <w:rFonts w:ascii="Courier New" w:hAnsi="Courier New" w:cs="Courier New"/>
          <w:sz w:val="24"/>
          <w:szCs w:val="24"/>
        </w:rPr>
        <w:tab/>
        <w:t xml:space="preserve">float DFA </w:t>
      </w:r>
      <w:r w:rsidRPr="00C43B8D">
        <w:rPr>
          <w:rFonts w:ascii="Courier New" w:hAnsi="Courier New" w:cs="Courier New"/>
          <w:sz w:val="24"/>
          <w:szCs w:val="24"/>
        </w:rPr>
        <w:tab/>
        <w:t>-&gt; return [float];</w:t>
      </w:r>
    </w:p>
    <w:p w:rsidR="00E94402" w:rsidRDefault="00E94402" w:rsidP="00CA1E93">
      <w:pPr>
        <w:spacing w:after="0" w:line="240" w:lineRule="auto"/>
        <w:rPr>
          <w:rFonts w:ascii="Courier New" w:hAnsi="Courier New" w:cs="Courier New"/>
          <w:sz w:val="24"/>
          <w:szCs w:val="24"/>
        </w:rPr>
      </w:pPr>
      <w:r w:rsidRPr="00C43B8D">
        <w:rPr>
          <w:rFonts w:ascii="Courier New" w:hAnsi="Courier New" w:cs="Courier New"/>
          <w:sz w:val="24"/>
          <w:szCs w:val="24"/>
        </w:rPr>
        <w:tab/>
        <w:t xml:space="preserve">string DFA </w:t>
      </w:r>
      <w:r w:rsidRPr="00C43B8D">
        <w:rPr>
          <w:rFonts w:ascii="Courier New" w:hAnsi="Courier New" w:cs="Courier New"/>
          <w:sz w:val="24"/>
          <w:szCs w:val="24"/>
        </w:rPr>
        <w:tab/>
        <w:t>-&gt; return [string];</w:t>
      </w:r>
    </w:p>
    <w:p w:rsidR="00CA1E93" w:rsidRPr="00C43B8D" w:rsidRDefault="00CA1E93" w:rsidP="00CA1E93">
      <w:pPr>
        <w:spacing w:after="0" w:line="240" w:lineRule="auto"/>
        <w:rPr>
          <w:rFonts w:ascii="Courier New" w:hAnsi="Courier New" w:cs="Courier New"/>
          <w:sz w:val="24"/>
          <w:szCs w:val="24"/>
        </w:rPr>
      </w:pP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Note that a formal passed into any DFA can’t be of type void or EOS.</w:t>
      </w:r>
    </w:p>
    <w:p w:rsidR="00E94402" w:rsidRPr="00C43B8D" w:rsidRDefault="00E94402" w:rsidP="00E94402">
      <w:pPr>
        <w:pStyle w:val="Heading3"/>
        <w:rPr>
          <w:rFonts w:ascii="Courier New" w:hAnsi="Courier New" w:cs="Courier New"/>
          <w:sz w:val="24"/>
          <w:szCs w:val="24"/>
        </w:rPr>
      </w:pPr>
      <w:bookmarkStart w:id="56" w:name="_Toc406615212"/>
      <w:bookmarkStart w:id="57" w:name="_Toc406619392"/>
      <w:r w:rsidRPr="00C43B8D">
        <w:rPr>
          <w:rFonts w:ascii="Courier New" w:hAnsi="Courier New" w:cs="Courier New"/>
          <w:sz w:val="24"/>
          <w:szCs w:val="24"/>
        </w:rPr>
        <w:t>Expressions</w:t>
      </w:r>
      <w:bookmarkEnd w:id="56"/>
      <w:bookmarkEnd w:id="57"/>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Expressions in StateMap are divided into two categories – both of which return values.</w:t>
      </w:r>
    </w:p>
    <w:p w:rsidR="00E94402" w:rsidRPr="00B22435" w:rsidRDefault="00E94402" w:rsidP="00B22435">
      <w:pPr>
        <w:pStyle w:val="Heading4"/>
      </w:pPr>
      <w:bookmarkStart w:id="58" w:name="_Toc406615213"/>
      <w:r w:rsidRPr="00B22435">
        <w:t>Literals and Operators</w:t>
      </w:r>
      <w:bookmarkEnd w:id="58"/>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Any of the constants listed in section 2.4 or strings will evaluate as expressions. Valid combinations of these constants and operators defined in 2.7 will also evaluate as expressions.</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{Id}</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{Id} {Operator} {Id}</w:t>
      </w:r>
    </w:p>
    <w:p w:rsidR="00E94402" w:rsidRPr="00B22435" w:rsidRDefault="00E94402" w:rsidP="00B22435">
      <w:pPr>
        <w:pStyle w:val="Heading4"/>
      </w:pPr>
      <w:bookmarkStart w:id="59" w:name="_Toc406615214"/>
      <w:r w:rsidRPr="00B22435">
        <w:t>Method Calls</w:t>
      </w:r>
      <w:bookmarkEnd w:id="59"/>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Method calls that return a value will evaluate as expressions.</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{Id}.{Method}({Arguments})</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Assume a stack called foo was declared. A valid method call is: foo.push(“bar”) and will return “bar”.</w:t>
      </w:r>
    </w:p>
    <w:p w:rsidR="00E94402" w:rsidRPr="00C43B8D" w:rsidRDefault="00E94402" w:rsidP="00E94402">
      <w:pPr>
        <w:pStyle w:val="Heading3"/>
        <w:rPr>
          <w:rFonts w:ascii="Courier New" w:hAnsi="Courier New" w:cs="Courier New"/>
          <w:sz w:val="24"/>
          <w:szCs w:val="24"/>
        </w:rPr>
      </w:pPr>
      <w:bookmarkStart w:id="60" w:name="_Toc406615215"/>
      <w:bookmarkStart w:id="61" w:name="_Toc406619393"/>
      <w:r w:rsidRPr="00C43B8D">
        <w:rPr>
          <w:rFonts w:ascii="Courier New" w:hAnsi="Courier New" w:cs="Courier New"/>
          <w:sz w:val="24"/>
          <w:szCs w:val="24"/>
        </w:rPr>
        <w:lastRenderedPageBreak/>
        <w:t>Statements</w:t>
      </w:r>
      <w:bookmarkEnd w:id="60"/>
      <w:bookmarkEnd w:id="61"/>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The types of statements in StateMap are declaration, assignment, sub-DFA call, transition, concurrency and return. Declaration and assignment are the only two types that can be called outside of a node, i.e. globally in a DFA. Every type of statement must be terminated by a semicolon.</w:t>
      </w:r>
    </w:p>
    <w:p w:rsidR="00E94402" w:rsidRPr="00B22435" w:rsidRDefault="00E94402" w:rsidP="00B22435">
      <w:pPr>
        <w:pStyle w:val="Heading4"/>
      </w:pPr>
      <w:bookmarkStart w:id="62" w:name="_Toc406615216"/>
      <w:r w:rsidRPr="00B22435">
        <w:t>Declaration</w:t>
      </w:r>
      <w:bookmarkEnd w:id="62"/>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 xml:space="preserve">A declaration statement consists of a variable type followed by an id. Multiple declarations can be made in a single line separated by commas. </w:t>
      </w:r>
    </w:p>
    <w:p w:rsidR="00E94402" w:rsidRPr="00C43B8D" w:rsidRDefault="00E94402" w:rsidP="00CA1E93">
      <w:pPr>
        <w:spacing w:after="0" w:line="240" w:lineRule="auto"/>
        <w:rPr>
          <w:rFonts w:ascii="Courier New" w:hAnsi="Courier New" w:cs="Courier New"/>
          <w:sz w:val="24"/>
          <w:szCs w:val="24"/>
        </w:rPr>
      </w:pPr>
      <w:r w:rsidRPr="00C43B8D">
        <w:rPr>
          <w:rFonts w:ascii="Courier New" w:hAnsi="Courier New" w:cs="Courier New"/>
          <w:sz w:val="24"/>
          <w:szCs w:val="24"/>
        </w:rPr>
        <w:tab/>
        <w:t>{TYPE}{ID};</w:t>
      </w:r>
    </w:p>
    <w:p w:rsidR="00E94402" w:rsidRPr="00C43B8D" w:rsidRDefault="00E94402" w:rsidP="00CA1E93">
      <w:pPr>
        <w:spacing w:after="0" w:line="240" w:lineRule="auto"/>
        <w:rPr>
          <w:rFonts w:ascii="Courier New" w:hAnsi="Courier New" w:cs="Courier New"/>
          <w:sz w:val="24"/>
          <w:szCs w:val="24"/>
        </w:rPr>
      </w:pPr>
      <w:r w:rsidRPr="00C43B8D">
        <w:rPr>
          <w:rFonts w:ascii="Courier New" w:hAnsi="Courier New" w:cs="Courier New"/>
          <w:sz w:val="24"/>
          <w:szCs w:val="24"/>
        </w:rPr>
        <w:tab/>
        <w:t>int i;</w:t>
      </w:r>
    </w:p>
    <w:p w:rsidR="00E94402" w:rsidRDefault="00E94402" w:rsidP="00CA1E93">
      <w:pPr>
        <w:spacing w:after="0" w:line="240" w:lineRule="auto"/>
        <w:rPr>
          <w:rFonts w:ascii="Courier New" w:hAnsi="Courier New" w:cs="Courier New"/>
          <w:sz w:val="24"/>
          <w:szCs w:val="24"/>
        </w:rPr>
      </w:pPr>
      <w:r w:rsidRPr="00C43B8D">
        <w:rPr>
          <w:rFonts w:ascii="Courier New" w:hAnsi="Courier New" w:cs="Courier New"/>
          <w:sz w:val="24"/>
          <w:szCs w:val="24"/>
        </w:rPr>
        <w:tab/>
        <w:t>stack&lt;double&gt; s, char c, string s;</w:t>
      </w:r>
    </w:p>
    <w:p w:rsidR="00CA1E93" w:rsidRPr="00C43B8D" w:rsidRDefault="00CA1E93" w:rsidP="00CA1E93">
      <w:pPr>
        <w:spacing w:after="0" w:line="240" w:lineRule="auto"/>
        <w:rPr>
          <w:rFonts w:ascii="Courier New" w:hAnsi="Courier New" w:cs="Courier New"/>
          <w:sz w:val="24"/>
          <w:szCs w:val="24"/>
        </w:rPr>
      </w:pP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Note that functions include sub-DFAs. Thus, DFA output may be assigned to variables.</w:t>
      </w:r>
    </w:p>
    <w:p w:rsidR="00E94402" w:rsidRPr="00B22435" w:rsidRDefault="00E94402" w:rsidP="00B22435">
      <w:pPr>
        <w:pStyle w:val="Heading4"/>
      </w:pPr>
      <w:bookmarkStart w:id="63" w:name="_Toc406615217"/>
      <w:r w:rsidRPr="00B22435">
        <w:t>Assignment</w:t>
      </w:r>
      <w:bookmarkEnd w:id="63"/>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 xml:space="preserve">An assignment statement is used to set the value of a variable, which can be done during the declaration of a variable, or later using the variable's id. Multiple assignment can be made in a single line separated by commas. </w:t>
      </w:r>
    </w:p>
    <w:p w:rsidR="00E94402" w:rsidRPr="00C43B8D" w:rsidRDefault="00E94402" w:rsidP="00CA1E93">
      <w:pPr>
        <w:spacing w:after="0" w:line="240" w:lineRule="auto"/>
        <w:ind w:firstLine="720"/>
        <w:rPr>
          <w:rFonts w:ascii="Courier New" w:hAnsi="Courier New" w:cs="Courier New"/>
          <w:sz w:val="24"/>
          <w:szCs w:val="24"/>
        </w:rPr>
      </w:pPr>
      <w:r w:rsidRPr="00C43B8D">
        <w:rPr>
          <w:rFonts w:ascii="Courier New" w:hAnsi="Courier New" w:cs="Courier New"/>
          <w:sz w:val="24"/>
          <w:szCs w:val="24"/>
        </w:rPr>
        <w:t>{Type}{Id} = {Expression}</w:t>
      </w:r>
    </w:p>
    <w:p w:rsidR="00E94402" w:rsidRPr="00C43B8D" w:rsidRDefault="00E94402" w:rsidP="00CA1E93">
      <w:pPr>
        <w:spacing w:after="0" w:line="240" w:lineRule="auto"/>
        <w:rPr>
          <w:rFonts w:ascii="Courier New" w:hAnsi="Courier New" w:cs="Courier New"/>
          <w:sz w:val="24"/>
          <w:szCs w:val="24"/>
        </w:rPr>
      </w:pPr>
      <w:r w:rsidRPr="00C43B8D">
        <w:rPr>
          <w:rFonts w:ascii="Courier New" w:hAnsi="Courier New" w:cs="Courier New"/>
          <w:sz w:val="24"/>
          <w:szCs w:val="24"/>
        </w:rPr>
        <w:tab/>
        <w:t>int i = 4;</w:t>
      </w:r>
    </w:p>
    <w:p w:rsidR="00E94402" w:rsidRDefault="00E94402" w:rsidP="00CA1E93">
      <w:pPr>
        <w:spacing w:after="0" w:line="240" w:lineRule="auto"/>
        <w:rPr>
          <w:rFonts w:ascii="Courier New" w:hAnsi="Courier New" w:cs="Courier New"/>
          <w:sz w:val="24"/>
          <w:szCs w:val="24"/>
        </w:rPr>
      </w:pPr>
      <w:r w:rsidRPr="00C43B8D">
        <w:rPr>
          <w:rFonts w:ascii="Courier New" w:hAnsi="Courier New" w:cs="Courier New"/>
          <w:sz w:val="24"/>
          <w:szCs w:val="24"/>
        </w:rPr>
        <w:tab/>
        <w:t>double d = 3.0, string s = "hello";</w:t>
      </w:r>
    </w:p>
    <w:p w:rsidR="00CA1E93" w:rsidRPr="00C43B8D" w:rsidRDefault="00CA1E93" w:rsidP="00CA1E93">
      <w:pPr>
        <w:spacing w:after="0" w:line="240" w:lineRule="auto"/>
        <w:rPr>
          <w:rFonts w:ascii="Courier New" w:hAnsi="Courier New" w:cs="Courier New"/>
          <w:sz w:val="24"/>
          <w:szCs w:val="24"/>
        </w:rPr>
      </w:pPr>
    </w:p>
    <w:p w:rsidR="00E94402" w:rsidRPr="00B22435" w:rsidRDefault="00E94402" w:rsidP="00B22435">
      <w:pPr>
        <w:pStyle w:val="Heading4"/>
      </w:pPr>
      <w:bookmarkStart w:id="64" w:name="_Toc406615218"/>
      <w:r w:rsidRPr="00B22435">
        <w:t>Sub-DFA Call</w:t>
      </w:r>
      <w:bookmarkEnd w:id="64"/>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A sub-DFA call (or a function call) statement is a function call expression, but also can be used in an assignment statement taking advantage of the fact that a function call statement has type of the return type of the function.</w:t>
      </w:r>
    </w:p>
    <w:p w:rsidR="00E94402" w:rsidRPr="00C43B8D" w:rsidRDefault="00E94402" w:rsidP="00E94402">
      <w:pPr>
        <w:spacing w:before="240" w:line="360" w:lineRule="auto"/>
        <w:ind w:firstLine="720"/>
        <w:rPr>
          <w:rFonts w:ascii="Courier New" w:hAnsi="Courier New" w:cs="Courier New"/>
          <w:sz w:val="24"/>
          <w:szCs w:val="24"/>
        </w:rPr>
      </w:pPr>
      <w:r w:rsidRPr="00C43B8D">
        <w:rPr>
          <w:rFonts w:ascii="Courier New" w:hAnsi="Courier New" w:cs="Courier New"/>
          <w:sz w:val="24"/>
          <w:szCs w:val="24"/>
        </w:rPr>
        <w:lastRenderedPageBreak/>
        <w:t>DFA1(arg1);</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ab/>
        <w:t>string s = DFA2(arg2, arg3);</w:t>
      </w:r>
    </w:p>
    <w:p w:rsidR="00E94402" w:rsidRPr="00B22435" w:rsidRDefault="00E94402" w:rsidP="00B22435">
      <w:pPr>
        <w:pStyle w:val="Heading4"/>
      </w:pPr>
      <w:bookmarkStart w:id="65" w:name="_Toc406615219"/>
      <w:r w:rsidRPr="00B22435">
        <w:t>Transition</w:t>
      </w:r>
      <w:bookmarkEnd w:id="65"/>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A transition statement consists of a node id, the transition operator and an expression and is used to denote a transition from one node to another. The transition occurs if the expression evaluates to true.</w:t>
      </w:r>
    </w:p>
    <w:p w:rsidR="00E94402" w:rsidRPr="00C43B8D" w:rsidRDefault="00E94402" w:rsidP="00E94402">
      <w:pPr>
        <w:spacing w:before="240" w:line="360" w:lineRule="auto"/>
        <w:ind w:left="720"/>
        <w:rPr>
          <w:rFonts w:ascii="Courier New" w:hAnsi="Courier New" w:cs="Courier New"/>
          <w:sz w:val="24"/>
          <w:szCs w:val="24"/>
        </w:rPr>
      </w:pPr>
      <w:r w:rsidRPr="00C43B8D">
        <w:rPr>
          <w:rFonts w:ascii="Courier New" w:hAnsi="Courier New" w:cs="Courier New"/>
          <w:sz w:val="24"/>
          <w:szCs w:val="24"/>
        </w:rPr>
        <w:t>{State}&lt;-*</w:t>
      </w:r>
    </w:p>
    <w:p w:rsidR="00E94402" w:rsidRPr="00C43B8D" w:rsidRDefault="00E94402" w:rsidP="00E94402">
      <w:pPr>
        <w:spacing w:before="240" w:line="360" w:lineRule="auto"/>
        <w:ind w:left="720"/>
        <w:rPr>
          <w:rFonts w:ascii="Courier New" w:hAnsi="Courier New" w:cs="Courier New"/>
          <w:sz w:val="24"/>
          <w:szCs w:val="24"/>
        </w:rPr>
      </w:pPr>
      <w:r w:rsidRPr="00C43B8D">
        <w:rPr>
          <w:rFonts w:ascii="Courier New" w:hAnsi="Courier New" w:cs="Courier New"/>
          <w:sz w:val="24"/>
          <w:szCs w:val="24"/>
        </w:rPr>
        <w:t>{State}&lt;-{Expression}</w:t>
      </w:r>
    </w:p>
    <w:p w:rsidR="00E94402" w:rsidRPr="00C43B8D" w:rsidRDefault="00E94402" w:rsidP="00B22435">
      <w:pPr>
        <w:spacing w:before="240" w:line="360" w:lineRule="auto"/>
        <w:ind w:left="696" w:firstLine="24"/>
        <w:rPr>
          <w:rFonts w:ascii="Courier New" w:hAnsi="Courier New" w:cs="Courier New"/>
          <w:sz w:val="24"/>
          <w:szCs w:val="24"/>
        </w:rPr>
      </w:pPr>
      <w:r w:rsidRPr="00C43B8D">
        <w:rPr>
          <w:rFonts w:ascii="Courier New" w:hAnsi="Courier New" w:cs="Courier New"/>
          <w:sz w:val="24"/>
          <w:szCs w:val="24"/>
        </w:rPr>
        <w:t>state1 &lt;- foo &gt;= bar;</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Transition to a state occurs after evaluating the expression on the right side of the arrow. The star operator indicates unconditional transition to the state. Since the transitions are evaluated in order, the {State}&lt;-* should be the last transition.</w:t>
      </w:r>
    </w:p>
    <w:p w:rsidR="00E94402" w:rsidRPr="00B22435" w:rsidRDefault="00E94402" w:rsidP="00B22435">
      <w:pPr>
        <w:pStyle w:val="Heading4"/>
      </w:pPr>
      <w:bookmarkStart w:id="66" w:name="_Toc406615220"/>
      <w:r w:rsidRPr="00B22435">
        <w:t>Return</w:t>
      </w:r>
      <w:bookmarkEnd w:id="66"/>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 xml:space="preserve">A return statement consists of the return keyword followed by an expression. </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ab/>
        <w:t>return {expression};</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ab/>
        <w:t>return i &lt; 4;  // returns an int 1</w:t>
      </w:r>
    </w:p>
    <w:p w:rsidR="00E94402" w:rsidRPr="00C43B8D" w:rsidRDefault="00E94402" w:rsidP="00E94402">
      <w:pPr>
        <w:pStyle w:val="Heading3"/>
        <w:rPr>
          <w:rFonts w:ascii="Courier New" w:hAnsi="Courier New" w:cs="Courier New"/>
          <w:sz w:val="24"/>
          <w:szCs w:val="24"/>
        </w:rPr>
      </w:pPr>
      <w:bookmarkStart w:id="67" w:name="_Toc406615221"/>
      <w:bookmarkStart w:id="68" w:name="_Toc406619394"/>
      <w:r w:rsidRPr="00C43B8D">
        <w:rPr>
          <w:rFonts w:ascii="Courier New" w:hAnsi="Courier New" w:cs="Courier New"/>
          <w:sz w:val="24"/>
          <w:szCs w:val="24"/>
        </w:rPr>
        <w:t>Scope</w:t>
      </w:r>
      <w:bookmarkEnd w:id="67"/>
      <w:bookmarkEnd w:id="68"/>
    </w:p>
    <w:p w:rsidR="00E94402" w:rsidRPr="00C43B8D" w:rsidRDefault="00E94402" w:rsidP="00D37C32">
      <w:pPr>
        <w:spacing w:before="240" w:line="360" w:lineRule="auto"/>
        <w:rPr>
          <w:rFonts w:ascii="Courier New" w:hAnsi="Courier New" w:cs="Courier New"/>
          <w:sz w:val="24"/>
          <w:szCs w:val="24"/>
        </w:rPr>
      </w:pPr>
      <w:r w:rsidRPr="00C43B8D">
        <w:rPr>
          <w:rFonts w:ascii="Courier New" w:hAnsi="Courier New" w:cs="Courier New"/>
          <w:sz w:val="24"/>
          <w:szCs w:val="24"/>
        </w:rPr>
        <w:t xml:space="preserve">Scope in StateMap is divided into local and global types. Local scope is particular to a node where global scope is particular to a DFA. </w:t>
      </w:r>
    </w:p>
    <w:p w:rsidR="00E94402" w:rsidRPr="00C43B8D" w:rsidRDefault="00E94402" w:rsidP="00D37C32">
      <w:pPr>
        <w:spacing w:before="240" w:line="360" w:lineRule="auto"/>
        <w:rPr>
          <w:rFonts w:ascii="Courier New" w:hAnsi="Courier New" w:cs="Courier New"/>
          <w:sz w:val="24"/>
          <w:szCs w:val="24"/>
        </w:rPr>
      </w:pPr>
      <w:r w:rsidRPr="00C43B8D">
        <w:rPr>
          <w:rFonts w:ascii="Courier New" w:hAnsi="Courier New" w:cs="Courier New"/>
          <w:sz w:val="24"/>
          <w:szCs w:val="24"/>
        </w:rPr>
        <w:lastRenderedPageBreak/>
        <w:t>A variable declared within the curly braces of a DFA is accessible anywhere within that DFA, but not in sub-DFAs called by that DFA. Arguments must be used to pass variables between DFAs.</w:t>
      </w:r>
    </w:p>
    <w:p w:rsidR="00E94402" w:rsidRPr="00C43B8D" w:rsidRDefault="00E94402" w:rsidP="00D37C32">
      <w:pPr>
        <w:spacing w:before="240" w:line="360" w:lineRule="auto"/>
        <w:rPr>
          <w:rFonts w:ascii="Courier New" w:hAnsi="Courier New" w:cs="Courier New"/>
          <w:sz w:val="24"/>
          <w:szCs w:val="24"/>
        </w:rPr>
      </w:pPr>
      <w:r w:rsidRPr="00C43B8D">
        <w:rPr>
          <w:rFonts w:ascii="Courier New" w:hAnsi="Courier New" w:cs="Courier New"/>
          <w:sz w:val="24"/>
          <w:szCs w:val="24"/>
        </w:rPr>
        <w:t>A variable declared within the curly braces of a node is only accessible within that node.</w:t>
      </w:r>
    </w:p>
    <w:p w:rsidR="00E94402" w:rsidRPr="00C43B8D" w:rsidRDefault="00E94402" w:rsidP="00D37C32">
      <w:pPr>
        <w:spacing w:before="240" w:line="360" w:lineRule="auto"/>
        <w:rPr>
          <w:rFonts w:ascii="Courier New" w:eastAsiaTheme="majorEastAsia" w:hAnsi="Courier New" w:cs="Courier New"/>
          <w:b/>
          <w:bCs/>
          <w:caps/>
          <w:color w:val="FFFFFF" w:themeColor="background1"/>
          <w:sz w:val="24"/>
          <w:szCs w:val="24"/>
        </w:rPr>
      </w:pPr>
      <w:r w:rsidRPr="00C43B8D">
        <w:rPr>
          <w:rFonts w:ascii="Courier New" w:hAnsi="Courier New" w:cs="Courier New"/>
          <w:sz w:val="24"/>
          <w:szCs w:val="24"/>
        </w:rPr>
        <w:br w:type="page"/>
      </w:r>
    </w:p>
    <w:p w:rsidR="00E94402" w:rsidRPr="00692790" w:rsidRDefault="00E94402" w:rsidP="00692790">
      <w:pPr>
        <w:pStyle w:val="Heading2"/>
      </w:pPr>
      <w:bookmarkStart w:id="69" w:name="_Toc406615222"/>
      <w:bookmarkStart w:id="70" w:name="_Toc406619395"/>
      <w:r w:rsidRPr="00692790">
        <w:lastRenderedPageBreak/>
        <w:t>Type</w:t>
      </w:r>
      <w:bookmarkEnd w:id="69"/>
      <w:bookmarkEnd w:id="70"/>
    </w:p>
    <w:p w:rsidR="00E94402" w:rsidRPr="00C43B8D" w:rsidRDefault="00E94402" w:rsidP="00E94402">
      <w:pPr>
        <w:pStyle w:val="Heading3"/>
        <w:rPr>
          <w:rFonts w:ascii="Courier New" w:hAnsi="Courier New" w:cs="Courier New"/>
          <w:sz w:val="24"/>
          <w:szCs w:val="24"/>
        </w:rPr>
      </w:pPr>
      <w:bookmarkStart w:id="71" w:name="_Toc406615223"/>
      <w:bookmarkStart w:id="72" w:name="_Toc406619396"/>
      <w:r w:rsidRPr="00C43B8D">
        <w:rPr>
          <w:rFonts w:ascii="Courier New" w:hAnsi="Courier New" w:cs="Courier New"/>
          <w:sz w:val="24"/>
          <w:szCs w:val="24"/>
        </w:rPr>
        <w:t>Type Declaration</w:t>
      </w:r>
      <w:bookmarkEnd w:id="71"/>
      <w:bookmarkEnd w:id="72"/>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 xml:space="preserve">In StateMap, it is required to explicitly declare type when declaring a variable or DFA. The type of a variable will not change during the lifetime of that variable, i.e. StateMap is statically typed. The type of a DFA denotes the type that is returned when that DFA is called.  </w:t>
      </w:r>
    </w:p>
    <w:p w:rsidR="00E94402" w:rsidRPr="00C43B8D" w:rsidRDefault="00E94402" w:rsidP="00E94402">
      <w:pPr>
        <w:pStyle w:val="Heading3"/>
        <w:rPr>
          <w:rFonts w:ascii="Courier New" w:hAnsi="Courier New" w:cs="Courier New"/>
          <w:sz w:val="24"/>
          <w:szCs w:val="24"/>
        </w:rPr>
      </w:pPr>
      <w:bookmarkStart w:id="73" w:name="_Toc406615224"/>
      <w:bookmarkStart w:id="74" w:name="_Toc406619397"/>
      <w:r w:rsidRPr="00C43B8D">
        <w:rPr>
          <w:rFonts w:ascii="Courier New" w:hAnsi="Courier New" w:cs="Courier New"/>
          <w:sz w:val="24"/>
          <w:szCs w:val="24"/>
        </w:rPr>
        <w:t>Fundamental TYpes</w:t>
      </w:r>
      <w:bookmarkEnd w:id="73"/>
      <w:bookmarkEnd w:id="74"/>
    </w:p>
    <w:p w:rsidR="00E94402" w:rsidRPr="00B22435" w:rsidRDefault="00E94402" w:rsidP="00B22435">
      <w:pPr>
        <w:pStyle w:val="Heading4"/>
      </w:pPr>
      <w:bookmarkStart w:id="75" w:name="_Toc406615225"/>
      <w:r w:rsidRPr="00B22435">
        <w:t>int</w:t>
      </w:r>
      <w:bookmarkEnd w:id="75"/>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A 32-bit integer.</w:t>
      </w:r>
    </w:p>
    <w:p w:rsidR="00E94402" w:rsidRPr="00B22435" w:rsidRDefault="00E94402" w:rsidP="00B22435">
      <w:pPr>
        <w:pStyle w:val="Heading4"/>
      </w:pPr>
      <w:bookmarkStart w:id="76" w:name="_Toc406615226"/>
      <w:r w:rsidRPr="00B22435">
        <w:t>Float</w:t>
      </w:r>
      <w:bookmarkEnd w:id="76"/>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A 64-bit signed floating point number including an exponent portion.</w:t>
      </w:r>
    </w:p>
    <w:p w:rsidR="00E94402" w:rsidRPr="00B22435" w:rsidRDefault="00E94402" w:rsidP="00B22435">
      <w:pPr>
        <w:pStyle w:val="Heading4"/>
      </w:pPr>
      <w:bookmarkStart w:id="77" w:name="_Toc406615227"/>
      <w:r w:rsidRPr="00B22435">
        <w:t>string</w:t>
      </w:r>
      <w:bookmarkEnd w:id="77"/>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A sequence of characters.</w:t>
      </w:r>
    </w:p>
    <w:p w:rsidR="00E94402" w:rsidRPr="00B22435" w:rsidRDefault="00E94402" w:rsidP="00B22435">
      <w:pPr>
        <w:pStyle w:val="Heading4"/>
      </w:pPr>
      <w:bookmarkStart w:id="78" w:name="_Toc406615228"/>
      <w:r w:rsidRPr="00B22435">
        <w:t>stack</w:t>
      </w:r>
      <w:bookmarkEnd w:id="78"/>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Normally considered a "non-fundamental" data type, but they are fundamental in StateMap because of their connection to DFAs. Must be declared with a type as follows:</w:t>
      </w:r>
    </w:p>
    <w:p w:rsidR="00E94402" w:rsidRPr="00C43B8D" w:rsidRDefault="00E94402" w:rsidP="00E94402">
      <w:pPr>
        <w:spacing w:before="240" w:line="360" w:lineRule="auto"/>
        <w:ind w:firstLine="720"/>
        <w:rPr>
          <w:rFonts w:ascii="Courier New" w:hAnsi="Courier New" w:cs="Courier New"/>
          <w:sz w:val="24"/>
          <w:szCs w:val="24"/>
        </w:rPr>
      </w:pPr>
      <w:r w:rsidRPr="00C43B8D">
        <w:rPr>
          <w:rFonts w:ascii="Courier New" w:hAnsi="Courier New" w:cs="Courier New"/>
          <w:sz w:val="24"/>
          <w:szCs w:val="24"/>
        </w:rPr>
        <w:t>stack&lt;int&gt; s;</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Stacks, on the fundamental level, support the following operations:</w:t>
      </w:r>
    </w:p>
    <w:p w:rsidR="00E94402" w:rsidRPr="00C43B8D" w:rsidRDefault="00E94402" w:rsidP="00692790">
      <w:pPr>
        <w:spacing w:before="240" w:line="360" w:lineRule="auto"/>
        <w:ind w:left="708"/>
        <w:rPr>
          <w:rFonts w:ascii="Courier New" w:hAnsi="Courier New" w:cs="Courier New"/>
          <w:sz w:val="24"/>
          <w:szCs w:val="24"/>
        </w:rPr>
      </w:pPr>
      <w:r w:rsidRPr="00C43B8D">
        <w:rPr>
          <w:rFonts w:ascii="Courier New" w:hAnsi="Courier New" w:cs="Courier New"/>
          <w:sz w:val="24"/>
          <w:szCs w:val="24"/>
        </w:rPr>
        <w:t>peek - return the item on the top of the stack. Running this operation on an empty stack return EOS (not a string).</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ab/>
        <w:t>stop &lt;- stack.peek() == EOS;</w:t>
      </w:r>
    </w:p>
    <w:p w:rsidR="00E94402" w:rsidRPr="00C43B8D" w:rsidRDefault="00E94402" w:rsidP="00692790">
      <w:pPr>
        <w:spacing w:before="240" w:line="360" w:lineRule="auto"/>
        <w:ind w:firstLine="708"/>
        <w:rPr>
          <w:rFonts w:ascii="Courier New" w:hAnsi="Courier New" w:cs="Courier New"/>
          <w:sz w:val="24"/>
          <w:szCs w:val="24"/>
        </w:rPr>
      </w:pPr>
      <w:r w:rsidRPr="00C43B8D">
        <w:rPr>
          <w:rFonts w:ascii="Courier New" w:hAnsi="Courier New" w:cs="Courier New"/>
          <w:sz w:val="24"/>
          <w:szCs w:val="24"/>
        </w:rPr>
        <w:lastRenderedPageBreak/>
        <w:t>pop - remove and return the item on the top of the stack</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ab/>
        <w:t>s = stack.pop();</w:t>
      </w:r>
    </w:p>
    <w:p w:rsidR="00E94402" w:rsidRPr="00C43B8D" w:rsidRDefault="00E94402" w:rsidP="00692790">
      <w:pPr>
        <w:spacing w:before="240" w:line="360" w:lineRule="auto"/>
        <w:ind w:firstLine="708"/>
        <w:rPr>
          <w:rFonts w:ascii="Courier New" w:hAnsi="Courier New" w:cs="Courier New"/>
          <w:sz w:val="24"/>
          <w:szCs w:val="24"/>
        </w:rPr>
      </w:pPr>
      <w:r w:rsidRPr="00C43B8D">
        <w:rPr>
          <w:rFonts w:ascii="Courier New" w:hAnsi="Courier New" w:cs="Courier New"/>
          <w:sz w:val="24"/>
          <w:szCs w:val="24"/>
        </w:rPr>
        <w:t>push - push a given item in the top of the stack</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ab/>
        <w:t>string s = “towel”;</w:t>
      </w:r>
    </w:p>
    <w:p w:rsidR="00E94402" w:rsidRPr="00C43B8D" w:rsidRDefault="00E94402" w:rsidP="00E94402">
      <w:pPr>
        <w:spacing w:before="240" w:line="360" w:lineRule="auto"/>
        <w:ind w:firstLine="720"/>
        <w:rPr>
          <w:rFonts w:ascii="Courier New" w:hAnsi="Courier New" w:cs="Courier New"/>
          <w:sz w:val="24"/>
          <w:szCs w:val="24"/>
        </w:rPr>
      </w:pPr>
      <w:r w:rsidRPr="00C43B8D">
        <w:rPr>
          <w:rFonts w:ascii="Courier New" w:hAnsi="Courier New" w:cs="Courier New"/>
          <w:sz w:val="24"/>
          <w:szCs w:val="24"/>
        </w:rPr>
        <w:t>stack.push(s)</w:t>
      </w:r>
    </w:p>
    <w:p w:rsidR="00E94402" w:rsidRPr="00C43B8D" w:rsidRDefault="00E94402" w:rsidP="00E94402">
      <w:pPr>
        <w:spacing w:before="240" w:line="360" w:lineRule="auto"/>
        <w:rPr>
          <w:rFonts w:ascii="Courier New" w:hAnsi="Courier New" w:cs="Courier New"/>
          <w:sz w:val="24"/>
          <w:szCs w:val="24"/>
        </w:rPr>
      </w:pPr>
    </w:p>
    <w:p w:rsidR="00E94402" w:rsidRPr="00B22435" w:rsidRDefault="00E94402" w:rsidP="00B22435">
      <w:pPr>
        <w:pStyle w:val="Heading4"/>
      </w:pPr>
      <w:bookmarkStart w:id="79" w:name="_Toc406615229"/>
      <w:r w:rsidRPr="00B22435">
        <w:t>void</w:t>
      </w:r>
      <w:bookmarkEnd w:id="79"/>
    </w:p>
    <w:p w:rsidR="00E94402" w:rsidRPr="00C43B8D" w:rsidRDefault="00E94402" w:rsidP="00D37C32">
      <w:pPr>
        <w:spacing w:before="240" w:line="360" w:lineRule="auto"/>
        <w:rPr>
          <w:rFonts w:ascii="Courier New" w:hAnsi="Courier New" w:cs="Courier New"/>
          <w:sz w:val="24"/>
          <w:szCs w:val="24"/>
        </w:rPr>
      </w:pPr>
      <w:r w:rsidRPr="00C43B8D">
        <w:rPr>
          <w:rFonts w:ascii="Courier New" w:hAnsi="Courier New" w:cs="Courier New"/>
          <w:sz w:val="24"/>
          <w:szCs w:val="24"/>
        </w:rPr>
        <w:t>While not a type used in variable declaration, DFAs can have return type void if they do not return anything.</w:t>
      </w:r>
    </w:p>
    <w:p w:rsidR="00E94402" w:rsidRPr="00C43B8D" w:rsidRDefault="00E94402" w:rsidP="00D37C32">
      <w:pPr>
        <w:spacing w:before="240" w:line="360" w:lineRule="auto"/>
        <w:rPr>
          <w:rFonts w:ascii="Courier New" w:hAnsi="Courier New" w:cs="Courier New"/>
          <w:sz w:val="24"/>
          <w:szCs w:val="24"/>
        </w:rPr>
      </w:pPr>
      <w:r w:rsidRPr="00C43B8D">
        <w:rPr>
          <w:rFonts w:ascii="Courier New" w:hAnsi="Courier New" w:cs="Courier New"/>
          <w:sz w:val="24"/>
          <w:szCs w:val="24"/>
        </w:rPr>
        <w:t>Calling return in a void DFA will return an int of 1, which allows you to transition on a void sub-DFA call.</w:t>
      </w:r>
      <w:r w:rsidRPr="00C43B8D">
        <w:rPr>
          <w:rFonts w:ascii="Courier New" w:hAnsi="Courier New" w:cs="Courier New"/>
          <w:sz w:val="24"/>
          <w:szCs w:val="24"/>
        </w:rPr>
        <w:br w:type="page"/>
      </w:r>
    </w:p>
    <w:p w:rsidR="00E94402" w:rsidRPr="00692790" w:rsidRDefault="00E94402" w:rsidP="00692790">
      <w:pPr>
        <w:pStyle w:val="Heading2"/>
      </w:pPr>
      <w:bookmarkStart w:id="80" w:name="_Toc406615230"/>
      <w:bookmarkStart w:id="81" w:name="_Toc406619398"/>
      <w:r w:rsidRPr="00692790">
        <w:lastRenderedPageBreak/>
        <w:t>Built-in Functions</w:t>
      </w:r>
      <w:bookmarkEnd w:id="80"/>
      <w:bookmarkEnd w:id="81"/>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These are a list of functions included within StateMap.</w:t>
      </w:r>
    </w:p>
    <w:p w:rsidR="00E94402" w:rsidRPr="00C43B8D" w:rsidRDefault="00E94402" w:rsidP="00E94402">
      <w:pPr>
        <w:pStyle w:val="Heading3"/>
        <w:rPr>
          <w:rFonts w:ascii="Courier New" w:hAnsi="Courier New" w:cs="Courier New"/>
          <w:sz w:val="24"/>
          <w:szCs w:val="24"/>
        </w:rPr>
      </w:pPr>
      <w:bookmarkStart w:id="82" w:name="_Toc406615231"/>
      <w:bookmarkStart w:id="83" w:name="_Toc406619399"/>
      <w:r w:rsidRPr="00C43B8D">
        <w:rPr>
          <w:rFonts w:ascii="Courier New" w:hAnsi="Courier New" w:cs="Courier New"/>
          <w:sz w:val="24"/>
          <w:szCs w:val="24"/>
        </w:rPr>
        <w:t>Concurrent</w:t>
      </w:r>
      <w:bookmarkEnd w:id="82"/>
      <w:bookmarkEnd w:id="83"/>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Concurrent is a function that takes in any number of sub-DFA calls as arguments. This function will ensure that all sub-DFAs will make their transitions concurrently to allow for synchronized stepping through states. Concurrent will return a stack of strings, where each string represents the output returned by the DFA. The stack is created using Last-In-First-Out ordering – popping the top of the stack returns the output of the last DFA call argument in concurrent(). Only DFA calls are accepted as arguments. Concurrently-running DFAs can only return ints, strings, floats, and void.</w:t>
      </w:r>
    </w:p>
    <w:p w:rsidR="00E94402" w:rsidRPr="00C43B8D" w:rsidRDefault="00E94402" w:rsidP="00E94402">
      <w:pPr>
        <w:spacing w:before="240" w:line="360" w:lineRule="auto"/>
        <w:ind w:firstLine="720"/>
        <w:rPr>
          <w:rFonts w:ascii="Courier New" w:hAnsi="Courier New" w:cs="Courier New"/>
          <w:sz w:val="24"/>
          <w:szCs w:val="24"/>
        </w:rPr>
      </w:pPr>
      <w:r w:rsidRPr="00C43B8D">
        <w:rPr>
          <w:rFonts w:ascii="Courier New" w:hAnsi="Courier New" w:cs="Courier New"/>
          <w:sz w:val="24"/>
          <w:szCs w:val="24"/>
        </w:rPr>
        <w:t>concurrent(/*sub-DFA call*/, /*sub-DFA call*/, /*sub-DFA call*/);</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ab/>
        <w:t>concurrent(clock(halfPeriod), TFF1(), TFF2(), display());</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The above example runs a clock DFA (which is given an integer), two DFAs that each represent a T-Flip-Flop, and a final DFA that runs a display concurrently.</w:t>
      </w:r>
    </w:p>
    <w:p w:rsidR="00E94402" w:rsidRPr="00C43B8D" w:rsidRDefault="00E94402" w:rsidP="00E94402">
      <w:pPr>
        <w:pStyle w:val="Heading3"/>
        <w:rPr>
          <w:rFonts w:ascii="Courier New" w:hAnsi="Courier New" w:cs="Courier New"/>
          <w:sz w:val="24"/>
          <w:szCs w:val="24"/>
        </w:rPr>
      </w:pPr>
      <w:bookmarkStart w:id="84" w:name="_Toc406615232"/>
      <w:bookmarkStart w:id="85" w:name="_Toc406619400"/>
      <w:r w:rsidRPr="00C43B8D">
        <w:rPr>
          <w:rFonts w:ascii="Courier New" w:hAnsi="Courier New" w:cs="Courier New"/>
          <w:sz w:val="24"/>
          <w:szCs w:val="24"/>
        </w:rPr>
        <w:t>State</w:t>
      </w:r>
      <w:bookmarkEnd w:id="84"/>
      <w:bookmarkEnd w:id="85"/>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State is a function that takes in a single string argument that represents the name of a DFA. It returns a string that represents the name of the state that the argument DFA is currently in at the moment the function is called. State can only be called within a DFA running concurrently with the desired DFA argument.</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ab/>
        <w:t>state(/*NAME OF DFA*/);</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lastRenderedPageBreak/>
        <w:tab/>
        <w:t>state(“clock”) == “rising”;</w:t>
      </w:r>
    </w:p>
    <w:p w:rsidR="00E94402" w:rsidRPr="00C43B8D" w:rsidRDefault="00E94402" w:rsidP="00E94402">
      <w:pPr>
        <w:pStyle w:val="Heading3"/>
        <w:rPr>
          <w:rFonts w:ascii="Courier New" w:hAnsi="Courier New" w:cs="Courier New"/>
          <w:sz w:val="24"/>
          <w:szCs w:val="24"/>
        </w:rPr>
      </w:pPr>
      <w:bookmarkStart w:id="86" w:name="_Toc406615233"/>
      <w:bookmarkStart w:id="87" w:name="_Toc406619401"/>
      <w:r w:rsidRPr="00C43B8D">
        <w:rPr>
          <w:rFonts w:ascii="Courier New" w:hAnsi="Courier New" w:cs="Courier New"/>
          <w:sz w:val="24"/>
          <w:szCs w:val="24"/>
        </w:rPr>
        <w:t>Sleep</w:t>
      </w:r>
      <w:bookmarkEnd w:id="86"/>
      <w:bookmarkEnd w:id="87"/>
      <w:r w:rsidRPr="00C43B8D">
        <w:rPr>
          <w:rFonts w:ascii="Courier New" w:hAnsi="Courier New" w:cs="Courier New"/>
          <w:sz w:val="24"/>
          <w:szCs w:val="24"/>
        </w:rPr>
        <w:tab/>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Sleep is a function that takes in a single integer argument and halts the DFA, preventing it from making any further evaluations for the integer argument in milliseconds.</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ab/>
        <w:t>sleep(/*integer in milliseconds*/);</w:t>
      </w:r>
    </w:p>
    <w:p w:rsidR="00E94402" w:rsidRPr="00C43B8D" w:rsidRDefault="00E94402" w:rsidP="00E94402">
      <w:pPr>
        <w:spacing w:before="240" w:line="360" w:lineRule="auto"/>
        <w:ind w:firstLine="720"/>
        <w:rPr>
          <w:rFonts w:ascii="Courier New" w:hAnsi="Courier New" w:cs="Courier New"/>
          <w:sz w:val="24"/>
          <w:szCs w:val="24"/>
        </w:rPr>
      </w:pPr>
      <w:r w:rsidRPr="00C43B8D">
        <w:rPr>
          <w:rFonts w:ascii="Courier New" w:hAnsi="Courier New" w:cs="Courier New"/>
          <w:sz w:val="24"/>
          <w:szCs w:val="24"/>
        </w:rPr>
        <w:t>sleep(1000);</w:t>
      </w:r>
    </w:p>
    <w:p w:rsidR="00E94402" w:rsidRPr="00C43B8D" w:rsidRDefault="00E94402" w:rsidP="00E94402">
      <w:pPr>
        <w:pStyle w:val="Heading3"/>
        <w:rPr>
          <w:rFonts w:ascii="Courier New" w:hAnsi="Courier New" w:cs="Courier New"/>
          <w:sz w:val="24"/>
          <w:szCs w:val="24"/>
        </w:rPr>
      </w:pPr>
      <w:bookmarkStart w:id="88" w:name="_Toc406615234"/>
      <w:bookmarkStart w:id="89" w:name="_Toc406619402"/>
      <w:r w:rsidRPr="00C43B8D">
        <w:rPr>
          <w:rFonts w:ascii="Courier New" w:hAnsi="Courier New" w:cs="Courier New"/>
          <w:sz w:val="24"/>
          <w:szCs w:val="24"/>
        </w:rPr>
        <w:t>Print</w:t>
      </w:r>
      <w:bookmarkEnd w:id="88"/>
      <w:bookmarkEnd w:id="89"/>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Print is a function that takes in a single argument of type String. It prints out the argument in the terminal from which the program is being called.</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ab/>
        <w:t>print(/*string to be printed*/);</w:t>
      </w:r>
    </w:p>
    <w:p w:rsidR="00E94402" w:rsidRPr="00C43B8D" w:rsidRDefault="00E94402" w:rsidP="00E94402">
      <w:pPr>
        <w:spacing w:before="240" w:line="360" w:lineRule="auto"/>
        <w:rPr>
          <w:rFonts w:ascii="Courier New" w:hAnsi="Courier New" w:cs="Courier New"/>
          <w:sz w:val="24"/>
          <w:szCs w:val="24"/>
        </w:rPr>
      </w:pPr>
      <w:r w:rsidRPr="00C43B8D">
        <w:rPr>
          <w:rFonts w:ascii="Courier New" w:hAnsi="Courier New" w:cs="Courier New"/>
          <w:sz w:val="24"/>
          <w:szCs w:val="24"/>
        </w:rPr>
        <w:tab/>
        <w:t>print(“Hello Planet!”);</w:t>
      </w:r>
    </w:p>
    <w:p w:rsidR="00E94402" w:rsidRDefault="00E94402" w:rsidP="00E94402">
      <w:pPr>
        <w:pStyle w:val="Heading3"/>
        <w:rPr>
          <w:rFonts w:ascii="Courier New" w:hAnsi="Courier New" w:cs="Courier New"/>
          <w:sz w:val="24"/>
          <w:szCs w:val="24"/>
        </w:rPr>
      </w:pPr>
      <w:bookmarkStart w:id="90" w:name="_Toc406615235"/>
      <w:bookmarkStart w:id="91" w:name="_Toc406619403"/>
      <w:r w:rsidRPr="00C43B8D">
        <w:rPr>
          <w:rFonts w:ascii="Courier New" w:hAnsi="Courier New" w:cs="Courier New"/>
          <w:sz w:val="24"/>
          <w:szCs w:val="24"/>
        </w:rPr>
        <w:t>Input</w:t>
      </w:r>
      <w:bookmarkEnd w:id="90"/>
      <w:bookmarkEnd w:id="91"/>
    </w:p>
    <w:p w:rsidR="00692790" w:rsidRPr="00692790" w:rsidRDefault="00692790" w:rsidP="00692790"/>
    <w:p w:rsidR="00E94402" w:rsidRPr="00C43B8D" w:rsidRDefault="00E94402" w:rsidP="00E94402">
      <w:pPr>
        <w:spacing w:line="360" w:lineRule="auto"/>
        <w:rPr>
          <w:rFonts w:ascii="Courier New" w:hAnsi="Courier New" w:cs="Courier New"/>
          <w:sz w:val="24"/>
          <w:szCs w:val="24"/>
        </w:rPr>
      </w:pPr>
      <w:r w:rsidRPr="00C43B8D">
        <w:rPr>
          <w:rFonts w:ascii="Courier New" w:hAnsi="Courier New" w:cs="Courier New"/>
          <w:sz w:val="24"/>
          <w:szCs w:val="24"/>
        </w:rPr>
        <w:t>Input is a function that takes in a single argument of type String. It prints out the argument in the terminal from which the program is being called (like print()) – however, it then waits for input from the user until the Enter key is pressed. Input then passes back the input before the Enter key as a string as a return value.</w:t>
      </w:r>
    </w:p>
    <w:p w:rsidR="00E94402" w:rsidRPr="00C43B8D" w:rsidRDefault="00E94402" w:rsidP="00E94402">
      <w:pPr>
        <w:spacing w:line="360" w:lineRule="auto"/>
        <w:rPr>
          <w:rFonts w:ascii="Courier New" w:hAnsi="Courier New" w:cs="Courier New"/>
          <w:sz w:val="24"/>
          <w:szCs w:val="24"/>
        </w:rPr>
      </w:pPr>
      <w:r w:rsidRPr="00C43B8D">
        <w:rPr>
          <w:rFonts w:ascii="Courier New" w:hAnsi="Courier New" w:cs="Courier New"/>
          <w:sz w:val="24"/>
          <w:szCs w:val="24"/>
        </w:rPr>
        <w:tab/>
        <w:t>string msg = input(/* string typed in terminal */);</w:t>
      </w:r>
    </w:p>
    <w:p w:rsidR="00E94402" w:rsidRDefault="00E94402" w:rsidP="00E94402">
      <w:pPr>
        <w:pStyle w:val="Heading3"/>
        <w:rPr>
          <w:rFonts w:ascii="Courier New" w:hAnsi="Courier New" w:cs="Courier New"/>
          <w:sz w:val="24"/>
          <w:szCs w:val="24"/>
        </w:rPr>
      </w:pPr>
      <w:bookmarkStart w:id="92" w:name="_Toc406615236"/>
      <w:bookmarkStart w:id="93" w:name="_Toc406619404"/>
      <w:r w:rsidRPr="00C43B8D">
        <w:rPr>
          <w:rFonts w:ascii="Courier New" w:hAnsi="Courier New" w:cs="Courier New"/>
          <w:sz w:val="24"/>
          <w:szCs w:val="24"/>
        </w:rPr>
        <w:t>Conversion Functions</w:t>
      </w:r>
      <w:bookmarkEnd w:id="92"/>
      <w:bookmarkEnd w:id="93"/>
    </w:p>
    <w:p w:rsidR="00692790" w:rsidRPr="00692790" w:rsidRDefault="00692790" w:rsidP="00692790"/>
    <w:p w:rsidR="00E94402" w:rsidRPr="00C43B8D" w:rsidRDefault="00E94402" w:rsidP="00A73B37">
      <w:pPr>
        <w:spacing w:line="360" w:lineRule="auto"/>
        <w:rPr>
          <w:rFonts w:ascii="Courier New" w:hAnsi="Courier New" w:cs="Courier New"/>
          <w:sz w:val="24"/>
          <w:szCs w:val="24"/>
        </w:rPr>
      </w:pPr>
      <w:r w:rsidRPr="00C43B8D">
        <w:rPr>
          <w:rFonts w:ascii="Courier New" w:hAnsi="Courier New" w:cs="Courier New"/>
          <w:sz w:val="24"/>
          <w:szCs w:val="24"/>
        </w:rPr>
        <w:t>Conversion functions allow for conversion between types – it takes in the constant to be converted and returns the constant as its new converted type.</w:t>
      </w:r>
    </w:p>
    <w:p w:rsidR="00E94402" w:rsidRPr="00C43B8D" w:rsidRDefault="00E94402" w:rsidP="00A73B37">
      <w:pPr>
        <w:spacing w:line="360" w:lineRule="auto"/>
        <w:rPr>
          <w:rFonts w:ascii="Courier New" w:hAnsi="Courier New" w:cs="Courier New"/>
          <w:sz w:val="24"/>
          <w:szCs w:val="24"/>
        </w:rPr>
      </w:pPr>
      <w:r w:rsidRPr="00C43B8D">
        <w:rPr>
          <w:rFonts w:ascii="Courier New" w:hAnsi="Courier New" w:cs="Courier New"/>
          <w:sz w:val="24"/>
          <w:szCs w:val="24"/>
        </w:rPr>
        <w:lastRenderedPageBreak/>
        <w:t>The available functions are:</w:t>
      </w:r>
    </w:p>
    <w:p w:rsidR="00E94402" w:rsidRPr="00C43B8D" w:rsidRDefault="00E94402" w:rsidP="00A73B37">
      <w:pPr>
        <w:spacing w:line="360" w:lineRule="auto"/>
        <w:rPr>
          <w:rFonts w:ascii="Courier New" w:hAnsi="Courier New" w:cs="Courier New"/>
          <w:sz w:val="24"/>
          <w:szCs w:val="24"/>
        </w:rPr>
      </w:pPr>
      <w:r w:rsidRPr="00C43B8D">
        <w:rPr>
          <w:rFonts w:ascii="Courier New" w:hAnsi="Courier New" w:cs="Courier New"/>
          <w:sz w:val="24"/>
          <w:szCs w:val="24"/>
        </w:rPr>
        <w:tab/>
        <w:t>stof:</w:t>
      </w:r>
      <w:r w:rsidRPr="00C43B8D">
        <w:rPr>
          <w:rFonts w:ascii="Courier New" w:hAnsi="Courier New" w:cs="Courier New"/>
          <w:sz w:val="24"/>
          <w:szCs w:val="24"/>
        </w:rPr>
        <w:tab/>
        <w:t>converts type string to type float</w:t>
      </w:r>
    </w:p>
    <w:p w:rsidR="00E94402" w:rsidRPr="00C43B8D" w:rsidRDefault="00E94402" w:rsidP="00C136B6">
      <w:pPr>
        <w:rPr>
          <w:rFonts w:ascii="Courier New" w:hAnsi="Courier New" w:cs="Courier New"/>
          <w:sz w:val="24"/>
          <w:szCs w:val="24"/>
        </w:rPr>
      </w:pPr>
      <w:r w:rsidRPr="00C43B8D">
        <w:rPr>
          <w:rFonts w:ascii="Courier New" w:hAnsi="Courier New" w:cs="Courier New"/>
          <w:sz w:val="24"/>
          <w:szCs w:val="24"/>
        </w:rPr>
        <w:tab/>
        <w:t>ftos:</w:t>
      </w:r>
      <w:r w:rsidRPr="00C43B8D">
        <w:rPr>
          <w:rFonts w:ascii="Courier New" w:hAnsi="Courier New" w:cs="Courier New"/>
          <w:sz w:val="24"/>
          <w:szCs w:val="24"/>
        </w:rPr>
        <w:tab/>
        <w:t>converts type float to type string</w:t>
      </w:r>
    </w:p>
    <w:p w:rsidR="00E94402" w:rsidRPr="00C43B8D" w:rsidRDefault="00E94402" w:rsidP="00C136B6">
      <w:pPr>
        <w:rPr>
          <w:rFonts w:ascii="Courier New" w:hAnsi="Courier New" w:cs="Courier New"/>
          <w:sz w:val="24"/>
          <w:szCs w:val="24"/>
        </w:rPr>
      </w:pPr>
      <w:r w:rsidRPr="00C43B8D">
        <w:rPr>
          <w:rFonts w:ascii="Courier New" w:hAnsi="Courier New" w:cs="Courier New"/>
          <w:sz w:val="24"/>
          <w:szCs w:val="24"/>
        </w:rPr>
        <w:tab/>
        <w:t>stoi:</w:t>
      </w:r>
      <w:r w:rsidRPr="00C43B8D">
        <w:rPr>
          <w:rFonts w:ascii="Courier New" w:hAnsi="Courier New" w:cs="Courier New"/>
          <w:sz w:val="24"/>
          <w:szCs w:val="24"/>
        </w:rPr>
        <w:tab/>
        <w:t>converts type string to type int</w:t>
      </w:r>
    </w:p>
    <w:p w:rsidR="00E94402" w:rsidRPr="00C43B8D" w:rsidRDefault="00E94402" w:rsidP="00C136B6">
      <w:pPr>
        <w:rPr>
          <w:rFonts w:ascii="Courier New" w:hAnsi="Courier New" w:cs="Courier New"/>
          <w:sz w:val="24"/>
          <w:szCs w:val="24"/>
        </w:rPr>
      </w:pPr>
      <w:r w:rsidRPr="00C43B8D">
        <w:rPr>
          <w:rFonts w:ascii="Courier New" w:hAnsi="Courier New" w:cs="Courier New"/>
          <w:sz w:val="24"/>
          <w:szCs w:val="24"/>
        </w:rPr>
        <w:tab/>
        <w:t>itos:</w:t>
      </w:r>
      <w:r w:rsidRPr="00C43B8D">
        <w:rPr>
          <w:rFonts w:ascii="Courier New" w:hAnsi="Courier New" w:cs="Courier New"/>
          <w:sz w:val="24"/>
          <w:szCs w:val="24"/>
        </w:rPr>
        <w:tab/>
        <w:t>converts type int to type string</w:t>
      </w:r>
    </w:p>
    <w:p w:rsidR="00E94402" w:rsidRPr="00C43B8D" w:rsidRDefault="00E94402" w:rsidP="00C136B6">
      <w:pPr>
        <w:rPr>
          <w:rFonts w:ascii="Courier New" w:hAnsi="Courier New" w:cs="Courier New"/>
          <w:sz w:val="24"/>
          <w:szCs w:val="24"/>
        </w:rPr>
      </w:pPr>
      <w:r w:rsidRPr="00C43B8D">
        <w:rPr>
          <w:rFonts w:ascii="Courier New" w:hAnsi="Courier New" w:cs="Courier New"/>
          <w:sz w:val="24"/>
          <w:szCs w:val="24"/>
        </w:rPr>
        <w:t>For example:</w:t>
      </w:r>
    </w:p>
    <w:p w:rsidR="00E94402" w:rsidRPr="00C43B8D" w:rsidRDefault="00E94402" w:rsidP="00C136B6">
      <w:pPr>
        <w:rPr>
          <w:rFonts w:ascii="Courier New" w:hAnsi="Courier New" w:cs="Courier New"/>
          <w:sz w:val="24"/>
          <w:szCs w:val="24"/>
        </w:rPr>
      </w:pPr>
      <w:r w:rsidRPr="00C43B8D">
        <w:rPr>
          <w:rFonts w:ascii="Courier New" w:hAnsi="Courier New" w:cs="Courier New"/>
          <w:sz w:val="24"/>
          <w:szCs w:val="24"/>
        </w:rPr>
        <w:tab/>
        <w:t>string a = “3.0”;</w:t>
      </w:r>
    </w:p>
    <w:p w:rsidR="00E94402" w:rsidRPr="00C43B8D" w:rsidRDefault="00E94402" w:rsidP="00C136B6">
      <w:pPr>
        <w:rPr>
          <w:rFonts w:ascii="Courier New" w:hAnsi="Courier New" w:cs="Courier New"/>
          <w:sz w:val="24"/>
          <w:szCs w:val="24"/>
        </w:rPr>
      </w:pPr>
      <w:r w:rsidRPr="00C43B8D">
        <w:rPr>
          <w:rFonts w:ascii="Courier New" w:hAnsi="Courier New" w:cs="Courier New"/>
          <w:sz w:val="24"/>
          <w:szCs w:val="24"/>
        </w:rPr>
        <w:tab/>
        <w:t>float x = ftos(a);</w:t>
      </w:r>
    </w:p>
    <w:p w:rsidR="00E94402" w:rsidRPr="00C43B8D" w:rsidRDefault="00E94402" w:rsidP="00C136B6">
      <w:pPr>
        <w:rPr>
          <w:rFonts w:ascii="Courier New" w:hAnsi="Courier New" w:cs="Courier New"/>
          <w:sz w:val="24"/>
          <w:szCs w:val="24"/>
        </w:rPr>
      </w:pPr>
      <w:r w:rsidRPr="00C43B8D">
        <w:rPr>
          <w:rFonts w:ascii="Courier New" w:hAnsi="Courier New" w:cs="Courier New"/>
          <w:sz w:val="24"/>
          <w:szCs w:val="24"/>
        </w:rPr>
        <w:br w:type="page"/>
      </w:r>
    </w:p>
    <w:p w:rsidR="00E94402" w:rsidRPr="00692790" w:rsidRDefault="00E94402" w:rsidP="00692790">
      <w:pPr>
        <w:pStyle w:val="Heading2"/>
      </w:pPr>
      <w:bookmarkStart w:id="94" w:name="_Toc406615237"/>
      <w:bookmarkStart w:id="95" w:name="_Toc406619405"/>
      <w:r w:rsidRPr="00692790">
        <w:lastRenderedPageBreak/>
        <w:t>Program Execution</w:t>
      </w:r>
      <w:bookmarkEnd w:id="94"/>
      <w:bookmarkEnd w:id="95"/>
    </w:p>
    <w:p w:rsidR="00E94402" w:rsidRPr="00C43B8D" w:rsidRDefault="00E94402" w:rsidP="00D37C32">
      <w:pPr>
        <w:spacing w:before="240" w:line="360" w:lineRule="auto"/>
        <w:rPr>
          <w:rFonts w:ascii="Courier New" w:hAnsi="Courier New" w:cs="Courier New"/>
          <w:sz w:val="24"/>
          <w:szCs w:val="24"/>
        </w:rPr>
      </w:pPr>
      <w:r w:rsidRPr="00C43B8D">
        <w:rPr>
          <w:rFonts w:ascii="Courier New" w:hAnsi="Courier New" w:cs="Courier New"/>
          <w:sz w:val="24"/>
          <w:szCs w:val="24"/>
        </w:rPr>
        <w:t>StateMap programs are saved with .sm extension:</w:t>
      </w:r>
    </w:p>
    <w:p w:rsidR="00E94402" w:rsidRPr="00C43B8D" w:rsidRDefault="00E94402" w:rsidP="00D37C32">
      <w:pPr>
        <w:spacing w:before="240" w:line="360" w:lineRule="auto"/>
        <w:rPr>
          <w:rFonts w:ascii="Courier New" w:hAnsi="Courier New" w:cs="Courier New"/>
          <w:sz w:val="24"/>
          <w:szCs w:val="24"/>
        </w:rPr>
      </w:pPr>
      <w:r w:rsidRPr="00C43B8D">
        <w:rPr>
          <w:rFonts w:ascii="Courier New" w:hAnsi="Courier New" w:cs="Courier New"/>
          <w:sz w:val="24"/>
          <w:szCs w:val="24"/>
        </w:rPr>
        <w:t>To compile, run the following commands:</w:t>
      </w:r>
    </w:p>
    <w:p w:rsidR="00E94402" w:rsidRPr="00C43B8D" w:rsidRDefault="00E94402" w:rsidP="00D37C32">
      <w:pPr>
        <w:spacing w:before="240" w:line="360" w:lineRule="auto"/>
        <w:rPr>
          <w:rFonts w:ascii="Courier New" w:hAnsi="Courier New" w:cs="Courier New"/>
          <w:sz w:val="24"/>
          <w:szCs w:val="24"/>
        </w:rPr>
      </w:pPr>
      <w:r w:rsidRPr="00C43B8D">
        <w:rPr>
          <w:rFonts w:ascii="Courier New" w:hAnsi="Courier New" w:cs="Courier New"/>
          <w:sz w:val="24"/>
          <w:szCs w:val="24"/>
        </w:rPr>
        <w:t>1) make</w:t>
      </w:r>
    </w:p>
    <w:p w:rsidR="00E94402" w:rsidRPr="00C43B8D" w:rsidRDefault="00E94402" w:rsidP="00D37C32">
      <w:pPr>
        <w:spacing w:before="240" w:line="360" w:lineRule="auto"/>
        <w:rPr>
          <w:rFonts w:ascii="Courier New" w:hAnsi="Courier New" w:cs="Courier New"/>
          <w:sz w:val="24"/>
          <w:szCs w:val="24"/>
        </w:rPr>
      </w:pPr>
      <w:r w:rsidRPr="00C43B8D">
        <w:rPr>
          <w:rFonts w:ascii="Courier New" w:hAnsi="Courier New" w:cs="Courier New"/>
          <w:sz w:val="24"/>
          <w:szCs w:val="24"/>
        </w:rPr>
        <w:t>2) ./compiler {output name} &lt; {path to .sm file}</w:t>
      </w:r>
    </w:p>
    <w:p w:rsidR="00E94402" w:rsidRPr="00C43B8D" w:rsidRDefault="00E94402" w:rsidP="00D37C32">
      <w:pPr>
        <w:spacing w:before="240" w:line="360" w:lineRule="auto"/>
        <w:rPr>
          <w:rFonts w:ascii="Courier New" w:hAnsi="Courier New" w:cs="Courier New"/>
          <w:sz w:val="24"/>
          <w:szCs w:val="24"/>
        </w:rPr>
      </w:pPr>
      <w:r w:rsidRPr="00C43B8D">
        <w:rPr>
          <w:rFonts w:ascii="Courier New" w:hAnsi="Courier New" w:cs="Courier New"/>
          <w:sz w:val="24"/>
          <w:szCs w:val="24"/>
        </w:rPr>
        <w:t>3) python {output name}.py {args}</w:t>
      </w:r>
    </w:p>
    <w:p w:rsidR="00E94402" w:rsidRPr="00C43B8D" w:rsidRDefault="00E94402" w:rsidP="00D37C32">
      <w:pPr>
        <w:spacing w:before="240" w:line="360" w:lineRule="auto"/>
        <w:rPr>
          <w:rFonts w:ascii="Courier New" w:hAnsi="Courier New" w:cs="Courier New"/>
          <w:sz w:val="24"/>
          <w:szCs w:val="24"/>
        </w:rPr>
      </w:pPr>
      <w:r w:rsidRPr="00C43B8D">
        <w:rPr>
          <w:rFonts w:ascii="Courier New" w:hAnsi="Courier New" w:cs="Courier New"/>
          <w:sz w:val="24"/>
          <w:szCs w:val="24"/>
        </w:rPr>
        <w:t>After compiling, programs are run via command line, in the format:</w:t>
      </w:r>
    </w:p>
    <w:p w:rsidR="00E94402" w:rsidRPr="00C43B8D" w:rsidRDefault="00E94402" w:rsidP="00D37C32">
      <w:pPr>
        <w:spacing w:before="240" w:line="360" w:lineRule="auto"/>
        <w:rPr>
          <w:rFonts w:ascii="Courier New" w:hAnsi="Courier New" w:cs="Courier New"/>
          <w:sz w:val="24"/>
          <w:szCs w:val="24"/>
        </w:rPr>
      </w:pPr>
      <w:r w:rsidRPr="00C43B8D">
        <w:rPr>
          <w:rFonts w:ascii="Courier New" w:hAnsi="Courier New" w:cs="Courier New"/>
          <w:sz w:val="24"/>
          <w:szCs w:val="24"/>
        </w:rPr>
        <w:tab/>
        <w:t>python outputName.py {args separated by space}</w:t>
      </w:r>
    </w:p>
    <w:p w:rsidR="00E94402" w:rsidRPr="00C43B8D" w:rsidRDefault="00E94402" w:rsidP="00D37C32">
      <w:pPr>
        <w:spacing w:before="240" w:line="360" w:lineRule="auto"/>
        <w:rPr>
          <w:rFonts w:ascii="Courier New" w:hAnsi="Courier New" w:cs="Courier New"/>
          <w:sz w:val="24"/>
          <w:szCs w:val="24"/>
        </w:rPr>
      </w:pPr>
      <w:r w:rsidRPr="00C43B8D">
        <w:rPr>
          <w:rFonts w:ascii="Courier New" w:hAnsi="Courier New" w:cs="Courier New"/>
          <w:sz w:val="24"/>
          <w:szCs w:val="24"/>
        </w:rPr>
        <w:t>For example:</w:t>
      </w:r>
    </w:p>
    <w:p w:rsidR="00E94402" w:rsidRPr="00C43B8D" w:rsidRDefault="00E94402" w:rsidP="00D37C32">
      <w:pPr>
        <w:spacing w:before="240" w:line="360" w:lineRule="auto"/>
        <w:rPr>
          <w:rFonts w:ascii="Courier New" w:hAnsi="Courier New" w:cs="Courier New"/>
          <w:sz w:val="24"/>
          <w:szCs w:val="24"/>
        </w:rPr>
      </w:pPr>
      <w:r w:rsidRPr="00C43B8D">
        <w:rPr>
          <w:rFonts w:ascii="Courier New" w:hAnsi="Courier New" w:cs="Courier New"/>
          <w:sz w:val="24"/>
          <w:szCs w:val="24"/>
        </w:rPr>
        <w:tab/>
        <w:t>python outputName.py 0 9 2 3</w:t>
      </w:r>
    </w:p>
    <w:p w:rsidR="00E94402" w:rsidRPr="00C43B8D" w:rsidRDefault="00E94402" w:rsidP="00D37C32">
      <w:pPr>
        <w:spacing w:before="240" w:line="360" w:lineRule="auto"/>
        <w:rPr>
          <w:rFonts w:ascii="Courier New" w:hAnsi="Courier New" w:cs="Courier New"/>
          <w:sz w:val="24"/>
          <w:szCs w:val="24"/>
        </w:rPr>
      </w:pPr>
      <w:r w:rsidRPr="00C43B8D">
        <w:rPr>
          <w:rFonts w:ascii="Courier New" w:hAnsi="Courier New" w:cs="Courier New"/>
          <w:sz w:val="24"/>
          <w:szCs w:val="24"/>
        </w:rPr>
        <w:t>Stacks can be passed in a command line by separation via commas. No spaces should exist between the elements of a stack:</w:t>
      </w:r>
    </w:p>
    <w:p w:rsidR="00E94402" w:rsidRPr="00C43B8D" w:rsidRDefault="00E94402" w:rsidP="00D37C32">
      <w:pPr>
        <w:spacing w:before="240" w:line="360" w:lineRule="auto"/>
        <w:rPr>
          <w:rFonts w:ascii="Courier New" w:hAnsi="Courier New" w:cs="Courier New"/>
          <w:sz w:val="24"/>
          <w:szCs w:val="24"/>
        </w:rPr>
      </w:pPr>
      <w:r w:rsidRPr="00C43B8D">
        <w:rPr>
          <w:rFonts w:ascii="Courier New" w:hAnsi="Courier New" w:cs="Courier New"/>
          <w:sz w:val="24"/>
          <w:szCs w:val="24"/>
        </w:rPr>
        <w:tab/>
        <w:t>python outputName.py a,b,c</w:t>
      </w:r>
      <w:r w:rsidRPr="00C43B8D">
        <w:rPr>
          <w:rFonts w:ascii="Courier New" w:hAnsi="Courier New" w:cs="Courier New"/>
          <w:sz w:val="24"/>
          <w:szCs w:val="24"/>
        </w:rPr>
        <w:tab/>
      </w:r>
      <w:r w:rsidRPr="00C43B8D">
        <w:rPr>
          <w:rFonts w:ascii="Courier New" w:hAnsi="Courier New" w:cs="Courier New"/>
          <w:sz w:val="24"/>
          <w:szCs w:val="24"/>
        </w:rPr>
        <w:tab/>
      </w:r>
    </w:p>
    <w:p w:rsidR="00E94402" w:rsidRPr="00C43B8D" w:rsidRDefault="00E94402" w:rsidP="00D37C32">
      <w:pPr>
        <w:spacing w:before="240" w:line="360" w:lineRule="auto"/>
        <w:rPr>
          <w:rFonts w:ascii="Courier New" w:hAnsi="Courier New" w:cs="Courier New"/>
          <w:sz w:val="24"/>
          <w:szCs w:val="24"/>
        </w:rPr>
      </w:pPr>
      <w:r w:rsidRPr="00C43B8D">
        <w:rPr>
          <w:rFonts w:ascii="Courier New" w:hAnsi="Courier New" w:cs="Courier New"/>
          <w:sz w:val="24"/>
          <w:szCs w:val="24"/>
        </w:rPr>
        <w:tab/>
        <w:t xml:space="preserve">python outputName.py [a,b,c]  </w:t>
      </w:r>
      <w:r w:rsidRPr="00C43B8D">
        <w:rPr>
          <w:rFonts w:ascii="Courier New" w:hAnsi="Courier New" w:cs="Courier New"/>
          <w:sz w:val="24"/>
          <w:szCs w:val="24"/>
        </w:rPr>
        <w:tab/>
        <w:t>// is also allowed</w:t>
      </w:r>
    </w:p>
    <w:p w:rsidR="00E94402" w:rsidRPr="00C43B8D" w:rsidRDefault="00E94402" w:rsidP="00D37C32">
      <w:pPr>
        <w:spacing w:before="240" w:line="360" w:lineRule="auto"/>
        <w:rPr>
          <w:rFonts w:ascii="Courier New" w:hAnsi="Courier New" w:cs="Courier New"/>
          <w:sz w:val="24"/>
          <w:szCs w:val="24"/>
        </w:rPr>
      </w:pPr>
      <w:r w:rsidRPr="00C43B8D">
        <w:rPr>
          <w:rFonts w:ascii="Courier New" w:hAnsi="Courier New" w:cs="Courier New"/>
          <w:sz w:val="24"/>
          <w:szCs w:val="24"/>
        </w:rPr>
        <w:t>To pass in a string as a stack of strings, with each string consisting as a single character of the string, surround the string to be passed with “’ (double quotes then single quotes):</w:t>
      </w:r>
    </w:p>
    <w:p w:rsidR="00E94402" w:rsidRPr="00C43B8D" w:rsidRDefault="00E94402" w:rsidP="00D37C32">
      <w:pPr>
        <w:spacing w:before="240" w:line="360" w:lineRule="auto"/>
        <w:rPr>
          <w:rFonts w:ascii="Courier New" w:hAnsi="Courier New" w:cs="Courier New"/>
          <w:sz w:val="24"/>
          <w:szCs w:val="24"/>
        </w:rPr>
      </w:pPr>
      <w:r w:rsidRPr="00C43B8D">
        <w:rPr>
          <w:rFonts w:ascii="Courier New" w:hAnsi="Courier New" w:cs="Courier New"/>
          <w:sz w:val="24"/>
          <w:szCs w:val="24"/>
        </w:rPr>
        <w:tab/>
        <w:t>python output.py “’bitbybit’”</w:t>
      </w:r>
    </w:p>
    <w:p w:rsidR="00E94402" w:rsidRPr="00C43B8D" w:rsidRDefault="00E94402" w:rsidP="00D37C32">
      <w:pPr>
        <w:spacing w:before="240" w:line="360" w:lineRule="auto"/>
        <w:rPr>
          <w:rFonts w:ascii="Courier New" w:hAnsi="Courier New" w:cs="Courier New"/>
          <w:sz w:val="24"/>
          <w:szCs w:val="24"/>
        </w:rPr>
      </w:pPr>
      <w:r w:rsidRPr="00C43B8D">
        <w:rPr>
          <w:rFonts w:ascii="Courier New" w:hAnsi="Courier New" w:cs="Courier New"/>
          <w:sz w:val="24"/>
          <w:szCs w:val="24"/>
        </w:rPr>
        <w:t>will pass the main DFA b,i,t,b,y,b,i,t as a stack.</w:t>
      </w:r>
    </w:p>
    <w:p w:rsidR="00C4652C" w:rsidRPr="00C43B8D" w:rsidRDefault="00C4652C" w:rsidP="006F6314">
      <w:pPr>
        <w:spacing w:line="360" w:lineRule="auto"/>
        <w:rPr>
          <w:rFonts w:ascii="Courier New" w:hAnsi="Courier New" w:cs="Courier New"/>
          <w:sz w:val="24"/>
          <w:szCs w:val="24"/>
        </w:rPr>
      </w:pPr>
    </w:p>
    <w:p w:rsidR="0030490F" w:rsidRPr="00692790" w:rsidRDefault="0030490F" w:rsidP="00692790">
      <w:pPr>
        <w:pStyle w:val="Heading1"/>
      </w:pPr>
      <w:bookmarkStart w:id="96" w:name="_Toc406615238"/>
      <w:bookmarkStart w:id="97" w:name="_Toc406619406"/>
      <w:r w:rsidRPr="00692790">
        <w:lastRenderedPageBreak/>
        <w:t>Project Plan</w:t>
      </w:r>
      <w:bookmarkEnd w:id="96"/>
      <w:bookmarkEnd w:id="97"/>
    </w:p>
    <w:p w:rsidR="00B260FC" w:rsidRPr="00692790" w:rsidRDefault="00B260FC" w:rsidP="00692790">
      <w:pPr>
        <w:pStyle w:val="Heading2"/>
      </w:pPr>
      <w:bookmarkStart w:id="98" w:name="_Toc406615239"/>
      <w:bookmarkStart w:id="99" w:name="_Toc406619407"/>
      <w:r w:rsidRPr="00692790">
        <w:t>The plan.</w:t>
      </w:r>
      <w:bookmarkEnd w:id="98"/>
      <w:bookmarkEnd w:id="99"/>
    </w:p>
    <w:p w:rsidR="00B260FC" w:rsidRPr="00C43B8D" w:rsidRDefault="00B260FC" w:rsidP="006F63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Courier New" w:hAnsi="Courier New" w:cs="Courier New"/>
          <w:sz w:val="24"/>
          <w:szCs w:val="24"/>
        </w:rPr>
      </w:pPr>
      <w:r w:rsidRPr="00C43B8D">
        <w:rPr>
          <w:rFonts w:ascii="Courier New" w:hAnsi="Courier New" w:cs="Courier New"/>
          <w:sz w:val="24"/>
          <w:szCs w:val="24"/>
        </w:rPr>
        <w:t>The planning of the project started simple, and (surprisingly) did not vary greatly with time.  The original idea for StateMap sprung from the theorem (taught in CS theory) that a Finite Automata with two or more stacks could (theoretically) compute and computable problem.  This was the kernel that started the process, and still remains the heart of the language.</w:t>
      </w:r>
    </w:p>
    <w:p w:rsidR="00B260FC" w:rsidRPr="00C43B8D" w:rsidRDefault="00B260FC" w:rsidP="006F63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Courier New" w:hAnsi="Courier New" w:cs="Courier New"/>
          <w:sz w:val="24"/>
          <w:szCs w:val="24"/>
        </w:rPr>
      </w:pPr>
      <w:r w:rsidRPr="00C43B8D">
        <w:rPr>
          <w:rFonts w:ascii="Courier New" w:hAnsi="Courier New" w:cs="Courier New"/>
          <w:sz w:val="24"/>
          <w:szCs w:val="24"/>
        </w:rPr>
        <w:t>There was no over-arching “plan” or specified timeline in our group- taking a page out of Socrate’s handbook (“The only true wisdom is knowing you know nothing”) we iteratively set short term goals for ourselves, guided heavily by our TA, Olivia Byer, to allow ourselves to respond to unexpected difficulties in the project.  We worked steadily and consistently throughout the semester, with the bulk of the work being done in the last month, increasing exponentially throughout the month.  This was not due to timing issues, but rather that the majority of the work came from fixing issues found through testing.  Once the language generated code, through testing we were able to greatly adjust, customize, and improve our language.</w:t>
      </w:r>
    </w:p>
    <w:p w:rsidR="00B260FC" w:rsidRPr="00C43B8D" w:rsidRDefault="00B260FC" w:rsidP="006F63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Courier New" w:hAnsi="Courier New" w:cs="Courier New"/>
          <w:sz w:val="24"/>
          <w:szCs w:val="24"/>
        </w:rPr>
      </w:pPr>
    </w:p>
    <w:p w:rsidR="00B260FC" w:rsidRPr="00692790" w:rsidRDefault="00B260FC" w:rsidP="00692790">
      <w:pPr>
        <w:pStyle w:val="Heading2"/>
      </w:pPr>
      <w:bookmarkStart w:id="100" w:name="_Toc406615240"/>
      <w:bookmarkStart w:id="101" w:name="_Toc406619408"/>
      <w:r w:rsidRPr="00692790">
        <w:t>Specification.</w:t>
      </w:r>
      <w:bookmarkEnd w:id="100"/>
      <w:bookmarkEnd w:id="101"/>
    </w:p>
    <w:p w:rsidR="00B260FC" w:rsidRPr="00C43B8D" w:rsidRDefault="00B260FC" w:rsidP="006F63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Courier New" w:hAnsi="Courier New" w:cs="Courier New"/>
          <w:sz w:val="24"/>
          <w:szCs w:val="24"/>
        </w:rPr>
      </w:pPr>
      <w:r w:rsidRPr="00C43B8D">
        <w:rPr>
          <w:rFonts w:ascii="Courier New" w:hAnsi="Courier New" w:cs="Courier New"/>
          <w:sz w:val="24"/>
          <w:szCs w:val="24"/>
        </w:rPr>
        <w:t>Because StateMap never thematically changed, the first round LRM covered the majority of the language throughout the project.  The original LRM was written, essentially, by all five members sitting in a room together, spending 30 minutes going over everything that we agreed with each other about the language, and then yelling at each other for an hour about the five things we all disagreed on.</w:t>
      </w:r>
    </w:p>
    <w:p w:rsidR="00B260FC" w:rsidRPr="00C43B8D" w:rsidRDefault="00B260FC" w:rsidP="006F63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Courier New" w:hAnsi="Courier New" w:cs="Courier New"/>
          <w:sz w:val="24"/>
          <w:szCs w:val="24"/>
        </w:rPr>
      </w:pPr>
      <w:r w:rsidRPr="00C43B8D">
        <w:rPr>
          <w:rFonts w:ascii="Courier New" w:hAnsi="Courier New" w:cs="Courier New"/>
          <w:sz w:val="24"/>
          <w:szCs w:val="24"/>
        </w:rPr>
        <w:lastRenderedPageBreak/>
        <w:t>The original LRM was (obviously) written predictively, and was meant as a guiding light: this equated to, later in the project, needing to change specifications, add details, clarify oddities, and add many notes.  This was done mostly through meetings and an active Facebook group, and at the end, through an email chain.  One member of our group took on the responsibility of adjusting the LRM at all times.</w:t>
      </w:r>
    </w:p>
    <w:p w:rsidR="00B260FC" w:rsidRPr="00C43B8D" w:rsidRDefault="00B260FC" w:rsidP="006F6314">
      <w:pPr>
        <w:spacing w:line="360" w:lineRule="auto"/>
        <w:rPr>
          <w:rFonts w:ascii="Courier New" w:hAnsi="Courier New" w:cs="Courier New"/>
          <w:sz w:val="24"/>
          <w:szCs w:val="24"/>
        </w:rPr>
      </w:pPr>
    </w:p>
    <w:p w:rsidR="00B260FC" w:rsidRPr="00692790" w:rsidRDefault="00B260FC" w:rsidP="00692790">
      <w:pPr>
        <w:pStyle w:val="Heading2"/>
      </w:pPr>
      <w:bookmarkStart w:id="102" w:name="_Toc406615241"/>
      <w:bookmarkStart w:id="103" w:name="_Toc406619409"/>
      <w:r w:rsidRPr="00692790">
        <w:t>Development.</w:t>
      </w:r>
      <w:bookmarkEnd w:id="102"/>
      <w:bookmarkEnd w:id="103"/>
    </w:p>
    <w:p w:rsidR="00B260FC" w:rsidRPr="00C43B8D" w:rsidRDefault="00B260FC" w:rsidP="006F63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Courier New" w:hAnsi="Courier New" w:cs="Courier New"/>
          <w:sz w:val="24"/>
          <w:szCs w:val="24"/>
        </w:rPr>
      </w:pPr>
      <w:r w:rsidRPr="00C43B8D">
        <w:rPr>
          <w:rFonts w:ascii="Courier New" w:hAnsi="Courier New" w:cs="Courier New"/>
          <w:sz w:val="24"/>
          <w:szCs w:val="24"/>
        </w:rPr>
        <w:t xml:space="preserve">Everyone warned us about the troubles of developing in a team, and group dynamics, but development was surprisingly simple.  Right from the beginning, the group set aside time to meet weekly in addition to meeting with the TA weekly.  We ended up skipping many weeks because the work for the project was either straightforward, or didn’t need to be discussed with the group.  We rarely missed a TA meeting, and often used the time after the meeting to sketch out </w:t>
      </w:r>
      <w:r w:rsidR="006F6314" w:rsidRPr="00C43B8D">
        <w:rPr>
          <w:rFonts w:ascii="Courier New" w:hAnsi="Courier New" w:cs="Courier New"/>
          <w:sz w:val="24"/>
          <w:szCs w:val="24"/>
        </w:rPr>
        <w:t>what we would do for the week.</w:t>
      </w:r>
    </w:p>
    <w:p w:rsidR="006F6314" w:rsidRPr="00C43B8D" w:rsidRDefault="006F6314" w:rsidP="006F63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Courier New" w:hAnsi="Courier New" w:cs="Courier New"/>
          <w:sz w:val="24"/>
          <w:szCs w:val="24"/>
        </w:rPr>
      </w:pPr>
    </w:p>
    <w:p w:rsidR="00B260FC" w:rsidRPr="00C43B8D" w:rsidRDefault="00B260FC" w:rsidP="006F63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Courier New" w:hAnsi="Courier New" w:cs="Courier New"/>
          <w:sz w:val="24"/>
          <w:szCs w:val="24"/>
        </w:rPr>
      </w:pPr>
      <w:r w:rsidRPr="00C43B8D">
        <w:rPr>
          <w:rFonts w:ascii="Courier New" w:hAnsi="Courier New" w:cs="Courier New"/>
          <w:sz w:val="24"/>
          <w:szCs w:val="24"/>
        </w:rPr>
        <w:t>As development got more heavy, who worked on what really fell into who had time to work.  Rather than wait for meeting times, we just started texting each other to find out who was free to work.  Everyone touched all parts of the project, regardless of their roles, but the roles definitely helped organize members into who worked on what at the end, when there was more than just one thing to do at a time.</w:t>
      </w:r>
    </w:p>
    <w:p w:rsidR="00B260FC" w:rsidRPr="00692790" w:rsidRDefault="00B260FC" w:rsidP="00692790">
      <w:pPr>
        <w:pStyle w:val="Heading2"/>
      </w:pPr>
      <w:bookmarkStart w:id="104" w:name="_Toc406615242"/>
      <w:bookmarkStart w:id="105" w:name="_Toc406619410"/>
      <w:r w:rsidRPr="00692790">
        <w:t>Testing.</w:t>
      </w:r>
      <w:bookmarkEnd w:id="104"/>
      <w:bookmarkEnd w:id="105"/>
    </w:p>
    <w:p w:rsidR="00B260FC" w:rsidRPr="00C43B8D" w:rsidRDefault="00B260FC" w:rsidP="006F63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Courier New" w:hAnsi="Courier New" w:cs="Courier New"/>
          <w:sz w:val="24"/>
          <w:szCs w:val="24"/>
        </w:rPr>
      </w:pPr>
      <w:r w:rsidRPr="00C43B8D">
        <w:rPr>
          <w:rFonts w:ascii="Courier New" w:hAnsi="Courier New" w:cs="Courier New"/>
          <w:sz w:val="24"/>
          <w:szCs w:val="24"/>
        </w:rPr>
        <w:t xml:space="preserve">We created an automated testing suite that checked the various parts of our language.  This was set up in the late stages of the project, primarily once code generation was running.  </w:t>
      </w:r>
      <w:r w:rsidRPr="00C43B8D">
        <w:rPr>
          <w:rFonts w:ascii="Courier New" w:hAnsi="Courier New" w:cs="Courier New"/>
          <w:sz w:val="24"/>
          <w:szCs w:val="24"/>
        </w:rPr>
        <w:lastRenderedPageBreak/>
        <w:t xml:space="preserve">However, along the was the Tester was also making sure that the language was running properly at various milestones: testing was done after finishing the parser, thus breaking the code into a reduction tree, and then also after finishing the </w:t>
      </w:r>
      <w:r w:rsidR="00D7542B" w:rsidRPr="00C43B8D">
        <w:rPr>
          <w:rFonts w:ascii="Courier New" w:hAnsi="Courier New" w:cs="Courier New"/>
          <w:sz w:val="24"/>
          <w:szCs w:val="24"/>
        </w:rPr>
        <w:t>SAST</w:t>
      </w:r>
      <w:r w:rsidRPr="00C43B8D">
        <w:rPr>
          <w:rFonts w:ascii="Courier New" w:hAnsi="Courier New" w:cs="Courier New"/>
          <w:sz w:val="24"/>
          <w:szCs w:val="24"/>
        </w:rPr>
        <w:t>, again breaking code into a reduction tree.  However, these tests were not automated.</w:t>
      </w:r>
    </w:p>
    <w:p w:rsidR="00B260FC" w:rsidRPr="00C43B8D" w:rsidRDefault="00B260FC" w:rsidP="006F6314">
      <w:pPr>
        <w:spacing w:line="360" w:lineRule="auto"/>
        <w:rPr>
          <w:rFonts w:ascii="Courier New" w:hAnsi="Courier New" w:cs="Courier New"/>
          <w:sz w:val="24"/>
          <w:szCs w:val="24"/>
        </w:rPr>
      </w:pPr>
    </w:p>
    <w:p w:rsidR="00B260FC" w:rsidRPr="00692790" w:rsidRDefault="00B260FC" w:rsidP="00692790">
      <w:pPr>
        <w:pStyle w:val="Heading2"/>
      </w:pPr>
      <w:bookmarkStart w:id="106" w:name="_Toc406615243"/>
      <w:bookmarkStart w:id="107" w:name="_Toc406619411"/>
      <w:r w:rsidRPr="00692790">
        <w:t>Programming Style Guide</w:t>
      </w:r>
      <w:bookmarkEnd w:id="106"/>
      <w:bookmarkEnd w:id="107"/>
    </w:p>
    <w:p w:rsidR="00B260FC" w:rsidRPr="00C43B8D" w:rsidRDefault="00B260FC" w:rsidP="006F63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Courier New" w:hAnsi="Courier New" w:cs="Courier New"/>
          <w:sz w:val="24"/>
          <w:szCs w:val="24"/>
        </w:rPr>
      </w:pPr>
      <w:r w:rsidRPr="00C43B8D">
        <w:rPr>
          <w:rFonts w:ascii="Courier New" w:hAnsi="Courier New" w:cs="Courier New"/>
          <w:sz w:val="24"/>
          <w:szCs w:val="24"/>
        </w:rPr>
        <w:t>StateMap is meant to translate DFA diagrams from paper to code easily and clearly.  Statements in the language are meant to be short and clear.  The lack of ‘if’ statements and loops (instead, we have ‘transition’ statements) forces a very unique style of programming.  The ideal is to create simple nodes, with a few, easily read and deterministic (read: non-arbitrary) lines of code.  Brevity of node blocks, and clarity of code are prioritized over length of files, and complexity of overall design.  The number of tools the coder has are significantly diminished compared to other languages, but the language is extremely simple to understand, use correctly, and use powerfully: it does, however, force the programmer to think through (and often draw out) their program beforehand.</w:t>
      </w:r>
    </w:p>
    <w:p w:rsidR="00B260FC" w:rsidRPr="00C43B8D" w:rsidRDefault="00B260FC" w:rsidP="006F6314">
      <w:pPr>
        <w:spacing w:line="360" w:lineRule="auto"/>
        <w:rPr>
          <w:rFonts w:ascii="Courier New" w:hAnsi="Courier New" w:cs="Courier New"/>
          <w:sz w:val="24"/>
          <w:szCs w:val="24"/>
        </w:rPr>
      </w:pPr>
    </w:p>
    <w:p w:rsidR="00B260FC" w:rsidRPr="00692790" w:rsidRDefault="00B260FC" w:rsidP="00692790">
      <w:pPr>
        <w:pStyle w:val="Heading2"/>
      </w:pPr>
      <w:bookmarkStart w:id="108" w:name="_Toc406615244"/>
      <w:bookmarkStart w:id="109" w:name="_Toc406619412"/>
      <w:r w:rsidRPr="00692790">
        <w:t>Project Timeline</w:t>
      </w:r>
      <w:bookmarkEnd w:id="108"/>
      <w:bookmarkEnd w:id="109"/>
    </w:p>
    <w:p w:rsidR="00B260FC" w:rsidRPr="00C43B8D" w:rsidRDefault="00B260FC" w:rsidP="006F63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Courier New" w:hAnsi="Courier New" w:cs="Courier New"/>
          <w:sz w:val="24"/>
          <w:szCs w:val="24"/>
        </w:rPr>
      </w:pPr>
      <w:r w:rsidRPr="00C43B8D">
        <w:rPr>
          <w:rFonts w:ascii="Courier New" w:hAnsi="Courier New" w:cs="Courier New"/>
          <w:sz w:val="24"/>
          <w:szCs w:val="24"/>
        </w:rPr>
        <w:t>As mentioned in the planning section, there was no initial timeline planned, but as we went along we had several soft deadlines:</w:t>
      </w:r>
    </w:p>
    <w:p w:rsidR="00B260FC" w:rsidRPr="00C43B8D" w:rsidRDefault="00B260FC" w:rsidP="006F63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Courier New" w:hAnsi="Courier New" w:cs="Courier New"/>
          <w:sz w:val="24"/>
          <w:szCs w:val="24"/>
        </w:rPr>
      </w:pPr>
      <w:r w:rsidRPr="00C43B8D">
        <w:rPr>
          <w:rFonts w:ascii="Courier New" w:hAnsi="Courier New" w:cs="Courier New"/>
          <w:sz w:val="24"/>
          <w:szCs w:val="24"/>
          <w:u w:val="single"/>
        </w:rPr>
        <w:t>Finished By</w:t>
      </w:r>
      <w:r w:rsidRPr="00C43B8D">
        <w:rPr>
          <w:rFonts w:ascii="Courier New" w:hAnsi="Courier New" w:cs="Courier New"/>
          <w:sz w:val="24"/>
          <w:szCs w:val="24"/>
        </w:rPr>
        <w:t>:</w:t>
      </w:r>
    </w:p>
    <w:p w:rsidR="00B260FC" w:rsidRPr="00C43B8D" w:rsidRDefault="00B260FC" w:rsidP="006F63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Courier New" w:hAnsi="Courier New" w:cs="Courier New"/>
          <w:sz w:val="24"/>
          <w:szCs w:val="24"/>
        </w:rPr>
      </w:pPr>
      <w:r w:rsidRPr="00C43B8D">
        <w:rPr>
          <w:rFonts w:ascii="Courier New" w:hAnsi="Courier New" w:cs="Courier New"/>
          <w:sz w:val="24"/>
          <w:szCs w:val="24"/>
        </w:rPr>
        <w:t xml:space="preserve"> 9/15</w:t>
      </w:r>
      <w:r w:rsidRPr="00C43B8D">
        <w:rPr>
          <w:rFonts w:ascii="Courier New" w:hAnsi="Courier New" w:cs="Courier New"/>
          <w:sz w:val="24"/>
          <w:szCs w:val="24"/>
        </w:rPr>
        <w:tab/>
        <w:t>First Team Meeting</w:t>
      </w:r>
    </w:p>
    <w:p w:rsidR="00B260FC" w:rsidRPr="00C43B8D" w:rsidRDefault="00B260FC" w:rsidP="006F63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Courier New" w:hAnsi="Courier New" w:cs="Courier New"/>
          <w:sz w:val="24"/>
          <w:szCs w:val="24"/>
        </w:rPr>
      </w:pPr>
      <w:r w:rsidRPr="00C43B8D">
        <w:rPr>
          <w:rFonts w:ascii="Courier New" w:hAnsi="Courier New" w:cs="Courier New"/>
          <w:sz w:val="24"/>
          <w:szCs w:val="24"/>
        </w:rPr>
        <w:t xml:space="preserve"> 9/22</w:t>
      </w:r>
      <w:r w:rsidRPr="00C43B8D">
        <w:rPr>
          <w:rFonts w:ascii="Courier New" w:hAnsi="Courier New" w:cs="Courier New"/>
          <w:sz w:val="24"/>
          <w:szCs w:val="24"/>
        </w:rPr>
        <w:tab/>
        <w:t>Birth of StateMap Idea &amp; Discussion</w:t>
      </w:r>
    </w:p>
    <w:p w:rsidR="00B260FC" w:rsidRPr="00C43B8D" w:rsidRDefault="00B260FC" w:rsidP="006F63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Courier New" w:hAnsi="Courier New" w:cs="Courier New"/>
          <w:sz w:val="24"/>
          <w:szCs w:val="24"/>
        </w:rPr>
      </w:pPr>
      <w:r w:rsidRPr="00C43B8D">
        <w:rPr>
          <w:rFonts w:ascii="Courier New" w:hAnsi="Courier New" w:cs="Courier New"/>
          <w:sz w:val="24"/>
          <w:szCs w:val="24"/>
        </w:rPr>
        <w:lastRenderedPageBreak/>
        <w:t xml:space="preserve"> 9/24</w:t>
      </w:r>
      <w:r w:rsidRPr="00C43B8D">
        <w:rPr>
          <w:rFonts w:ascii="Courier New" w:hAnsi="Courier New" w:cs="Courier New"/>
          <w:sz w:val="24"/>
          <w:szCs w:val="24"/>
        </w:rPr>
        <w:tab/>
        <w:t>Proposal</w:t>
      </w:r>
    </w:p>
    <w:p w:rsidR="00B260FC" w:rsidRPr="00C43B8D" w:rsidRDefault="00B260FC" w:rsidP="006F63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Courier New" w:hAnsi="Courier New" w:cs="Courier New"/>
          <w:sz w:val="24"/>
          <w:szCs w:val="24"/>
        </w:rPr>
      </w:pPr>
      <w:r w:rsidRPr="00C43B8D">
        <w:rPr>
          <w:rFonts w:ascii="Courier New" w:hAnsi="Courier New" w:cs="Courier New"/>
          <w:sz w:val="24"/>
          <w:szCs w:val="24"/>
        </w:rPr>
        <w:t xml:space="preserve"> 10/6</w:t>
      </w:r>
      <w:r w:rsidRPr="00C43B8D">
        <w:rPr>
          <w:rFonts w:ascii="Courier New" w:hAnsi="Courier New" w:cs="Courier New"/>
          <w:sz w:val="24"/>
          <w:szCs w:val="24"/>
        </w:rPr>
        <w:tab/>
        <w:t>Scanner</w:t>
      </w:r>
    </w:p>
    <w:p w:rsidR="00B260FC" w:rsidRPr="00C43B8D" w:rsidRDefault="00B260FC" w:rsidP="006F63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Courier New" w:hAnsi="Courier New" w:cs="Courier New"/>
          <w:sz w:val="24"/>
          <w:szCs w:val="24"/>
        </w:rPr>
      </w:pPr>
      <w:r w:rsidRPr="00C43B8D">
        <w:rPr>
          <w:rFonts w:ascii="Courier New" w:hAnsi="Courier New" w:cs="Courier New"/>
          <w:sz w:val="24"/>
          <w:szCs w:val="24"/>
        </w:rPr>
        <w:t>10/13</w:t>
      </w:r>
      <w:r w:rsidRPr="00C43B8D">
        <w:rPr>
          <w:rFonts w:ascii="Courier New" w:hAnsi="Courier New" w:cs="Courier New"/>
          <w:sz w:val="24"/>
          <w:szCs w:val="24"/>
        </w:rPr>
        <w:tab/>
        <w:t>Parser</w:t>
      </w:r>
    </w:p>
    <w:p w:rsidR="00B260FC" w:rsidRPr="00C43B8D" w:rsidRDefault="00B260FC" w:rsidP="006F63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Courier New" w:hAnsi="Courier New" w:cs="Courier New"/>
          <w:sz w:val="24"/>
          <w:szCs w:val="24"/>
        </w:rPr>
      </w:pPr>
      <w:r w:rsidRPr="00C43B8D">
        <w:rPr>
          <w:rFonts w:ascii="Courier New" w:hAnsi="Courier New" w:cs="Courier New"/>
          <w:sz w:val="24"/>
          <w:szCs w:val="24"/>
        </w:rPr>
        <w:t>10/27</w:t>
      </w:r>
      <w:r w:rsidRPr="00C43B8D">
        <w:rPr>
          <w:rFonts w:ascii="Courier New" w:hAnsi="Courier New" w:cs="Courier New"/>
          <w:sz w:val="24"/>
          <w:szCs w:val="24"/>
        </w:rPr>
        <w:tab/>
        <w:t>LRM</w:t>
      </w:r>
    </w:p>
    <w:p w:rsidR="00B260FC" w:rsidRPr="00C43B8D" w:rsidRDefault="00B260FC" w:rsidP="006F63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Courier New" w:hAnsi="Courier New" w:cs="Courier New"/>
          <w:sz w:val="24"/>
          <w:szCs w:val="24"/>
        </w:rPr>
      </w:pPr>
      <w:r w:rsidRPr="00C43B8D">
        <w:rPr>
          <w:rFonts w:ascii="Courier New" w:hAnsi="Courier New" w:cs="Courier New"/>
          <w:sz w:val="24"/>
          <w:szCs w:val="24"/>
        </w:rPr>
        <w:t>11/27</w:t>
      </w:r>
      <w:r w:rsidRPr="00C43B8D">
        <w:rPr>
          <w:rFonts w:ascii="Courier New" w:hAnsi="Courier New" w:cs="Courier New"/>
          <w:sz w:val="24"/>
          <w:szCs w:val="24"/>
        </w:rPr>
        <w:tab/>
        <w:t>Semantic Check</w:t>
      </w:r>
    </w:p>
    <w:p w:rsidR="00B260FC" w:rsidRPr="00C43B8D" w:rsidRDefault="00B260FC" w:rsidP="006F63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Courier New" w:hAnsi="Courier New" w:cs="Courier New"/>
          <w:sz w:val="24"/>
          <w:szCs w:val="24"/>
        </w:rPr>
      </w:pPr>
      <w:r w:rsidRPr="00C43B8D">
        <w:rPr>
          <w:rFonts w:ascii="Courier New" w:hAnsi="Courier New" w:cs="Courier New"/>
          <w:sz w:val="24"/>
          <w:szCs w:val="24"/>
        </w:rPr>
        <w:t>12/14</w:t>
      </w:r>
      <w:r w:rsidRPr="00C43B8D">
        <w:rPr>
          <w:rFonts w:ascii="Courier New" w:hAnsi="Courier New" w:cs="Courier New"/>
          <w:sz w:val="24"/>
          <w:szCs w:val="24"/>
        </w:rPr>
        <w:tab/>
        <w:t>Code Generation</w:t>
      </w:r>
    </w:p>
    <w:p w:rsidR="00B260FC" w:rsidRPr="00C43B8D" w:rsidRDefault="00B260FC" w:rsidP="006F63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Courier New" w:hAnsi="Courier New" w:cs="Courier New"/>
          <w:sz w:val="24"/>
          <w:szCs w:val="24"/>
        </w:rPr>
      </w:pPr>
      <w:r w:rsidRPr="00C43B8D">
        <w:rPr>
          <w:rFonts w:ascii="Courier New" w:hAnsi="Courier New" w:cs="Courier New"/>
          <w:sz w:val="24"/>
          <w:szCs w:val="24"/>
        </w:rPr>
        <w:t>12/16</w:t>
      </w:r>
      <w:r w:rsidRPr="00C43B8D">
        <w:rPr>
          <w:rFonts w:ascii="Courier New" w:hAnsi="Courier New" w:cs="Courier New"/>
          <w:sz w:val="24"/>
          <w:szCs w:val="24"/>
        </w:rPr>
        <w:tab/>
        <w:t>Everything Finished</w:t>
      </w:r>
    </w:p>
    <w:p w:rsidR="00B260FC" w:rsidRPr="00C43B8D" w:rsidRDefault="00B260FC" w:rsidP="006F63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Courier New" w:hAnsi="Courier New" w:cs="Courier New"/>
          <w:sz w:val="24"/>
          <w:szCs w:val="24"/>
        </w:rPr>
      </w:pPr>
    </w:p>
    <w:p w:rsidR="00B260FC" w:rsidRPr="00C43B8D" w:rsidRDefault="00B260FC" w:rsidP="006F63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Courier New" w:hAnsi="Courier New" w:cs="Courier New"/>
          <w:sz w:val="24"/>
          <w:szCs w:val="24"/>
        </w:rPr>
      </w:pPr>
      <w:r w:rsidRPr="00C43B8D">
        <w:rPr>
          <w:rFonts w:ascii="Courier New" w:hAnsi="Courier New" w:cs="Courier New"/>
          <w:sz w:val="24"/>
          <w:szCs w:val="24"/>
        </w:rPr>
        <w:t>Below is our git commit timeline for our repository:</w:t>
      </w:r>
    </w:p>
    <w:p w:rsidR="00B260FC" w:rsidRPr="00C43B8D" w:rsidRDefault="00B260FC" w:rsidP="006F6314">
      <w:pPr>
        <w:spacing w:line="360" w:lineRule="auto"/>
        <w:rPr>
          <w:rFonts w:ascii="Courier New" w:hAnsi="Courier New" w:cs="Courier New"/>
          <w:sz w:val="24"/>
          <w:szCs w:val="24"/>
        </w:rPr>
      </w:pPr>
    </w:p>
    <w:p w:rsidR="00B260FC" w:rsidRPr="00C43B8D" w:rsidRDefault="00B260FC" w:rsidP="006F6314">
      <w:pPr>
        <w:spacing w:line="360" w:lineRule="auto"/>
        <w:rPr>
          <w:rFonts w:ascii="Courier New" w:hAnsi="Courier New" w:cs="Courier New"/>
          <w:sz w:val="24"/>
          <w:szCs w:val="24"/>
        </w:rPr>
      </w:pPr>
      <w:r w:rsidRPr="00C43B8D">
        <w:rPr>
          <w:rFonts w:ascii="Courier New" w:hAnsi="Courier New" w:cs="Courier New"/>
          <w:noProof/>
          <w:sz w:val="24"/>
          <w:szCs w:val="24"/>
          <w:lang w:eastAsia="en-US"/>
        </w:rPr>
        <w:drawing>
          <wp:inline distT="0" distB="0" distL="0" distR="0" wp14:anchorId="1A430F4F" wp14:editId="19AEF922">
            <wp:extent cx="5943600" cy="3515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4-12-16 at 11.41.59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15360"/>
                    </a:xfrm>
                    <a:prstGeom prst="rect">
                      <a:avLst/>
                    </a:prstGeom>
                  </pic:spPr>
                </pic:pic>
              </a:graphicData>
            </a:graphic>
          </wp:inline>
        </w:drawing>
      </w:r>
    </w:p>
    <w:p w:rsidR="00B260FC" w:rsidRPr="00C43B8D" w:rsidRDefault="00B260FC" w:rsidP="006F6314">
      <w:pPr>
        <w:spacing w:line="360" w:lineRule="auto"/>
        <w:rPr>
          <w:rFonts w:ascii="Courier New" w:hAnsi="Courier New" w:cs="Courier New"/>
          <w:sz w:val="24"/>
          <w:szCs w:val="24"/>
        </w:rPr>
      </w:pPr>
    </w:p>
    <w:p w:rsidR="00B260FC" w:rsidRPr="00692790" w:rsidRDefault="00B260FC" w:rsidP="00692790">
      <w:pPr>
        <w:pStyle w:val="Heading2"/>
      </w:pPr>
      <w:bookmarkStart w:id="110" w:name="_Toc406615245"/>
      <w:bookmarkStart w:id="111" w:name="_Toc406619413"/>
      <w:r w:rsidRPr="00692790">
        <w:t>Roles and Responsibilities of Each Team Member</w:t>
      </w:r>
      <w:bookmarkEnd w:id="110"/>
      <w:bookmarkEnd w:id="111"/>
    </w:p>
    <w:p w:rsidR="00B260FC" w:rsidRPr="00C43B8D" w:rsidRDefault="00B260FC" w:rsidP="006F63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Courier New" w:hAnsi="Courier New" w:cs="Courier New"/>
          <w:sz w:val="24"/>
          <w:szCs w:val="24"/>
        </w:rPr>
      </w:pPr>
      <w:r w:rsidRPr="00C43B8D">
        <w:rPr>
          <w:rFonts w:ascii="Courier New" w:hAnsi="Courier New" w:cs="Courier New"/>
          <w:sz w:val="24"/>
          <w:szCs w:val="24"/>
        </w:rPr>
        <w:t xml:space="preserve">As was mentioned in the development part of the planning section, everyone touched all parts of everything.  Every member had a part in making all team decisions (mostly the difficult or tricky ones), and all other decisions were left to the </w:t>
      </w:r>
      <w:r w:rsidRPr="00C43B8D">
        <w:rPr>
          <w:rFonts w:ascii="Courier New" w:hAnsi="Courier New" w:cs="Courier New"/>
          <w:sz w:val="24"/>
          <w:szCs w:val="24"/>
        </w:rPr>
        <w:lastRenderedPageBreak/>
        <w:t>implementer.  We assigned team roles, but the roles and responsibilities that people actually fulfilled are as follows:</w:t>
      </w:r>
    </w:p>
    <w:p w:rsidR="00B260FC" w:rsidRPr="00C43B8D" w:rsidRDefault="00B260FC" w:rsidP="006F63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Courier New" w:hAnsi="Courier New" w:cs="Courier New"/>
          <w:sz w:val="24"/>
          <w:szCs w:val="24"/>
        </w:rPr>
      </w:pPr>
    </w:p>
    <w:p w:rsidR="00B260FC" w:rsidRPr="00C43B8D" w:rsidRDefault="00B260FC" w:rsidP="006F63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Courier New" w:hAnsi="Courier New" w:cs="Courier New"/>
          <w:sz w:val="24"/>
          <w:szCs w:val="24"/>
        </w:rPr>
      </w:pPr>
      <w:r w:rsidRPr="00C43B8D">
        <w:rPr>
          <w:rFonts w:ascii="Courier New" w:hAnsi="Courier New" w:cs="Courier New"/>
          <w:b/>
          <w:sz w:val="24"/>
          <w:szCs w:val="24"/>
        </w:rPr>
        <w:t>Alex “Dread Pirate Roberts” Peters</w:t>
      </w:r>
      <w:r w:rsidRPr="00C43B8D">
        <w:rPr>
          <w:rFonts w:ascii="Courier New" w:hAnsi="Courier New" w:cs="Courier New"/>
          <w:sz w:val="24"/>
          <w:szCs w:val="24"/>
        </w:rPr>
        <w:t xml:space="preserve"> = StateMap Code Creator, Exercising Common Sense</w:t>
      </w:r>
      <w:r w:rsidR="00770632" w:rsidRPr="00C43B8D">
        <w:rPr>
          <w:rFonts w:ascii="Courier New" w:hAnsi="Courier New" w:cs="Courier New"/>
          <w:sz w:val="24"/>
          <w:szCs w:val="24"/>
        </w:rPr>
        <w:t xml:space="preserve">, </w:t>
      </w:r>
      <w:r w:rsidR="00770632" w:rsidRPr="00B22435">
        <w:rPr>
          <w:rFonts w:ascii="Courier New" w:hAnsi="Courier New" w:cs="Courier New"/>
          <w:i/>
          <w:sz w:val="24"/>
          <w:szCs w:val="24"/>
        </w:rPr>
        <w:t>Language Guru</w:t>
      </w:r>
    </w:p>
    <w:p w:rsidR="00B260FC" w:rsidRPr="00C43B8D" w:rsidRDefault="00B260FC" w:rsidP="006F63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Courier New" w:hAnsi="Courier New" w:cs="Courier New"/>
          <w:sz w:val="24"/>
          <w:szCs w:val="24"/>
        </w:rPr>
      </w:pPr>
      <w:r w:rsidRPr="00C43B8D">
        <w:rPr>
          <w:rFonts w:ascii="Courier New" w:hAnsi="Courier New" w:cs="Courier New"/>
          <w:b/>
          <w:sz w:val="24"/>
          <w:szCs w:val="24"/>
        </w:rPr>
        <w:t>Brian “LoL” Yamamoto</w:t>
      </w:r>
      <w:r w:rsidRPr="00C43B8D">
        <w:rPr>
          <w:rFonts w:ascii="Courier New" w:hAnsi="Courier New" w:cs="Courier New"/>
          <w:sz w:val="24"/>
          <w:szCs w:val="24"/>
        </w:rPr>
        <w:t xml:space="preserve"> = LRM Management, Presentation Coordinator, Report Organizer, StateMap Code Creator</w:t>
      </w:r>
      <w:r w:rsidR="00770632" w:rsidRPr="00C43B8D">
        <w:rPr>
          <w:rFonts w:ascii="Courier New" w:hAnsi="Courier New" w:cs="Courier New"/>
          <w:sz w:val="24"/>
          <w:szCs w:val="24"/>
        </w:rPr>
        <w:t xml:space="preserve">, </w:t>
      </w:r>
      <w:r w:rsidR="00770632" w:rsidRPr="00B22435">
        <w:rPr>
          <w:rFonts w:ascii="Courier New" w:hAnsi="Courier New" w:cs="Courier New"/>
          <w:i/>
          <w:sz w:val="24"/>
          <w:szCs w:val="24"/>
        </w:rPr>
        <w:t>Language Guru</w:t>
      </w:r>
    </w:p>
    <w:p w:rsidR="00B260FC" w:rsidRPr="00C43B8D" w:rsidRDefault="00B260FC" w:rsidP="006F63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Courier New" w:hAnsi="Courier New" w:cs="Courier New"/>
          <w:sz w:val="24"/>
          <w:szCs w:val="24"/>
        </w:rPr>
      </w:pPr>
      <w:r w:rsidRPr="00C43B8D">
        <w:rPr>
          <w:rFonts w:ascii="Courier New" w:hAnsi="Courier New" w:cs="Courier New"/>
          <w:b/>
          <w:sz w:val="24"/>
          <w:szCs w:val="24"/>
        </w:rPr>
        <w:t>Jackson “Swag” Foley</w:t>
      </w:r>
      <w:r w:rsidRPr="00C43B8D">
        <w:rPr>
          <w:rFonts w:ascii="Courier New" w:hAnsi="Courier New" w:cs="Courier New"/>
          <w:sz w:val="24"/>
          <w:szCs w:val="24"/>
        </w:rPr>
        <w:t xml:space="preserve"> = Testing and Test Suite Management, Exercising Uncommon Sense, </w:t>
      </w:r>
      <w:r w:rsidR="00770632" w:rsidRPr="00B22435">
        <w:rPr>
          <w:rFonts w:ascii="Courier New" w:hAnsi="Courier New" w:cs="Courier New"/>
          <w:i/>
          <w:sz w:val="24"/>
          <w:szCs w:val="24"/>
        </w:rPr>
        <w:t>Verification and Validation</w:t>
      </w:r>
    </w:p>
    <w:p w:rsidR="00B260FC" w:rsidRPr="00C43B8D" w:rsidRDefault="00B260FC" w:rsidP="006F63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Courier New" w:hAnsi="Courier New" w:cs="Courier New"/>
          <w:sz w:val="24"/>
          <w:szCs w:val="24"/>
        </w:rPr>
      </w:pPr>
      <w:r w:rsidRPr="00C43B8D">
        <w:rPr>
          <w:rFonts w:ascii="Courier New" w:hAnsi="Courier New" w:cs="Courier New"/>
          <w:b/>
          <w:sz w:val="24"/>
          <w:szCs w:val="24"/>
        </w:rPr>
        <w:t>Oren “DopeDopeDope@Dope.com”</w:t>
      </w:r>
      <w:r w:rsidRPr="00C43B8D">
        <w:rPr>
          <w:rFonts w:ascii="Courier New" w:hAnsi="Courier New" w:cs="Courier New"/>
          <w:sz w:val="24"/>
          <w:szCs w:val="24"/>
        </w:rPr>
        <w:t xml:space="preserve"> Finard = Team Mom, Python Guru</w:t>
      </w:r>
      <w:r w:rsidR="00770632" w:rsidRPr="00C43B8D">
        <w:rPr>
          <w:rFonts w:ascii="Courier New" w:hAnsi="Courier New" w:cs="Courier New"/>
          <w:sz w:val="24"/>
          <w:szCs w:val="24"/>
        </w:rPr>
        <w:t xml:space="preserve">, </w:t>
      </w:r>
      <w:r w:rsidR="00770632" w:rsidRPr="00B22435">
        <w:rPr>
          <w:rFonts w:ascii="Courier New" w:hAnsi="Courier New" w:cs="Courier New"/>
          <w:i/>
          <w:sz w:val="24"/>
          <w:szCs w:val="24"/>
        </w:rPr>
        <w:t>Manager</w:t>
      </w:r>
    </w:p>
    <w:p w:rsidR="00B260FC" w:rsidRPr="00C43B8D" w:rsidRDefault="00B260FC" w:rsidP="006F63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Courier New" w:hAnsi="Courier New" w:cs="Courier New"/>
          <w:sz w:val="24"/>
          <w:szCs w:val="24"/>
        </w:rPr>
      </w:pPr>
      <w:r w:rsidRPr="00C43B8D">
        <w:rPr>
          <w:rFonts w:ascii="Courier New" w:hAnsi="Courier New" w:cs="Courier New"/>
          <w:b/>
          <w:sz w:val="24"/>
          <w:szCs w:val="24"/>
        </w:rPr>
        <w:t>Zuokon “AlreadyFixedYourProblem” Yu</w:t>
      </w:r>
      <w:r w:rsidRPr="00C43B8D">
        <w:rPr>
          <w:rFonts w:ascii="Courier New" w:hAnsi="Courier New" w:cs="Courier New"/>
          <w:sz w:val="24"/>
          <w:szCs w:val="24"/>
        </w:rPr>
        <w:t xml:space="preserve"> = Semantic Check Master, Master of Knowing How The Entire Language Works</w:t>
      </w:r>
      <w:r w:rsidR="00770632" w:rsidRPr="00C43B8D">
        <w:rPr>
          <w:rFonts w:ascii="Courier New" w:hAnsi="Courier New" w:cs="Courier New"/>
          <w:sz w:val="24"/>
          <w:szCs w:val="24"/>
        </w:rPr>
        <w:t xml:space="preserve">, </w:t>
      </w:r>
      <w:r w:rsidR="00770632" w:rsidRPr="00B22435">
        <w:rPr>
          <w:rFonts w:ascii="Courier New" w:hAnsi="Courier New" w:cs="Courier New"/>
          <w:i/>
          <w:sz w:val="24"/>
          <w:szCs w:val="24"/>
        </w:rPr>
        <w:t>System Architect</w:t>
      </w:r>
    </w:p>
    <w:p w:rsidR="00B260FC" w:rsidRPr="00C43B8D" w:rsidRDefault="00B260FC" w:rsidP="006F6314">
      <w:pPr>
        <w:spacing w:line="360" w:lineRule="auto"/>
        <w:rPr>
          <w:rFonts w:ascii="Courier New" w:hAnsi="Courier New" w:cs="Courier New"/>
          <w:sz w:val="24"/>
          <w:szCs w:val="24"/>
        </w:rPr>
      </w:pPr>
    </w:p>
    <w:p w:rsidR="00B260FC" w:rsidRPr="00C43B8D" w:rsidRDefault="00B260FC" w:rsidP="006F6314">
      <w:pPr>
        <w:spacing w:line="360" w:lineRule="auto"/>
        <w:rPr>
          <w:rFonts w:ascii="Courier New" w:hAnsi="Courier New" w:cs="Courier New"/>
          <w:sz w:val="24"/>
          <w:szCs w:val="24"/>
        </w:rPr>
      </w:pPr>
    </w:p>
    <w:p w:rsidR="00B260FC" w:rsidRPr="00692790" w:rsidRDefault="00B260FC" w:rsidP="00692790">
      <w:pPr>
        <w:pStyle w:val="Heading2"/>
      </w:pPr>
      <w:bookmarkStart w:id="112" w:name="_Toc406615246"/>
      <w:bookmarkStart w:id="113" w:name="_Toc406619414"/>
      <w:r w:rsidRPr="00692790">
        <w:t>Software Development Environment Used (Tools and Languages)</w:t>
      </w:r>
      <w:bookmarkEnd w:id="112"/>
      <w:bookmarkEnd w:id="113"/>
    </w:p>
    <w:p w:rsidR="00B260FC" w:rsidRPr="00C43B8D" w:rsidRDefault="00B260FC" w:rsidP="006F63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60" w:lineRule="auto"/>
        <w:rPr>
          <w:rFonts w:ascii="Courier New" w:hAnsi="Courier New" w:cs="Courier New"/>
          <w:sz w:val="24"/>
          <w:szCs w:val="24"/>
        </w:rPr>
      </w:pPr>
      <w:r w:rsidRPr="00C43B8D">
        <w:rPr>
          <w:rFonts w:ascii="Courier New" w:hAnsi="Courier New" w:cs="Courier New"/>
          <w:sz w:val="24"/>
          <w:szCs w:val="24"/>
        </w:rPr>
        <w:t>We used OCaml 4.02 to write the compiler, and compiled the StateMap language into Python 2.7.  Additional tools include the use of Bash scripts for testing, Git for version control, OCamllex for the Scanner, and OCamlyacc for the Parser.  Also, Makefiles.</w:t>
      </w:r>
    </w:p>
    <w:p w:rsidR="00B260FC" w:rsidRPr="00C43B8D" w:rsidRDefault="00B260FC" w:rsidP="006F6314">
      <w:pPr>
        <w:spacing w:line="360" w:lineRule="auto"/>
        <w:rPr>
          <w:rFonts w:ascii="Courier New" w:hAnsi="Courier New" w:cs="Courier New"/>
          <w:sz w:val="24"/>
          <w:szCs w:val="24"/>
        </w:rPr>
      </w:pPr>
    </w:p>
    <w:p w:rsidR="00B260FC" w:rsidRPr="00C43B8D" w:rsidRDefault="00B260FC" w:rsidP="006F6314">
      <w:pPr>
        <w:spacing w:line="360" w:lineRule="auto"/>
        <w:rPr>
          <w:rFonts w:ascii="Courier New" w:hAnsi="Courier New" w:cs="Courier New"/>
          <w:sz w:val="24"/>
          <w:szCs w:val="24"/>
        </w:rPr>
      </w:pPr>
    </w:p>
    <w:p w:rsidR="00B260FC" w:rsidRPr="00692790" w:rsidRDefault="00B260FC" w:rsidP="00692790">
      <w:pPr>
        <w:pStyle w:val="Heading2"/>
      </w:pPr>
      <w:bookmarkStart w:id="114" w:name="_Toc406615247"/>
      <w:bookmarkStart w:id="115" w:name="_Toc406619415"/>
      <w:r w:rsidRPr="00692790">
        <w:t>Project Log</w:t>
      </w:r>
      <w:bookmarkEnd w:id="114"/>
      <w:bookmarkEnd w:id="115"/>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Alexander_Peters Made Makefile get rid of all .py files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Zuokun Yu Variadic output file</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Brian Yamamoto Finalized LRM uploaded, comments made for reg_ex</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Jackson Foley test_all formatting</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Alexander_Peters removed extra gcd and updated gcd</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Jackson Foley Merge branch 'master' into tests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lastRenderedPageBreak/>
        <w:t xml:space="preserve">|\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Zuokun Yu Fixed scoping issues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Alexander_Peters added a concurrency example to be used in the final report</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Alexander_Peters added gcd, and an example of gcd that throws an exception for unknown reason</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Alexander_Peters Added hello10.sm for report. First transition program, prints Hello World ten times.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Brian Yamamoto Merge branch 'tests'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Jackson Foley removes test</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Jackson Foley Merge branch 'tests' of https://github.com/jacksonConrad/StateMap into tests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Brian Yamamoto project CYOA runs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Brian Yamamoto reg_ex_test accepts only (ab|c*)d*</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Brian Yamamoto Merge branch 'master' of https://github.com/jacksonConrad/StateMap into tests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Jackson Foley Merge branch 'master' of https://github.com/jacksonConrad/StateMap into tests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Nero144 fixed input.  Needed to use raw_input not input</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Brian Yamamoto Added simple input test</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Brian Yamamoto Merge branch 'master' into tests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Zuokun Yu string == string no longer returns True</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Brian Yamamoto Updates to CYOA</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Brian Yamamoto no return statement test</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Brian Yamamoto Merge branch 'tests' of https://github.com/jacksonConrad/StateMap into tests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Jackson Foley Merge branch 'tests' of https://github.com/jacksonConrad/StateMap into tests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Jackson Foley adds empty print test, and makes it pass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Zuokun Yu Strings aren't cast to ints anymore</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Nero144 Merge branch 'master' of https://github.com/jacksonConrad/StateMap</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Alexander_Peters fixed buugs in shift_reg</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Nero144 created mad string stack rules to get strings of all kinds into stacks from the command-line</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Brian Yamamoto Fixed out files again and renamed to no_catch_all</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|_|/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Brian Yamamoto fixed out files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Brian Yamamoto Missing return statements and multiple declarations in a state tests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lastRenderedPageBreak/>
        <w:t xml:space="preserve">|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Jackson Foley boolean binops now return 1 or 0 instead of True or False</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Zuokun Yu Changed permissions/Makefile so it can execute</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Jackson Foley Merge branch 'master' of https://github.com/jacksonConrad/StateMap</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Zuokun Yu Merge branch 'master' of https://github.com/jacksonConrad/StateMap</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Zuokun Yu Added string + string -&gt; string</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Jackson Foley merges ast_print into tests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 Jackson Foley removes statemap.ml, replaces it with ast_print.ml.  appropriate changes in Makefile</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   Jackson Foley Merge branch 'master' into tests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Alexander_Peters Merge branch 'master' of https://github.com/jacksonconrad/statemap</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Zuokun Yu More cleanup</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Zuokun Yu Cleaning up code</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Alexander_Peters modified counter.sm to count higher and added a new (not yet working) source example of a shift register shift_reg.sm</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Jackson Foley adds exception testing</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Jackson Foley moar tests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Nero144 semantically check that only correctly called DFAs are allowed as arguments for the concurrent()</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Nero144 added the ability to give stacks in at the command line</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Nero144 added stof fots stoi and input to semantic check.  added all but input to gen_python</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Nero144 enforces that concurrent only ever returns string values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Nero144 merge commit</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Zuokun Yu main DFAs must return void. Fixed tests. int-&gt;void</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Nero144 added self._next = None after a return statement to help prevent an accidental infinite loop</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Jackson Foley Merge branch 'code_gen' of https://github.com/jacksonConrad/StateMap into code_gen</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Zuokun Yu Added new test and removed error from Makefile</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Jackson Foley adds sleep() test and gen_python fixes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Jackson Foley fixes code gen for state() function. adds test for state()</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Jackson Foley fixes concurrent test output.  fixes args getting passed into main dfa vs subdfa</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Nero144 fixed the scoping issue of name overshadowing by adding underscores to dfa/node names and researved words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lastRenderedPageBreak/>
        <w:t>* Nero144 fixed naming overshadowing issues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Zuokun Yu Modified contents of output files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Nero144 some minor changes to gen_python.  I actually forget what</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Zuokun Yu Added \n to end of files so colordiff doesn't complain</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Jackson Foley fixes test suite again</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Jackson Foley fixes indentation in test_all</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Jackson Foley fixes test suite output</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Zuokun Yu Removing log.txt</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Zuokun Yu Passing current test suite</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Jackson Foley adds all and test targets to Makefile</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Jackson Foley fixes merge conflicts with tests branch</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Jackson Foley adds arithmetic, basic_stack, dfa_args, and return_types tests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Jackson Foley Merge branch 'master' into tests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Brian Yamamoto Merge branch 'master' of https://github.com/jacksonConrad/StateMap</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Brian Yamamoto Added LRM and sample CYOA code</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Jackson Foley adds concurrent test and subdfa_call test</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Jackson Foley improves test_all output, and now generates log.txt file.  adds void_return test</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Jackson Foley Adds test script, test directory with output files.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Jackson Foley Removes .swp files...ORENgit add --allgit add --all</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Jackson Foley Merge branch 'code_gen' of https://github.com/jacksonConrad/StateMap into code_gen</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Nero144 made a more complex example code, and logged a bunch more issues in Notes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Nero144 fixed the issue with all locals being seen as dfa scope, added push pop and peek and they work, and added state to the list of predefined funcs/dfas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Jackson Foley adds output.py to .gitignore.  moves wordcount.sm to sample_programs directory</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Nero144 just some minor 4am adjustments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Zuokun Yu Rehauled semantic_check</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Zuokun Yu Location based scoping</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Zuokun Yu Scoping</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Nero144 Merge branch 'code_gen' of https://github.com/jacksonConrad/StateMap into code_gen</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Zuokun Yu Remove inf. loop in code_gen</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Zuokun Yu More bugs in semantic_check. Correctly propagate envs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Nero144 fixing stuff with Zuokon</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Nero144 merged compiler</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Zuokun Yu Mutually exclusive return/transition</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zeeKKR Delete output.py</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zeeKKR Delete .compiler.ml.swp</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Nero144 changed compiler stuffs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lastRenderedPageBreak/>
        <w:t>* | | Nero144 We got Hello World working (commits wont let me use exclemation marks but imagine a ton of them)</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Jackson Foley fixes 10000 bugs in gen_python. Makefile lets us debug.</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Jackson Foley Merge branch 'master' into code_gen</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Alexander_Peters Merge branch 'master' of https://github.com/jacksonconrad/statemap</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Alexander_Peters commting changes to source code</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Jackson Foley Merge branch 'master' into code_gen</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Jackson Foley Merge branch 'ast'.</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Jackson Foley removes all occurences of ExprAssign.  Assignments are explicitly stmts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Alexander_Peters added new Hello World source code, and updated other source code</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Alexander_Peters removed unary operators INC and DEC</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Jackson Foley Merge branch 'code_gen' of https://github.com/jacksonConrad/StateMap into code_gen</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Nero144 wrote gen_node_body</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Nero144 some mucking with the code_gen</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Jackson Foley Merge branch 'code_gen' of https://github.com/jacksonConrad/StateMap into code_gen</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Nero144 Merge branch 'master' into code_gen</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Nero144 adds sample programs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Jackson Foley Merge branch 'code_gen' of https://github.com/jacksonConrad/StateMap into code_gen</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Nero144 worked on the callDfa and concurrent dfas with jackson</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   Jackson Foley Merge branch 'master' into code_gen</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Zuokun Yu More holistic semantic check</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Nero144 just some more code gen messing around</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Nero144 did some work on the code gen, but it's kind of a mess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Nero144 better way to make dfa calls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Nero144 changed the python template</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Jackson Foley starts code gen. fixes program def in sast. adds hypothetical python representation of our code.</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 Jackson Foley adds compiler, starts gen_python based off Slang</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lastRenderedPageBreak/>
        <w:t>* | Zuokun Yu Actually got rid of Doubles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Alexander_Peters Fixed a bug with assignment statement in parser.mly</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Alexander_Peters Added the ability to assign a value to a variable outside of a vdecl</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Zuokun Yu semantic_check compiles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Zuokun Yu Double to float promotion. sast. Making semantic_check compile</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Zuokun Yu More functional semantic_check/add sast</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Nero144 Added dfa as a variable type for the concurrent function to take dfa's as arguments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Zuokun Yu Parser properly accepts &lt;&gt; notation for stacks and they're properly printed in the AST</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Zuokun Yu added void in front of main. Made concurrent a function to match scanner/parser. Changed &amp; to &amp;&amp;.</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Zuokun Yu Removed main token from scanner. Parser recognizes stack types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Alexander_Peters Merge branch 'master' of https://github.com/jacksonconrad/statemap</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Nero144 added the built-in functions String state(String dfa), Void print(String str), Void sleep(Int ms), String itos(Int int) to the semantic check</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Alexander_Peters edited counter.sm to reflect changes from 12-3 meeting</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Alexander_Peters Finished counter.sm</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Alexander_Peters added a start to a new sample program, counter.sm</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Jackson Foley creates sample program directory.  adds statemap executable to .gitignore</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Jackson Foley adds Makefile to compile everything</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Jackson Foley adds string_of_* functions for printing the AST</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Jackson Foley adds printing functions to ast.ml.  makefile changed from ast.mli to ast.ml.</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Jackson Foley Fixes push pop peek parser errors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Jackson Foley comments out recklessly added lines.  adds new scanner tokens to the top of parser.mly</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Jackson Foley resolves merge conflicts merging master into sast branch</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Jackson Foley Scanner, Parser, Ast compilesgit add .git add .git add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Jackson Foley removes 'main' from parser, fills in brackets in parser, adds functionality to ast</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Nero144 first round semantic check</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zeeKKR semantic_check v2</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zeeKKR Added semantic_Check</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Jackson Foley Merge branch 'ast'</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Alexander_Peters Added first bit of source code wordcount.sm</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Jackson Foley adds basic Makefile</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Jackson Foley updates .gitignore</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Jackson Foley merges ast branch into parser</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zeeKKR Actually add ast.</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zeeKKR Added ast. Changed parser/scanner to accept double. Simplified stmt in parser.</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 Jackson Foley removes comment</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xml:space="preserve">|/  </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lastRenderedPageBreak/>
        <w:t>* Jackson Foley adds statement and node production to the parser. no shift/reduce errors.</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Jackson Foley fixes quote error in scanner</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Jackson Foley removes reduction rules. no shift/reduce errors here</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Jackson Foley removes superfluous methods from parser</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Jackson Foley initial commit</w:t>
      </w:r>
    </w:p>
    <w:p w:rsidR="00B22435" w:rsidRPr="00B22435" w:rsidRDefault="00B22435" w:rsidP="00B22435">
      <w:pPr>
        <w:pStyle w:val="PlainText"/>
        <w:rPr>
          <w:rFonts w:ascii="Courier New" w:hAnsi="Courier New" w:cs="Courier New"/>
          <w:sz w:val="20"/>
          <w:szCs w:val="20"/>
        </w:rPr>
      </w:pPr>
      <w:r w:rsidRPr="00B22435">
        <w:rPr>
          <w:rFonts w:ascii="Courier New" w:hAnsi="Courier New" w:cs="Courier New"/>
          <w:sz w:val="20"/>
          <w:szCs w:val="20"/>
        </w:rPr>
        <w:t>* Jackson Foley Initial commit</w:t>
      </w:r>
    </w:p>
    <w:p w:rsidR="00B260FC" w:rsidRPr="00B22435" w:rsidRDefault="00B260FC" w:rsidP="006F6314">
      <w:pPr>
        <w:spacing w:line="360" w:lineRule="auto"/>
        <w:rPr>
          <w:rFonts w:ascii="Courier New" w:hAnsi="Courier New" w:cs="Courier New"/>
          <w:sz w:val="20"/>
          <w:szCs w:val="20"/>
        </w:rPr>
      </w:pPr>
    </w:p>
    <w:p w:rsidR="00E364C4" w:rsidRDefault="00E364C4">
      <w:pPr>
        <w:rPr>
          <w:rFonts w:ascii="Courier New" w:eastAsiaTheme="majorEastAsia" w:hAnsi="Courier New" w:cs="Courier New"/>
          <w:b/>
          <w:bCs/>
          <w:smallCaps/>
          <w:color w:val="000000" w:themeColor="text1"/>
          <w:sz w:val="32"/>
          <w:szCs w:val="32"/>
        </w:rPr>
      </w:pPr>
      <w:bookmarkStart w:id="116" w:name="_Toc406615248"/>
      <w:bookmarkStart w:id="117" w:name="_Toc406619416"/>
      <w:r>
        <w:br w:type="page"/>
      </w:r>
    </w:p>
    <w:p w:rsidR="00B260FC" w:rsidRPr="00692790" w:rsidRDefault="0030490F" w:rsidP="00692790">
      <w:pPr>
        <w:pStyle w:val="Heading1"/>
      </w:pPr>
      <w:r w:rsidRPr="00692790">
        <w:lastRenderedPageBreak/>
        <w:t>Architectural Design</w:t>
      </w:r>
      <w:bookmarkEnd w:id="116"/>
      <w:bookmarkEnd w:id="117"/>
    </w:p>
    <w:p w:rsidR="00B260FC" w:rsidRPr="00692790" w:rsidRDefault="00B260FC" w:rsidP="00692790">
      <w:pPr>
        <w:pStyle w:val="Heading2"/>
      </w:pPr>
      <w:bookmarkStart w:id="118" w:name="_Toc406615249"/>
      <w:bookmarkStart w:id="119" w:name="_Toc406619417"/>
      <w:r w:rsidRPr="00692790">
        <w:t>A Diagram of the Major Components of the Translator</w:t>
      </w:r>
      <w:bookmarkEnd w:id="118"/>
      <w:bookmarkEnd w:id="119"/>
    </w:p>
    <w:p w:rsidR="00B260FC" w:rsidRPr="00C43B8D" w:rsidRDefault="00B260FC" w:rsidP="006F6314">
      <w:pPr>
        <w:spacing w:line="360" w:lineRule="auto"/>
        <w:rPr>
          <w:rFonts w:ascii="Courier New" w:hAnsi="Courier New" w:cs="Courier New"/>
          <w:sz w:val="24"/>
          <w:szCs w:val="24"/>
        </w:rPr>
      </w:pPr>
      <w:r w:rsidRPr="00C43B8D">
        <w:rPr>
          <w:rFonts w:ascii="Courier New" w:hAnsi="Courier New" w:cs="Courier New"/>
          <w:noProof/>
          <w:sz w:val="24"/>
          <w:szCs w:val="24"/>
          <w:lang w:eastAsia="en-US"/>
        </w:rPr>
        <w:drawing>
          <wp:inline distT="0" distB="0" distL="0" distR="0" wp14:anchorId="68984000" wp14:editId="33DC381C">
            <wp:extent cx="5943600" cy="3237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Map 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37865"/>
                    </a:xfrm>
                    <a:prstGeom prst="rect">
                      <a:avLst/>
                    </a:prstGeom>
                  </pic:spPr>
                </pic:pic>
              </a:graphicData>
            </a:graphic>
          </wp:inline>
        </w:drawing>
      </w:r>
    </w:p>
    <w:p w:rsidR="00B260FC" w:rsidRPr="00692790" w:rsidRDefault="00B260FC" w:rsidP="00692790">
      <w:pPr>
        <w:pStyle w:val="Heading2"/>
      </w:pPr>
      <w:bookmarkStart w:id="120" w:name="_Toc406615250"/>
      <w:bookmarkStart w:id="121" w:name="_Toc406619418"/>
      <w:r w:rsidRPr="00692790">
        <w:t>Interfaces between the components.</w:t>
      </w:r>
      <w:bookmarkEnd w:id="120"/>
      <w:bookmarkEnd w:id="121"/>
    </w:p>
    <w:p w:rsidR="00B260FC" w:rsidRPr="00C43B8D" w:rsidRDefault="00B260FC" w:rsidP="006F6314">
      <w:pPr>
        <w:spacing w:line="360" w:lineRule="auto"/>
        <w:rPr>
          <w:rFonts w:ascii="Courier New" w:hAnsi="Courier New" w:cs="Courier New"/>
          <w:sz w:val="24"/>
          <w:szCs w:val="24"/>
        </w:rPr>
      </w:pPr>
    </w:p>
    <w:p w:rsidR="00B260FC" w:rsidRPr="00C43B8D" w:rsidRDefault="00B260FC" w:rsidP="006F6314">
      <w:pPr>
        <w:pStyle w:val="Heading3"/>
        <w:spacing w:line="360" w:lineRule="auto"/>
        <w:rPr>
          <w:rFonts w:ascii="Courier New" w:hAnsi="Courier New" w:cs="Courier New"/>
          <w:sz w:val="24"/>
          <w:szCs w:val="24"/>
        </w:rPr>
      </w:pPr>
      <w:bookmarkStart w:id="122" w:name="_Toc406615251"/>
      <w:bookmarkStart w:id="123" w:name="_Toc406619419"/>
      <w:r w:rsidRPr="00C43B8D">
        <w:rPr>
          <w:rFonts w:ascii="Courier New" w:hAnsi="Courier New" w:cs="Courier New"/>
          <w:sz w:val="24"/>
          <w:szCs w:val="24"/>
        </w:rPr>
        <w:t>Scanner</w:t>
      </w:r>
      <w:bookmarkEnd w:id="122"/>
      <w:bookmarkEnd w:id="123"/>
    </w:p>
    <w:p w:rsidR="00B260FC" w:rsidRPr="00C43B8D" w:rsidRDefault="00B260FC" w:rsidP="006F6314">
      <w:pPr>
        <w:spacing w:line="360" w:lineRule="auto"/>
        <w:rPr>
          <w:rFonts w:ascii="Courier New" w:hAnsi="Courier New" w:cs="Courier New"/>
          <w:sz w:val="24"/>
          <w:szCs w:val="24"/>
        </w:rPr>
      </w:pPr>
      <w:r w:rsidRPr="00C43B8D">
        <w:rPr>
          <w:rFonts w:ascii="Courier New" w:hAnsi="Courier New" w:cs="Courier New"/>
          <w:sz w:val="24"/>
          <w:szCs w:val="24"/>
        </w:rPr>
        <w:t>The scanner tokenizes StateMap’s source code.</w:t>
      </w:r>
    </w:p>
    <w:p w:rsidR="00B260FC" w:rsidRPr="00C43B8D" w:rsidRDefault="00B260FC" w:rsidP="006F6314">
      <w:pPr>
        <w:spacing w:line="360" w:lineRule="auto"/>
        <w:rPr>
          <w:rFonts w:ascii="Courier New" w:hAnsi="Courier New" w:cs="Courier New"/>
          <w:sz w:val="24"/>
          <w:szCs w:val="24"/>
        </w:rPr>
      </w:pPr>
    </w:p>
    <w:p w:rsidR="00B260FC" w:rsidRPr="00C43B8D" w:rsidRDefault="00B260FC" w:rsidP="006F6314">
      <w:pPr>
        <w:pStyle w:val="Heading3"/>
        <w:spacing w:line="360" w:lineRule="auto"/>
        <w:rPr>
          <w:rFonts w:ascii="Courier New" w:hAnsi="Courier New" w:cs="Courier New"/>
          <w:sz w:val="24"/>
          <w:szCs w:val="24"/>
        </w:rPr>
      </w:pPr>
      <w:bookmarkStart w:id="124" w:name="_Toc406615252"/>
      <w:bookmarkStart w:id="125" w:name="_Toc406619420"/>
      <w:r w:rsidRPr="00C43B8D">
        <w:rPr>
          <w:rFonts w:ascii="Courier New" w:hAnsi="Courier New" w:cs="Courier New"/>
          <w:sz w:val="24"/>
          <w:szCs w:val="24"/>
        </w:rPr>
        <w:t>Parser</w:t>
      </w:r>
      <w:bookmarkEnd w:id="124"/>
      <w:bookmarkEnd w:id="125"/>
    </w:p>
    <w:p w:rsidR="00B260FC" w:rsidRPr="00C43B8D" w:rsidRDefault="00B260FC" w:rsidP="006F6314">
      <w:pPr>
        <w:spacing w:line="360" w:lineRule="auto"/>
        <w:rPr>
          <w:rFonts w:ascii="Courier New" w:hAnsi="Courier New" w:cs="Courier New"/>
          <w:sz w:val="24"/>
          <w:szCs w:val="24"/>
        </w:rPr>
      </w:pPr>
      <w:r w:rsidRPr="00C43B8D">
        <w:rPr>
          <w:rFonts w:ascii="Courier New" w:hAnsi="Courier New" w:cs="Courier New"/>
          <w:sz w:val="24"/>
          <w:szCs w:val="24"/>
        </w:rPr>
        <w:t>The parser takes the tokens produced by the scanner and produces an abstract syntax tree (AST).</w:t>
      </w:r>
    </w:p>
    <w:p w:rsidR="00B260FC" w:rsidRPr="00C43B8D" w:rsidRDefault="00B260FC" w:rsidP="006F6314">
      <w:pPr>
        <w:pStyle w:val="Heading3"/>
        <w:spacing w:line="360" w:lineRule="auto"/>
        <w:rPr>
          <w:rFonts w:ascii="Courier New" w:hAnsi="Courier New" w:cs="Courier New"/>
          <w:sz w:val="24"/>
          <w:szCs w:val="24"/>
        </w:rPr>
      </w:pPr>
      <w:bookmarkStart w:id="126" w:name="_Toc406615253"/>
      <w:bookmarkStart w:id="127" w:name="_Toc406619421"/>
      <w:r w:rsidRPr="00C43B8D">
        <w:rPr>
          <w:rFonts w:ascii="Courier New" w:hAnsi="Courier New" w:cs="Courier New"/>
          <w:sz w:val="24"/>
          <w:szCs w:val="24"/>
        </w:rPr>
        <w:t>Semantic Check</w:t>
      </w:r>
      <w:bookmarkEnd w:id="126"/>
      <w:bookmarkEnd w:id="127"/>
    </w:p>
    <w:p w:rsidR="00B260FC" w:rsidRPr="00C43B8D" w:rsidRDefault="00B260FC" w:rsidP="006F6314">
      <w:pPr>
        <w:spacing w:line="360" w:lineRule="auto"/>
        <w:rPr>
          <w:rFonts w:ascii="Courier New" w:hAnsi="Courier New" w:cs="Courier New"/>
          <w:sz w:val="24"/>
          <w:szCs w:val="24"/>
        </w:rPr>
      </w:pPr>
      <w:r w:rsidRPr="00C43B8D">
        <w:rPr>
          <w:rFonts w:ascii="Courier New" w:hAnsi="Courier New" w:cs="Courier New"/>
          <w:sz w:val="24"/>
          <w:szCs w:val="24"/>
        </w:rPr>
        <w:t>The semantic check takes an AST and semantically checks it. Some untraditional conditions it checks include:</w:t>
      </w:r>
    </w:p>
    <w:p w:rsidR="00B260FC" w:rsidRPr="00C43B8D" w:rsidRDefault="00B260FC" w:rsidP="006F6314">
      <w:pPr>
        <w:spacing w:line="360" w:lineRule="auto"/>
        <w:rPr>
          <w:rFonts w:ascii="Courier New" w:hAnsi="Courier New" w:cs="Courier New"/>
          <w:sz w:val="24"/>
          <w:szCs w:val="24"/>
        </w:rPr>
      </w:pPr>
      <w:r w:rsidRPr="00C43B8D">
        <w:rPr>
          <w:rFonts w:ascii="Courier New" w:hAnsi="Courier New" w:cs="Courier New"/>
          <w:sz w:val="24"/>
          <w:szCs w:val="24"/>
        </w:rPr>
        <w:lastRenderedPageBreak/>
        <w:t>1) A DFA called main exists and its return type is void.</w:t>
      </w:r>
    </w:p>
    <w:p w:rsidR="00B260FC" w:rsidRPr="00C43B8D" w:rsidRDefault="00B260FC" w:rsidP="006F6314">
      <w:pPr>
        <w:spacing w:line="360" w:lineRule="auto"/>
        <w:rPr>
          <w:rFonts w:ascii="Courier New" w:hAnsi="Courier New" w:cs="Courier New"/>
          <w:sz w:val="24"/>
          <w:szCs w:val="24"/>
        </w:rPr>
      </w:pPr>
      <w:r w:rsidRPr="00C43B8D">
        <w:rPr>
          <w:rFonts w:ascii="Courier New" w:hAnsi="Courier New" w:cs="Courier New"/>
          <w:sz w:val="24"/>
          <w:szCs w:val="24"/>
        </w:rPr>
        <w:t>2) Every non-void DFA actually returns something.</w:t>
      </w:r>
    </w:p>
    <w:p w:rsidR="00B260FC" w:rsidRPr="00C43B8D" w:rsidRDefault="00B260FC" w:rsidP="006F6314">
      <w:pPr>
        <w:spacing w:line="360" w:lineRule="auto"/>
        <w:rPr>
          <w:rFonts w:ascii="Courier New" w:hAnsi="Courier New" w:cs="Courier New"/>
          <w:sz w:val="24"/>
          <w:szCs w:val="24"/>
        </w:rPr>
      </w:pPr>
      <w:r w:rsidRPr="00C43B8D">
        <w:rPr>
          <w:rFonts w:ascii="Courier New" w:hAnsi="Courier New" w:cs="Courier New"/>
          <w:sz w:val="24"/>
          <w:szCs w:val="24"/>
        </w:rPr>
        <w:t>3) Every DFA has a node called start.</w:t>
      </w:r>
    </w:p>
    <w:p w:rsidR="00B260FC" w:rsidRPr="00C43B8D" w:rsidRDefault="00B260FC" w:rsidP="006F6314">
      <w:pPr>
        <w:spacing w:line="360" w:lineRule="auto"/>
        <w:rPr>
          <w:rFonts w:ascii="Courier New" w:hAnsi="Courier New" w:cs="Courier New"/>
          <w:sz w:val="24"/>
          <w:szCs w:val="24"/>
        </w:rPr>
      </w:pPr>
      <w:r w:rsidRPr="00C43B8D">
        <w:rPr>
          <w:rFonts w:ascii="Courier New" w:hAnsi="Courier New" w:cs="Courier New"/>
          <w:sz w:val="24"/>
          <w:szCs w:val="24"/>
        </w:rPr>
        <w:t>4) Every node in a DFA either has a transition statement or returns.</w:t>
      </w:r>
    </w:p>
    <w:p w:rsidR="00B260FC" w:rsidRPr="00C43B8D" w:rsidRDefault="00B260FC" w:rsidP="006F6314">
      <w:pPr>
        <w:spacing w:line="360" w:lineRule="auto"/>
        <w:rPr>
          <w:rFonts w:ascii="Courier New" w:hAnsi="Courier New" w:cs="Courier New"/>
          <w:sz w:val="24"/>
          <w:szCs w:val="24"/>
        </w:rPr>
      </w:pPr>
      <w:r w:rsidRPr="00C43B8D">
        <w:rPr>
          <w:rFonts w:ascii="Courier New" w:hAnsi="Courier New" w:cs="Courier New"/>
          <w:sz w:val="24"/>
          <w:szCs w:val="24"/>
        </w:rPr>
        <w:t>5) If a node doesn’t have a return, it must at least have an unconditional transition statement.</w:t>
      </w:r>
    </w:p>
    <w:p w:rsidR="00B260FC" w:rsidRPr="00C43B8D" w:rsidRDefault="00B260FC" w:rsidP="006F6314">
      <w:pPr>
        <w:spacing w:line="360" w:lineRule="auto"/>
        <w:rPr>
          <w:rFonts w:ascii="Courier New" w:hAnsi="Courier New" w:cs="Courier New"/>
          <w:sz w:val="24"/>
          <w:szCs w:val="24"/>
        </w:rPr>
      </w:pPr>
      <w:r w:rsidRPr="00C43B8D">
        <w:rPr>
          <w:rFonts w:ascii="Courier New" w:hAnsi="Courier New" w:cs="Courier New"/>
          <w:sz w:val="24"/>
          <w:szCs w:val="24"/>
        </w:rPr>
        <w:t>It also checks traditional conditions such as the existence of a variable within a specified scope or type consistencies for assignments. The final output is a semantically checked AST.</w:t>
      </w:r>
    </w:p>
    <w:p w:rsidR="00B260FC" w:rsidRPr="00C43B8D" w:rsidRDefault="00B260FC" w:rsidP="006F6314">
      <w:pPr>
        <w:spacing w:line="360" w:lineRule="auto"/>
        <w:rPr>
          <w:rFonts w:ascii="Courier New" w:hAnsi="Courier New" w:cs="Courier New"/>
          <w:sz w:val="24"/>
          <w:szCs w:val="24"/>
        </w:rPr>
      </w:pPr>
    </w:p>
    <w:p w:rsidR="00B260FC" w:rsidRPr="00C43B8D" w:rsidRDefault="00B260FC" w:rsidP="006F6314">
      <w:pPr>
        <w:pStyle w:val="Heading3"/>
        <w:spacing w:line="360" w:lineRule="auto"/>
        <w:rPr>
          <w:rFonts w:ascii="Courier New" w:hAnsi="Courier New" w:cs="Courier New"/>
          <w:sz w:val="24"/>
          <w:szCs w:val="24"/>
        </w:rPr>
      </w:pPr>
      <w:bookmarkStart w:id="128" w:name="_Toc406615254"/>
      <w:bookmarkStart w:id="129" w:name="_Toc406619422"/>
      <w:r w:rsidRPr="00C43B8D">
        <w:rPr>
          <w:rFonts w:ascii="Courier New" w:hAnsi="Courier New" w:cs="Courier New"/>
          <w:sz w:val="24"/>
          <w:szCs w:val="24"/>
        </w:rPr>
        <w:t>Code Generation</w:t>
      </w:r>
      <w:bookmarkEnd w:id="128"/>
      <w:bookmarkEnd w:id="129"/>
    </w:p>
    <w:p w:rsidR="00B260FC" w:rsidRPr="00C43B8D" w:rsidRDefault="00B260FC" w:rsidP="006F6314">
      <w:pPr>
        <w:spacing w:line="360" w:lineRule="auto"/>
        <w:rPr>
          <w:rFonts w:ascii="Courier New" w:hAnsi="Courier New" w:cs="Courier New"/>
          <w:sz w:val="24"/>
          <w:szCs w:val="24"/>
        </w:rPr>
      </w:pPr>
      <w:r w:rsidRPr="00C43B8D">
        <w:rPr>
          <w:rFonts w:ascii="Courier New" w:hAnsi="Courier New" w:cs="Courier New"/>
          <w:sz w:val="24"/>
          <w:szCs w:val="24"/>
        </w:rPr>
        <w:t xml:space="preserve">The code gen takes the semantic checked program, and translates it into python.  It turns a DFA into a class, and the states into class methods.  It also generates a fair amount of pre-established pure python code that is used to do built-in language functions (wrapped as DFAs), as well as set up the architecture for the main function to run itself (all other functions are run/managed in python by the </w:t>
      </w:r>
      <w:r w:rsidR="00D7542B" w:rsidRPr="00C43B8D">
        <w:rPr>
          <w:rFonts w:ascii="Courier New" w:hAnsi="Courier New" w:cs="Courier New"/>
          <w:sz w:val="24"/>
          <w:szCs w:val="24"/>
        </w:rPr>
        <w:t>DFA</w:t>
      </w:r>
      <w:r w:rsidRPr="00C43B8D">
        <w:rPr>
          <w:rFonts w:ascii="Courier New" w:hAnsi="Courier New" w:cs="Courier New"/>
          <w:sz w:val="24"/>
          <w:szCs w:val="24"/>
        </w:rPr>
        <w:t xml:space="preserve"> that calls them).</w:t>
      </w:r>
    </w:p>
    <w:p w:rsidR="00770632" w:rsidRPr="00C43B8D" w:rsidRDefault="00770632" w:rsidP="006F6314">
      <w:pPr>
        <w:spacing w:line="360" w:lineRule="auto"/>
        <w:rPr>
          <w:rFonts w:ascii="Courier New" w:hAnsi="Courier New" w:cs="Courier New"/>
          <w:sz w:val="24"/>
          <w:szCs w:val="24"/>
        </w:rPr>
      </w:pPr>
    </w:p>
    <w:p w:rsidR="00B260FC" w:rsidRPr="00692790" w:rsidRDefault="00B260FC" w:rsidP="00692790">
      <w:pPr>
        <w:pStyle w:val="Heading2"/>
      </w:pPr>
      <w:bookmarkStart w:id="130" w:name="_Toc406615255"/>
      <w:bookmarkStart w:id="131" w:name="_Toc406619423"/>
      <w:r w:rsidRPr="00692790">
        <w:t>Implementation Responsibilities</w:t>
      </w:r>
      <w:bookmarkEnd w:id="130"/>
      <w:bookmarkEnd w:id="131"/>
    </w:p>
    <w:p w:rsidR="00B260FC" w:rsidRPr="00C43B8D" w:rsidRDefault="00B260FC" w:rsidP="006F6314">
      <w:pPr>
        <w:spacing w:line="360" w:lineRule="auto"/>
        <w:rPr>
          <w:rFonts w:ascii="Courier New" w:hAnsi="Courier New" w:cs="Courier New"/>
          <w:sz w:val="24"/>
          <w:szCs w:val="24"/>
        </w:rPr>
      </w:pPr>
      <w:r w:rsidRPr="00C43B8D">
        <w:rPr>
          <w:rFonts w:ascii="Courier New" w:hAnsi="Courier New" w:cs="Courier New"/>
          <w:sz w:val="24"/>
          <w:szCs w:val="24"/>
        </w:rPr>
        <w:t>Even though we all worked on coding the compiler, there were certain parts that had distinct ownership.</w:t>
      </w:r>
    </w:p>
    <w:p w:rsidR="00B260FC" w:rsidRPr="00C43B8D" w:rsidRDefault="00B260FC" w:rsidP="006F6314">
      <w:pPr>
        <w:spacing w:line="360" w:lineRule="auto"/>
        <w:rPr>
          <w:rFonts w:ascii="Courier New" w:hAnsi="Courier New" w:cs="Courier New"/>
          <w:sz w:val="24"/>
          <w:szCs w:val="24"/>
        </w:rPr>
      </w:pPr>
      <w:r w:rsidRPr="00C43B8D">
        <w:rPr>
          <w:rFonts w:ascii="Courier New" w:hAnsi="Courier New" w:cs="Courier New"/>
          <w:sz w:val="24"/>
          <w:szCs w:val="24"/>
        </w:rPr>
        <w:t>Jackson wrote the test suite.</w:t>
      </w:r>
    </w:p>
    <w:p w:rsidR="00B260FC" w:rsidRPr="00C43B8D" w:rsidRDefault="00B260FC" w:rsidP="006F6314">
      <w:pPr>
        <w:spacing w:line="360" w:lineRule="auto"/>
        <w:rPr>
          <w:rFonts w:ascii="Courier New" w:hAnsi="Courier New" w:cs="Courier New"/>
          <w:sz w:val="24"/>
          <w:szCs w:val="24"/>
        </w:rPr>
      </w:pPr>
      <w:r w:rsidRPr="00C43B8D">
        <w:rPr>
          <w:rFonts w:ascii="Courier New" w:hAnsi="Courier New" w:cs="Courier New"/>
          <w:sz w:val="24"/>
          <w:szCs w:val="24"/>
        </w:rPr>
        <w:t>Brian and Alex wrote the overwhelming majority of the sample programs.</w:t>
      </w:r>
    </w:p>
    <w:p w:rsidR="00B260FC" w:rsidRPr="00C43B8D" w:rsidRDefault="00B260FC" w:rsidP="006F6314">
      <w:pPr>
        <w:spacing w:line="360" w:lineRule="auto"/>
        <w:rPr>
          <w:rFonts w:ascii="Courier New" w:hAnsi="Courier New" w:cs="Courier New"/>
          <w:sz w:val="24"/>
          <w:szCs w:val="24"/>
        </w:rPr>
      </w:pPr>
      <w:r w:rsidRPr="00C43B8D">
        <w:rPr>
          <w:rFonts w:ascii="Courier New" w:hAnsi="Courier New" w:cs="Courier New"/>
          <w:sz w:val="24"/>
          <w:szCs w:val="24"/>
        </w:rPr>
        <w:lastRenderedPageBreak/>
        <w:t xml:space="preserve">Zuokun and Oren were responsible for debugging. </w:t>
      </w:r>
    </w:p>
    <w:p w:rsidR="00E364C4" w:rsidRDefault="00E364C4">
      <w:pPr>
        <w:rPr>
          <w:rFonts w:ascii="Courier New" w:eastAsiaTheme="majorEastAsia" w:hAnsi="Courier New" w:cs="Courier New"/>
          <w:b/>
          <w:bCs/>
          <w:smallCaps/>
          <w:color w:val="000000" w:themeColor="text1"/>
          <w:sz w:val="32"/>
          <w:szCs w:val="32"/>
        </w:rPr>
      </w:pPr>
      <w:bookmarkStart w:id="132" w:name="_Toc406615256"/>
      <w:bookmarkStart w:id="133" w:name="_Toc406619424"/>
      <w:r>
        <w:br w:type="page"/>
      </w:r>
    </w:p>
    <w:p w:rsidR="0030490F" w:rsidRPr="00692790" w:rsidRDefault="0030490F" w:rsidP="00692790">
      <w:pPr>
        <w:pStyle w:val="Heading1"/>
      </w:pPr>
      <w:r w:rsidRPr="00692790">
        <w:lastRenderedPageBreak/>
        <w:t>Test Plan</w:t>
      </w:r>
      <w:bookmarkEnd w:id="132"/>
      <w:bookmarkEnd w:id="133"/>
    </w:p>
    <w:p w:rsidR="00770632" w:rsidRPr="00C43B8D" w:rsidRDefault="00770632" w:rsidP="006F6314">
      <w:pPr>
        <w:spacing w:line="360" w:lineRule="auto"/>
        <w:rPr>
          <w:rFonts w:ascii="Courier New" w:hAnsi="Courier New" w:cs="Courier New"/>
        </w:rPr>
      </w:pPr>
      <w:r w:rsidRPr="00C43B8D">
        <w:rPr>
          <w:rFonts w:ascii="Courier New" w:hAnsi="Courier New" w:cs="Courier New"/>
        </w:rPr>
        <w:t xml:space="preserve">Our test suite consists of three components – unit tests, exception tests, and AST printing.  The unit tests test the smallest building blocks of our language, providing us assurance that we aren’t breaking anything as we add additional functionality.  The exception tests test that the semantic check catches things we think shouldn’t be allowed in our language, and forces us to create verbose error messages when an exception is thrown.  </w:t>
      </w:r>
    </w:p>
    <w:p w:rsidR="00770632" w:rsidRPr="00C43B8D" w:rsidRDefault="00770632" w:rsidP="006F6314">
      <w:pPr>
        <w:spacing w:line="360" w:lineRule="auto"/>
        <w:rPr>
          <w:rFonts w:ascii="Courier New" w:hAnsi="Courier New" w:cs="Courier New"/>
        </w:rPr>
      </w:pPr>
    </w:p>
    <w:p w:rsidR="00770632" w:rsidRPr="00C43B8D" w:rsidRDefault="00770632" w:rsidP="006F6314">
      <w:pPr>
        <w:spacing w:line="360" w:lineRule="auto"/>
        <w:rPr>
          <w:rFonts w:ascii="Courier New" w:hAnsi="Courier New" w:cs="Courier New"/>
        </w:rPr>
      </w:pPr>
      <w:r w:rsidRPr="00C43B8D">
        <w:rPr>
          <w:rFonts w:ascii="Courier New" w:hAnsi="Courier New" w:cs="Courier New"/>
        </w:rPr>
        <w:t>The unit tests compile and run the test programs, saving the output of each to a *.output file.  It then compares this output the expected output file.   The bare test results are printed to STDIN, while more verbose error messages are appended to a log.txt file.</w:t>
      </w:r>
    </w:p>
    <w:p w:rsidR="00770632" w:rsidRPr="00C43B8D" w:rsidRDefault="00770632" w:rsidP="006F6314">
      <w:pPr>
        <w:spacing w:line="360" w:lineRule="auto"/>
        <w:rPr>
          <w:rFonts w:ascii="Courier New" w:hAnsi="Courier New" w:cs="Courier New"/>
        </w:rPr>
      </w:pPr>
    </w:p>
    <w:p w:rsidR="00C65C20" w:rsidRPr="00C43B8D" w:rsidRDefault="00770632" w:rsidP="006F6314">
      <w:pPr>
        <w:spacing w:line="360" w:lineRule="auto"/>
        <w:rPr>
          <w:rFonts w:ascii="Courier New" w:hAnsi="Courier New" w:cs="Courier New"/>
        </w:rPr>
      </w:pPr>
      <w:r w:rsidRPr="00C43B8D">
        <w:rPr>
          <w:rFonts w:ascii="Courier New" w:hAnsi="Courier New" w:cs="Courier New"/>
        </w:rPr>
        <w:t>The exception tests attempt to compile a malformed program, save the compiler output to a *.output file, and uses ‘egrep’ to verify that the compiler output contains an appropriate error message.</w:t>
      </w:r>
    </w:p>
    <w:p w:rsidR="00770632" w:rsidRPr="00692790" w:rsidRDefault="00770632" w:rsidP="00692790">
      <w:pPr>
        <w:pStyle w:val="Heading2"/>
      </w:pPr>
      <w:bookmarkStart w:id="134" w:name="_Toc406615257"/>
      <w:bookmarkStart w:id="135" w:name="_Toc406619425"/>
      <w:r w:rsidRPr="00692790">
        <w:t>Printing the AST</w:t>
      </w:r>
      <w:bookmarkEnd w:id="134"/>
      <w:bookmarkEnd w:id="135"/>
    </w:p>
    <w:p w:rsidR="00770632" w:rsidRPr="00C43B8D" w:rsidRDefault="00770632" w:rsidP="006F6314">
      <w:pPr>
        <w:spacing w:line="360" w:lineRule="auto"/>
        <w:rPr>
          <w:rFonts w:ascii="Courier New" w:hAnsi="Courier New" w:cs="Courier New"/>
        </w:rPr>
      </w:pPr>
      <w:r w:rsidRPr="00C43B8D">
        <w:rPr>
          <w:rFonts w:ascii="Courier New" w:hAnsi="Courier New" w:cs="Courier New"/>
        </w:rPr>
        <w:t xml:space="preserve">The first form of testing we developed before could generate Python code was a script to take in a program and print out the corresponding AST.  This can be compiled and run by typing ‘make ast_print’ and then ‘./ast_print &lt; ./sample_programs/counter.sm’.  </w:t>
      </w:r>
    </w:p>
    <w:p w:rsidR="00770632" w:rsidRPr="00692790" w:rsidRDefault="00770632" w:rsidP="00692790">
      <w:pPr>
        <w:pStyle w:val="Heading2"/>
      </w:pPr>
      <w:bookmarkStart w:id="136" w:name="_Toc406615258"/>
      <w:bookmarkStart w:id="137" w:name="_Toc406619426"/>
      <w:r w:rsidRPr="00692790">
        <w:t>Unit Tests</w:t>
      </w:r>
      <w:bookmarkEnd w:id="136"/>
      <w:bookmarkEnd w:id="137"/>
    </w:p>
    <w:p w:rsidR="00770632" w:rsidRPr="00C43B8D" w:rsidRDefault="00770632" w:rsidP="006F6314">
      <w:pPr>
        <w:spacing w:line="360" w:lineRule="auto"/>
        <w:rPr>
          <w:rFonts w:ascii="Courier New" w:hAnsi="Courier New" w:cs="Courier New"/>
        </w:rPr>
      </w:pPr>
    </w:p>
    <w:tbl>
      <w:tblPr>
        <w:tblStyle w:val="TableGrid"/>
        <w:tblW w:w="0" w:type="auto"/>
        <w:tblLayout w:type="fixed"/>
        <w:tblLook w:val="00BF" w:firstRow="1" w:lastRow="0" w:firstColumn="1" w:lastColumn="0" w:noHBand="0" w:noVBand="0"/>
      </w:tblPr>
      <w:tblGrid>
        <w:gridCol w:w="4495"/>
        <w:gridCol w:w="4855"/>
      </w:tblGrid>
      <w:tr w:rsidR="00770632" w:rsidRPr="00C43B8D" w:rsidTr="00B22435">
        <w:tc>
          <w:tcPr>
            <w:tcW w:w="449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File</w:t>
            </w:r>
          </w:p>
        </w:tc>
        <w:tc>
          <w:tcPr>
            <w:tcW w:w="485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Functionality Tested</w:t>
            </w:r>
          </w:p>
        </w:tc>
      </w:tr>
      <w:tr w:rsidR="00770632" w:rsidRPr="00C43B8D" w:rsidTr="00B22435">
        <w:tc>
          <w:tcPr>
            <w:tcW w:w="449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Arithmetic.sm</w:t>
            </w:r>
          </w:p>
        </w:tc>
        <w:tc>
          <w:tcPr>
            <w:tcW w:w="485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Integer arithmetic</w:t>
            </w:r>
          </w:p>
        </w:tc>
      </w:tr>
      <w:tr w:rsidR="00770632" w:rsidRPr="00C43B8D" w:rsidTr="00B22435">
        <w:tc>
          <w:tcPr>
            <w:tcW w:w="449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Basic_stack.sm</w:t>
            </w:r>
          </w:p>
        </w:tc>
        <w:tc>
          <w:tcPr>
            <w:tcW w:w="485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Pop, push, and peek stack functions</w:t>
            </w:r>
          </w:p>
        </w:tc>
      </w:tr>
      <w:tr w:rsidR="00770632" w:rsidRPr="00C43B8D" w:rsidTr="00B22435">
        <w:tc>
          <w:tcPr>
            <w:tcW w:w="449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lastRenderedPageBreak/>
              <w:t>Concurrent.sm</w:t>
            </w:r>
          </w:p>
        </w:tc>
        <w:tc>
          <w:tcPr>
            <w:tcW w:w="485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Built-in concurrent() function</w:t>
            </w:r>
          </w:p>
        </w:tc>
      </w:tr>
      <w:tr w:rsidR="00770632" w:rsidRPr="00C43B8D" w:rsidTr="00B22435">
        <w:tc>
          <w:tcPr>
            <w:tcW w:w="449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Dfa_args.sm</w:t>
            </w:r>
          </w:p>
        </w:tc>
        <w:tc>
          <w:tcPr>
            <w:tcW w:w="485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Ability to pass arguments to sub-dfas</w:t>
            </w:r>
          </w:p>
        </w:tc>
      </w:tr>
      <w:tr w:rsidR="00770632" w:rsidRPr="00C43B8D" w:rsidTr="00B22435">
        <w:tc>
          <w:tcPr>
            <w:tcW w:w="449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Hello.sm</w:t>
            </w:r>
          </w:p>
        </w:tc>
        <w:tc>
          <w:tcPr>
            <w:tcW w:w="485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The simplest program, printing “Hello World!”</w:t>
            </w:r>
          </w:p>
        </w:tc>
      </w:tr>
      <w:tr w:rsidR="00770632" w:rsidRPr="00C43B8D" w:rsidTr="00B22435">
        <w:tc>
          <w:tcPr>
            <w:tcW w:w="449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Keywords_as_states.sm</w:t>
            </w:r>
          </w:p>
        </w:tc>
        <w:tc>
          <w:tcPr>
            <w:tcW w:w="485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Tests that our built-in functions don’t pollute the namespace of states</w:t>
            </w:r>
          </w:p>
        </w:tc>
      </w:tr>
      <w:tr w:rsidR="00770632" w:rsidRPr="00C43B8D" w:rsidTr="00B22435">
        <w:tc>
          <w:tcPr>
            <w:tcW w:w="449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Logic_ops.sm</w:t>
            </w:r>
          </w:p>
        </w:tc>
        <w:tc>
          <w:tcPr>
            <w:tcW w:w="485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Boolean logic operators</w:t>
            </w:r>
          </w:p>
        </w:tc>
      </w:tr>
      <w:tr w:rsidR="00770632" w:rsidRPr="00C43B8D" w:rsidTr="00B22435">
        <w:tc>
          <w:tcPr>
            <w:tcW w:w="449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Return_types.sm</w:t>
            </w:r>
          </w:p>
        </w:tc>
        <w:tc>
          <w:tcPr>
            <w:tcW w:w="485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Verifies a sub-dfa can return ints, floats, strings, and void</w:t>
            </w:r>
          </w:p>
        </w:tc>
      </w:tr>
      <w:tr w:rsidR="00770632" w:rsidRPr="00C43B8D" w:rsidTr="00B22435">
        <w:tc>
          <w:tcPr>
            <w:tcW w:w="449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Sleep.sm</w:t>
            </w:r>
          </w:p>
        </w:tc>
        <w:tc>
          <w:tcPr>
            <w:tcW w:w="485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Built-in sleep() function</w:t>
            </w:r>
          </w:p>
        </w:tc>
      </w:tr>
      <w:tr w:rsidR="00770632" w:rsidRPr="00C43B8D" w:rsidTr="00B22435">
        <w:tc>
          <w:tcPr>
            <w:tcW w:w="449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Subdfa_as_function_param.sm</w:t>
            </w:r>
          </w:p>
        </w:tc>
        <w:tc>
          <w:tcPr>
            <w:tcW w:w="485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Tests that calls to sub_dfa’s are ultimately evaluated as expressions and can be passed as a parameter to another sub_dfa</w:t>
            </w:r>
          </w:p>
        </w:tc>
      </w:tr>
      <w:tr w:rsidR="00770632" w:rsidRPr="00C43B8D" w:rsidTr="00B22435">
        <w:tc>
          <w:tcPr>
            <w:tcW w:w="449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Type_conversions.sm</w:t>
            </w:r>
          </w:p>
        </w:tc>
        <w:tc>
          <w:tcPr>
            <w:tcW w:w="485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Built in functions for converting between strings and other types</w:t>
            </w:r>
          </w:p>
        </w:tc>
      </w:tr>
      <w:tr w:rsidR="00770632" w:rsidRPr="00C43B8D" w:rsidTr="00B22435">
        <w:tc>
          <w:tcPr>
            <w:tcW w:w="449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Concurrent_return_and_self_loop.sm</w:t>
            </w:r>
          </w:p>
        </w:tc>
        <w:tc>
          <w:tcPr>
            <w:tcW w:w="485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Popping things off the stack that concurrent() returns</w:t>
            </w:r>
          </w:p>
        </w:tc>
      </w:tr>
      <w:tr w:rsidR="00770632" w:rsidRPr="00C43B8D" w:rsidTr="00B22435">
        <w:tblPrEx>
          <w:tblLook w:val="04A0" w:firstRow="1" w:lastRow="0" w:firstColumn="1" w:lastColumn="0" w:noHBand="0" w:noVBand="1"/>
        </w:tblPrEx>
        <w:tc>
          <w:tcPr>
            <w:tcW w:w="449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Empty_print.sm</w:t>
            </w:r>
          </w:p>
        </w:tc>
        <w:tc>
          <w:tcPr>
            <w:tcW w:w="485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Checks that an empty print statement prints a newline</w:t>
            </w:r>
          </w:p>
        </w:tc>
      </w:tr>
      <w:tr w:rsidR="00770632" w:rsidRPr="00C43B8D" w:rsidTr="00B22435">
        <w:tblPrEx>
          <w:tblLook w:val="04A0" w:firstRow="1" w:lastRow="0" w:firstColumn="1" w:lastColumn="0" w:noHBand="0" w:noVBand="1"/>
        </w:tblPrEx>
        <w:tc>
          <w:tcPr>
            <w:tcW w:w="449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Subdfa_call.sm</w:t>
            </w:r>
          </w:p>
        </w:tc>
        <w:tc>
          <w:tcPr>
            <w:tcW w:w="485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Checks that a subdfa can be called as a function</w:t>
            </w:r>
          </w:p>
        </w:tc>
      </w:tr>
      <w:tr w:rsidR="00770632" w:rsidRPr="00C43B8D" w:rsidTr="00B22435">
        <w:tblPrEx>
          <w:tblLook w:val="04A0" w:firstRow="1" w:lastRow="0" w:firstColumn="1" w:lastColumn="0" w:noHBand="0" w:noVBand="1"/>
        </w:tblPrEx>
        <w:tc>
          <w:tcPr>
            <w:tcW w:w="449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Subdfa_state.sm</w:t>
            </w:r>
          </w:p>
        </w:tc>
        <w:tc>
          <w:tcPr>
            <w:tcW w:w="485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Checks that the state() function can be called from one subdfa to check the state that another subdfa is in</w:t>
            </w:r>
          </w:p>
        </w:tc>
      </w:tr>
      <w:tr w:rsidR="00770632" w:rsidRPr="00C43B8D" w:rsidTr="00B22435">
        <w:tblPrEx>
          <w:tblLook w:val="04A0" w:firstRow="1" w:lastRow="0" w:firstColumn="1" w:lastColumn="0" w:noHBand="0" w:noVBand="1"/>
        </w:tblPrEx>
        <w:tc>
          <w:tcPr>
            <w:tcW w:w="449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Void_return.sm</w:t>
            </w:r>
          </w:p>
        </w:tc>
        <w:tc>
          <w:tcPr>
            <w:tcW w:w="4855"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Checks that the void return type works properly</w:t>
            </w:r>
          </w:p>
        </w:tc>
      </w:tr>
    </w:tbl>
    <w:p w:rsidR="00770632" w:rsidRPr="00C43B8D" w:rsidRDefault="00770632" w:rsidP="006F6314">
      <w:pPr>
        <w:spacing w:line="360" w:lineRule="auto"/>
        <w:rPr>
          <w:rFonts w:ascii="Courier New" w:hAnsi="Courier New" w:cs="Courier New"/>
        </w:rPr>
      </w:pPr>
    </w:p>
    <w:p w:rsidR="00770632" w:rsidRPr="00692790" w:rsidRDefault="00770632" w:rsidP="00692790">
      <w:pPr>
        <w:pStyle w:val="Heading2"/>
      </w:pPr>
      <w:bookmarkStart w:id="138" w:name="_Toc406615259"/>
      <w:bookmarkStart w:id="139" w:name="_Toc406619427"/>
      <w:r w:rsidRPr="00692790">
        <w:t>Exception Tests</w:t>
      </w:r>
      <w:bookmarkEnd w:id="138"/>
      <w:bookmarkEnd w:id="139"/>
    </w:p>
    <w:p w:rsidR="00770632" w:rsidRPr="00C43B8D" w:rsidRDefault="00770632" w:rsidP="006F6314">
      <w:pPr>
        <w:spacing w:line="360" w:lineRule="auto"/>
        <w:rPr>
          <w:rFonts w:ascii="Courier New" w:hAnsi="Courier New" w:cs="Courier New"/>
        </w:rPr>
      </w:pPr>
    </w:p>
    <w:tbl>
      <w:tblPr>
        <w:tblStyle w:val="TableGrid"/>
        <w:tblW w:w="0" w:type="auto"/>
        <w:tblLook w:val="00BF" w:firstRow="1" w:lastRow="0" w:firstColumn="1" w:lastColumn="0" w:noHBand="0" w:noVBand="0"/>
      </w:tblPr>
      <w:tblGrid>
        <w:gridCol w:w="4428"/>
        <w:gridCol w:w="4428"/>
      </w:tblGrid>
      <w:tr w:rsidR="00770632" w:rsidRPr="00C43B8D" w:rsidTr="006F6314">
        <w:tc>
          <w:tcPr>
            <w:tcW w:w="4428" w:type="dxa"/>
          </w:tcPr>
          <w:p w:rsidR="00770632" w:rsidRPr="00C43B8D" w:rsidRDefault="00770632" w:rsidP="006F6314">
            <w:pPr>
              <w:spacing w:line="360" w:lineRule="auto"/>
              <w:rPr>
                <w:rFonts w:ascii="Courier New" w:hAnsi="Courier New" w:cs="Courier New"/>
                <w:b/>
              </w:rPr>
            </w:pPr>
            <w:r w:rsidRPr="00C43B8D">
              <w:rPr>
                <w:rFonts w:ascii="Courier New" w:hAnsi="Courier New" w:cs="Courier New"/>
                <w:b/>
              </w:rPr>
              <w:t>File</w:t>
            </w:r>
          </w:p>
        </w:tc>
        <w:tc>
          <w:tcPr>
            <w:tcW w:w="4428" w:type="dxa"/>
          </w:tcPr>
          <w:p w:rsidR="00770632" w:rsidRPr="00C43B8D" w:rsidRDefault="00770632" w:rsidP="006F6314">
            <w:pPr>
              <w:spacing w:line="360" w:lineRule="auto"/>
              <w:rPr>
                <w:rFonts w:ascii="Courier New" w:hAnsi="Courier New" w:cs="Courier New"/>
                <w:b/>
              </w:rPr>
            </w:pPr>
            <w:r w:rsidRPr="00C43B8D">
              <w:rPr>
                <w:rFonts w:ascii="Courier New" w:hAnsi="Courier New" w:cs="Courier New"/>
                <w:b/>
              </w:rPr>
              <w:t>Functionality Tested</w:t>
            </w:r>
          </w:p>
        </w:tc>
      </w:tr>
      <w:tr w:rsidR="00770632" w:rsidRPr="00C43B8D" w:rsidTr="006F6314">
        <w:tc>
          <w:tcPr>
            <w:tcW w:w="4428"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Assign_void.sm</w:t>
            </w:r>
          </w:p>
        </w:tc>
        <w:tc>
          <w:tcPr>
            <w:tcW w:w="4428"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Ensures you can’t assign a function that returns “void” to a variable.</w:t>
            </w:r>
          </w:p>
        </w:tc>
      </w:tr>
      <w:tr w:rsidR="00770632" w:rsidRPr="00C43B8D" w:rsidTr="006F6314">
        <w:tc>
          <w:tcPr>
            <w:tcW w:w="4428"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Duplicate_dfa.sm</w:t>
            </w:r>
          </w:p>
        </w:tc>
        <w:tc>
          <w:tcPr>
            <w:tcW w:w="4428"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Verifies you can’t declare two sub-dfas with the same name</w:t>
            </w:r>
          </w:p>
        </w:tc>
      </w:tr>
      <w:tr w:rsidR="00770632" w:rsidRPr="00C43B8D" w:rsidTr="006F6314">
        <w:tc>
          <w:tcPr>
            <w:tcW w:w="4428"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No_decl.sm</w:t>
            </w:r>
          </w:p>
        </w:tc>
        <w:tc>
          <w:tcPr>
            <w:tcW w:w="4428"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Ensures variable declarations must contain the type</w:t>
            </w:r>
          </w:p>
        </w:tc>
      </w:tr>
      <w:tr w:rsidR="00770632" w:rsidRPr="00C43B8D" w:rsidTr="006F6314">
        <w:tc>
          <w:tcPr>
            <w:tcW w:w="4428"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No_start.sm</w:t>
            </w:r>
          </w:p>
        </w:tc>
        <w:tc>
          <w:tcPr>
            <w:tcW w:w="4428"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Ensures a DFA must have a state named ‘start’</w:t>
            </w:r>
          </w:p>
        </w:tc>
      </w:tr>
      <w:tr w:rsidR="00770632" w:rsidRPr="00C43B8D" w:rsidTr="006F6314">
        <w:tc>
          <w:tcPr>
            <w:tcW w:w="4428"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Wrong_decl_order.sm</w:t>
            </w:r>
          </w:p>
        </w:tc>
        <w:tc>
          <w:tcPr>
            <w:tcW w:w="4428"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Ensures error is thrown if you call a DFA that isn’t declared above the one you call it from</w:t>
            </w:r>
          </w:p>
        </w:tc>
      </w:tr>
      <w:tr w:rsidR="00770632" w:rsidRPr="00C43B8D" w:rsidTr="006F6314">
        <w:tc>
          <w:tcPr>
            <w:tcW w:w="4428"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Multi_decl.sm</w:t>
            </w:r>
          </w:p>
        </w:tc>
        <w:tc>
          <w:tcPr>
            <w:tcW w:w="4428"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Ensures error is thrown if you declare a variable more than once.  (i.e. int x = 1; int x = 2;)</w:t>
            </w:r>
          </w:p>
        </w:tc>
      </w:tr>
      <w:tr w:rsidR="00770632" w:rsidRPr="00C43B8D" w:rsidTr="006F6314">
        <w:tc>
          <w:tcPr>
            <w:tcW w:w="4428"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No_catch_all_main.sm</w:t>
            </w:r>
          </w:p>
        </w:tc>
        <w:tc>
          <w:tcPr>
            <w:tcW w:w="4428"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Ensures that you must have a * transition or a return statement in a state in the main DFA</w:t>
            </w:r>
          </w:p>
        </w:tc>
      </w:tr>
      <w:tr w:rsidR="00770632" w:rsidRPr="00C43B8D" w:rsidTr="006F6314">
        <w:tc>
          <w:tcPr>
            <w:tcW w:w="4428"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No_catch_all_subDFA.sm</w:t>
            </w:r>
          </w:p>
        </w:tc>
        <w:tc>
          <w:tcPr>
            <w:tcW w:w="4428"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 xml:space="preserve">Ensures that a state in a subDFA must have a * </w:t>
            </w:r>
            <w:r w:rsidRPr="00C43B8D">
              <w:rPr>
                <w:rFonts w:ascii="Courier New" w:hAnsi="Courier New" w:cs="Courier New"/>
              </w:rPr>
              <w:lastRenderedPageBreak/>
              <w:t>transition or a return statement.</w:t>
            </w:r>
          </w:p>
        </w:tc>
      </w:tr>
      <w:tr w:rsidR="00770632" w:rsidRPr="00C43B8D" w:rsidTr="006F6314">
        <w:tc>
          <w:tcPr>
            <w:tcW w:w="4428"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lastRenderedPageBreak/>
              <w:t>No_return.sm</w:t>
            </w:r>
          </w:p>
        </w:tc>
        <w:tc>
          <w:tcPr>
            <w:tcW w:w="4428" w:type="dxa"/>
          </w:tcPr>
          <w:p w:rsidR="00770632" w:rsidRPr="00C43B8D" w:rsidRDefault="00770632" w:rsidP="006F6314">
            <w:pPr>
              <w:spacing w:line="360" w:lineRule="auto"/>
              <w:rPr>
                <w:rFonts w:ascii="Courier New" w:hAnsi="Courier New" w:cs="Courier New"/>
              </w:rPr>
            </w:pPr>
            <w:r w:rsidRPr="00C43B8D">
              <w:rPr>
                <w:rFonts w:ascii="Courier New" w:hAnsi="Courier New" w:cs="Courier New"/>
              </w:rPr>
              <w:t>Ensures a subDFA must contain a return statement</w:t>
            </w:r>
          </w:p>
        </w:tc>
      </w:tr>
    </w:tbl>
    <w:p w:rsidR="00770632" w:rsidRPr="00C43B8D" w:rsidRDefault="00770632" w:rsidP="006F6314">
      <w:pPr>
        <w:spacing w:line="360" w:lineRule="auto"/>
        <w:rPr>
          <w:rFonts w:ascii="Courier New" w:hAnsi="Courier New" w:cs="Courier New"/>
        </w:rPr>
      </w:pPr>
    </w:p>
    <w:p w:rsidR="00770632" w:rsidRPr="00692790" w:rsidRDefault="00770632" w:rsidP="00692790">
      <w:pPr>
        <w:pStyle w:val="Heading2"/>
      </w:pPr>
      <w:bookmarkStart w:id="140" w:name="_Toc406615260"/>
      <w:bookmarkStart w:id="141" w:name="_Toc406619428"/>
      <w:r w:rsidRPr="00692790">
        <w:t>Automation</w:t>
      </w:r>
      <w:bookmarkEnd w:id="140"/>
      <w:bookmarkEnd w:id="141"/>
    </w:p>
    <w:p w:rsidR="00770632" w:rsidRPr="00C43B8D" w:rsidRDefault="00770632" w:rsidP="006F6314">
      <w:pPr>
        <w:spacing w:line="360" w:lineRule="auto"/>
        <w:rPr>
          <w:rFonts w:ascii="Courier New" w:hAnsi="Courier New" w:cs="Courier New"/>
        </w:rPr>
      </w:pPr>
      <w:r w:rsidRPr="00C43B8D">
        <w:rPr>
          <w:rFonts w:ascii="Courier New" w:hAnsi="Courier New" w:cs="Courier New"/>
        </w:rPr>
        <w:t>These automated test scripts were used for regression testing.  To run all the tests, in the StateMap directory, run:</w:t>
      </w:r>
    </w:p>
    <w:p w:rsidR="00770632" w:rsidRPr="00C43B8D" w:rsidRDefault="00770632" w:rsidP="006F6314">
      <w:pPr>
        <w:spacing w:line="360" w:lineRule="auto"/>
        <w:rPr>
          <w:rFonts w:ascii="Courier New" w:hAnsi="Courier New" w:cs="Courier New"/>
        </w:rPr>
      </w:pPr>
      <w:r w:rsidRPr="00C43B8D">
        <w:rPr>
          <w:rFonts w:ascii="Courier New" w:hAnsi="Courier New" w:cs="Courier New"/>
        </w:rPr>
        <w:tab/>
        <w:t>make test</w:t>
      </w:r>
    </w:p>
    <w:p w:rsidR="00770632" w:rsidRPr="00C43B8D" w:rsidRDefault="00770632" w:rsidP="006F6314">
      <w:pPr>
        <w:spacing w:line="360" w:lineRule="auto"/>
        <w:rPr>
          <w:rFonts w:ascii="Courier New" w:hAnsi="Courier New" w:cs="Courier New"/>
        </w:rPr>
      </w:pPr>
      <w:r w:rsidRPr="00C43B8D">
        <w:rPr>
          <w:rFonts w:ascii="Courier New" w:hAnsi="Courier New" w:cs="Courier New"/>
        </w:rPr>
        <w:t>Note: you may have to install colordiff. If you are on a Mac and use homebrew, run:</w:t>
      </w:r>
    </w:p>
    <w:p w:rsidR="00770632" w:rsidRPr="00C43B8D" w:rsidRDefault="00770632" w:rsidP="006F6314">
      <w:pPr>
        <w:spacing w:line="360" w:lineRule="auto"/>
        <w:rPr>
          <w:rFonts w:ascii="Courier New" w:hAnsi="Courier New" w:cs="Courier New"/>
        </w:rPr>
      </w:pPr>
      <w:r w:rsidRPr="00C43B8D">
        <w:rPr>
          <w:rFonts w:ascii="Courier New" w:hAnsi="Courier New" w:cs="Courier New"/>
        </w:rPr>
        <w:tab/>
        <w:t>brew install colordiff</w:t>
      </w:r>
    </w:p>
    <w:p w:rsidR="00770632" w:rsidRPr="00C43B8D" w:rsidRDefault="00770632" w:rsidP="006F6314">
      <w:pPr>
        <w:spacing w:line="360" w:lineRule="auto"/>
        <w:rPr>
          <w:rFonts w:ascii="Courier New" w:hAnsi="Courier New" w:cs="Courier New"/>
        </w:rPr>
      </w:pPr>
      <w:r w:rsidRPr="00C43B8D">
        <w:rPr>
          <w:rFonts w:ascii="Courier New" w:hAnsi="Courier New" w:cs="Courier New"/>
        </w:rPr>
        <w:t>Alternatively, open up unit_tests.sh and exception_tests.sh and change each instance of ‘colordiff’ to ‘diff’.</w:t>
      </w:r>
    </w:p>
    <w:p w:rsidR="00770632" w:rsidRPr="00B22435" w:rsidRDefault="00770632" w:rsidP="006F6314">
      <w:pPr>
        <w:spacing w:line="360" w:lineRule="auto"/>
        <w:rPr>
          <w:rFonts w:ascii="Courier New" w:hAnsi="Courier New" w:cs="Courier New"/>
          <w:b/>
        </w:rPr>
      </w:pPr>
      <w:r w:rsidRPr="00B22435">
        <w:rPr>
          <w:rFonts w:ascii="Courier New" w:hAnsi="Courier New" w:cs="Courier New"/>
          <w:b/>
        </w:rPr>
        <w:t>Unit testing:</w:t>
      </w:r>
    </w:p>
    <w:p w:rsidR="00770632" w:rsidRPr="00C43B8D" w:rsidRDefault="00770632" w:rsidP="006F6314">
      <w:pPr>
        <w:spacing w:line="360" w:lineRule="auto"/>
        <w:rPr>
          <w:rFonts w:ascii="Courier New" w:hAnsi="Courier New" w:cs="Courier New"/>
        </w:rPr>
      </w:pPr>
      <w:r w:rsidRPr="00C43B8D">
        <w:rPr>
          <w:rFonts w:ascii="Courier New" w:hAnsi="Courier New" w:cs="Courier New"/>
        </w:rPr>
        <w:t>This script compiles and runs each test program, saves the output to a file, and compares the output to the expected output in the corresponding *.out file.</w:t>
      </w:r>
    </w:p>
    <w:p w:rsidR="00770632" w:rsidRPr="00C43B8D" w:rsidRDefault="00770632" w:rsidP="006F6314">
      <w:pPr>
        <w:spacing w:line="360" w:lineRule="auto"/>
        <w:rPr>
          <w:rFonts w:ascii="Courier New" w:hAnsi="Courier New" w:cs="Courier New"/>
        </w:rPr>
      </w:pPr>
    </w:p>
    <w:p w:rsidR="00770632" w:rsidRDefault="00770632" w:rsidP="006F6314">
      <w:pPr>
        <w:spacing w:line="360" w:lineRule="auto"/>
        <w:rPr>
          <w:rFonts w:ascii="Courier New" w:hAnsi="Courier New" w:cs="Courier New"/>
        </w:rPr>
      </w:pPr>
      <w:r w:rsidRPr="00C43B8D">
        <w:rPr>
          <w:rFonts w:ascii="Courier New" w:hAnsi="Courier New" w:cs="Courier New"/>
        </w:rPr>
        <w:t>It prints the test results to the screen, and saves more verbose output to a log.txt file.</w:t>
      </w:r>
    </w:p>
    <w:p w:rsidR="00B22435" w:rsidRPr="00C43B8D" w:rsidRDefault="00B22435" w:rsidP="006F6314">
      <w:pPr>
        <w:spacing w:line="360" w:lineRule="auto"/>
        <w:rPr>
          <w:rFonts w:ascii="Courier New" w:hAnsi="Courier New" w:cs="Courier New"/>
        </w:rPr>
      </w:pP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#!/bin/bash</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#script used for reg testing</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COMPILER="./compiler"</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COMPFILE='output.py'</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LOGFILE='log.txt'</w:t>
      </w:r>
    </w:p>
    <w:p w:rsidR="00770632" w:rsidRPr="00C43B8D" w:rsidRDefault="00770632" w:rsidP="00B22435">
      <w:pPr>
        <w:spacing w:after="0" w:line="240" w:lineRule="auto"/>
        <w:rPr>
          <w:rFonts w:ascii="Courier New" w:hAnsi="Courier New" w:cs="Courier New"/>
        </w:rPr>
      </w:pP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rm -f "$LOGFILE" &amp;&gt;/dev/null</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for TESTFILE in ./tests/*.sm;</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do</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lastRenderedPageBreak/>
        <w:t xml:space="preserve"> </w:t>
      </w:r>
      <w:r w:rsidRPr="00C43B8D">
        <w:rPr>
          <w:rFonts w:ascii="Courier New" w:hAnsi="Courier New" w:cs="Courier New"/>
        </w:rPr>
        <w:tab/>
        <w:t>echo "</w:t>
      </w:r>
      <w:r w:rsidRPr="00C43B8D">
        <w:rPr>
          <w:rFonts w:ascii="Courier New" w:hAnsi="Courier New" w:cs="Courier New"/>
        </w:rPr>
        <w:tab/>
        <w:t>TESTING $TESTFILE" | tee -a "$LOGFILE"</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t>LEN=$((${#TESTFILE}-3))</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t>OUTFILENAME="${TESTFILE:0:$LEN}.output"</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t>TESTFILENAME="${TESTFILE:0:$LEN}.out"</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t>echo "Compiling ... " &gt;&gt; "$LOGFILE"</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t>("$COMPILER" &lt; "$TESTFILE") 2&gt;&gt; "$LOGFILE"</w:t>
      </w:r>
    </w:p>
    <w:p w:rsidR="00770632" w:rsidRPr="00C43B8D" w:rsidRDefault="00770632" w:rsidP="00B22435">
      <w:pPr>
        <w:spacing w:after="0" w:line="240" w:lineRule="auto"/>
        <w:rPr>
          <w:rFonts w:ascii="Courier New" w:hAnsi="Courier New" w:cs="Courier New"/>
        </w:rPr>
      </w:pP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t># if compilation succeeds, run output.py.</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t>if (find output.py &amp;&gt;/dev/null)</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t>then</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echo "Python runtime output:" &gt;&gt; "$LOGFILE"</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(python "$COMPFILE" &gt; "$OUTFILENAME") 2&gt;&gt; "$LOGFILE"</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echo "Diff:\n" &gt;&gt; "$LOGFILE"</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touch "$OUTFILENAME"</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 xml:space="preserve">if (diff "$OUTFILENAME" "$TESTFILENAME" &gt;/dev/null) </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then</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echo 'OK!' | tee -a "$LOGFILE"</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else</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 xml:space="preserve">colordiff -y "$OUTFILENAME" "$TESTFILENAME" </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echo "BAD!" | tee -a "$LOGFILE"</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fi</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t>else</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echo "BAD!\nCompilation of $TESTFILE FAILED" | tee -a "$LOGFILE"</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t>fi</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t>touch output.py</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t>rm '$COMPFILE' "$OUTFILENAME" &amp;&gt;/dev/null</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done</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exit 0</w:t>
      </w:r>
    </w:p>
    <w:p w:rsidR="00770632" w:rsidRPr="00C43B8D" w:rsidRDefault="00770632" w:rsidP="006F6314">
      <w:pPr>
        <w:spacing w:line="360" w:lineRule="auto"/>
        <w:rPr>
          <w:rFonts w:ascii="Courier New" w:hAnsi="Courier New" w:cs="Courier New"/>
        </w:rPr>
      </w:pPr>
    </w:p>
    <w:p w:rsidR="00770632" w:rsidRPr="00C43B8D" w:rsidRDefault="00770632" w:rsidP="006F6314">
      <w:pPr>
        <w:spacing w:line="360" w:lineRule="auto"/>
        <w:rPr>
          <w:rFonts w:ascii="Courier New" w:hAnsi="Courier New" w:cs="Courier New"/>
        </w:rPr>
      </w:pPr>
    </w:p>
    <w:p w:rsidR="00770632" w:rsidRPr="00B22435" w:rsidRDefault="00770632" w:rsidP="006F6314">
      <w:pPr>
        <w:spacing w:line="360" w:lineRule="auto"/>
        <w:rPr>
          <w:rFonts w:ascii="Courier New" w:hAnsi="Courier New" w:cs="Courier New"/>
          <w:b/>
        </w:rPr>
      </w:pPr>
      <w:r w:rsidRPr="00B22435">
        <w:rPr>
          <w:rFonts w:ascii="Courier New" w:hAnsi="Courier New" w:cs="Courier New"/>
          <w:b/>
        </w:rPr>
        <w:t>Exception testing:</w:t>
      </w:r>
    </w:p>
    <w:p w:rsidR="00770632" w:rsidRPr="00C43B8D" w:rsidRDefault="00770632" w:rsidP="006F6314">
      <w:pPr>
        <w:spacing w:line="360" w:lineRule="auto"/>
        <w:rPr>
          <w:rFonts w:ascii="Courier New" w:hAnsi="Courier New" w:cs="Courier New"/>
        </w:rPr>
      </w:pPr>
    </w:p>
    <w:p w:rsidR="00770632" w:rsidRPr="00C43B8D" w:rsidRDefault="00770632" w:rsidP="006F6314">
      <w:pPr>
        <w:spacing w:line="360" w:lineRule="auto"/>
        <w:rPr>
          <w:rFonts w:ascii="Courier New" w:hAnsi="Courier New" w:cs="Courier New"/>
        </w:rPr>
      </w:pPr>
      <w:r w:rsidRPr="00C43B8D">
        <w:rPr>
          <w:rFonts w:ascii="Courier New" w:hAnsi="Courier New" w:cs="Courier New"/>
        </w:rPr>
        <w:t>This script compiles each test program, and saves the compiler output to a file.  It then uses ‘egrep’ to check that the phrase in the corresponding *.out file appears in the compiler output.  It prints the test results to the screen, and saves more verbose output to a log_fail.txt file.</w:t>
      </w:r>
    </w:p>
    <w:p w:rsidR="00770632" w:rsidRPr="00C43B8D" w:rsidRDefault="00770632" w:rsidP="006F6314">
      <w:pPr>
        <w:spacing w:line="360" w:lineRule="auto"/>
        <w:rPr>
          <w:rFonts w:ascii="Courier New" w:hAnsi="Courier New" w:cs="Courier New"/>
        </w:rPr>
      </w:pP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#!/bin/bash</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#script used for reg testing</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COMPILER="./compiler"</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COMPFILE='output.py'</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lastRenderedPageBreak/>
        <w:t>LOGFILE='log_fail.txt'</w:t>
      </w:r>
    </w:p>
    <w:p w:rsidR="00770632" w:rsidRPr="00C43B8D" w:rsidRDefault="00770632" w:rsidP="00B22435">
      <w:pPr>
        <w:spacing w:after="0" w:line="240" w:lineRule="auto"/>
        <w:rPr>
          <w:rFonts w:ascii="Courier New" w:hAnsi="Courier New" w:cs="Courier New"/>
        </w:rPr>
      </w:pP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rm -f "$LOGFILE" &amp;&gt;/dev/null</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for TESTFILE in ./tests/to_fail/*.sm;</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do</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 xml:space="preserve"> </w:t>
      </w:r>
      <w:r w:rsidRPr="00C43B8D">
        <w:rPr>
          <w:rFonts w:ascii="Courier New" w:hAnsi="Courier New" w:cs="Courier New"/>
        </w:rPr>
        <w:tab/>
        <w:t>echo "</w:t>
      </w:r>
      <w:r w:rsidRPr="00C43B8D">
        <w:rPr>
          <w:rFonts w:ascii="Courier New" w:hAnsi="Courier New" w:cs="Courier New"/>
        </w:rPr>
        <w:tab/>
        <w:t>TESTING $TESTFILE" | tee -a "$LOGFILE"</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t>LEN=$((${#TESTFILE}-3))</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t>OUTFILENAME="${TESTFILE:0:$LEN}.output"</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t>TESTFILENAME="${TESTFILE:0:$LEN}.out"</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t>echo "Compiling ... " &gt;&gt; "$LOGFILE"</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t>("$COMPILER" &lt; "$TESTFILE") 2&gt; "$OUTFILENAME"</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t>if (egrep -f  "$TESTFILENAME" "$OUTFILENAME" &gt;&gt; "$LOGFILE" 2&gt;&amp;1)</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t>then</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echo "OK!"</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t>else</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echo "BAD!"</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colordiff -y "$OUTFILENAME" "$TESTFILENAME" 2&gt;&gt; "$LOGFILE"</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t>fi</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ab/>
        <w:t>rm '$COMPFILE' "$OUTFILENAME" &amp;&gt;/dev/null</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done</w:t>
      </w:r>
    </w:p>
    <w:p w:rsidR="00770632" w:rsidRPr="00C43B8D" w:rsidRDefault="00770632" w:rsidP="00B22435">
      <w:pPr>
        <w:spacing w:after="0" w:line="240" w:lineRule="auto"/>
        <w:rPr>
          <w:rFonts w:ascii="Courier New" w:hAnsi="Courier New" w:cs="Courier New"/>
        </w:rPr>
      </w:pPr>
      <w:r w:rsidRPr="00C43B8D">
        <w:rPr>
          <w:rFonts w:ascii="Courier New" w:hAnsi="Courier New" w:cs="Courier New"/>
        </w:rPr>
        <w:t>exit 0</w:t>
      </w:r>
    </w:p>
    <w:p w:rsidR="00770632" w:rsidRPr="00C43B8D" w:rsidRDefault="00770632" w:rsidP="00B22435">
      <w:pPr>
        <w:spacing w:after="0" w:line="240" w:lineRule="auto"/>
        <w:rPr>
          <w:rFonts w:ascii="Courier New" w:hAnsi="Courier New" w:cs="Courier New"/>
        </w:rPr>
      </w:pPr>
    </w:p>
    <w:p w:rsidR="00770632" w:rsidRPr="00C43B8D" w:rsidRDefault="00770632" w:rsidP="006F6314">
      <w:pPr>
        <w:spacing w:line="360" w:lineRule="auto"/>
        <w:rPr>
          <w:rFonts w:ascii="Courier New" w:hAnsi="Courier New" w:cs="Courier New"/>
        </w:rPr>
      </w:pPr>
    </w:p>
    <w:p w:rsidR="006F6314" w:rsidRPr="00692790" w:rsidRDefault="006F6314" w:rsidP="00692790">
      <w:pPr>
        <w:pStyle w:val="Heading2"/>
      </w:pPr>
      <w:bookmarkStart w:id="142" w:name="_Toc406615261"/>
      <w:bookmarkStart w:id="143" w:name="_Toc406619429"/>
      <w:r w:rsidRPr="00692790">
        <w:t>Sample Source Language Program and Target Language Program</w:t>
      </w:r>
      <w:bookmarkEnd w:id="142"/>
      <w:bookmarkEnd w:id="143"/>
    </w:p>
    <w:p w:rsidR="006F6314" w:rsidRPr="00C43B8D" w:rsidRDefault="006F6314" w:rsidP="00730107">
      <w:pPr>
        <w:spacing w:after="0" w:line="240" w:lineRule="auto"/>
        <w:rPr>
          <w:rFonts w:ascii="Courier New" w:hAnsi="Courier New" w:cs="Courier New"/>
          <w:b/>
        </w:rPr>
      </w:pPr>
      <w:r w:rsidRPr="00C43B8D">
        <w:rPr>
          <w:rFonts w:ascii="Courier New" w:hAnsi="Courier New" w:cs="Courier New"/>
          <w:b/>
        </w:rPr>
        <w:t>StateMap to Python</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Counter simulation:</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The following example simulates a counter using 2 T flip-flops:</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//Synchronous Counter with 3 T-Flip-Flops (0 to 7) and Display</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w:t>
      </w:r>
      <w:r w:rsidRPr="00C43B8D">
        <w:rPr>
          <w:rFonts w:ascii="Courier New" w:hAnsi="Courier New" w:cs="Courier New"/>
        </w:rPr>
        <w:tab/>
        <w:t>Prints a number to standard out based on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w:t>
      </w:r>
      <w:r w:rsidRPr="00C43B8D">
        <w:rPr>
          <w:rFonts w:ascii="Courier New" w:hAnsi="Courier New" w:cs="Courier New"/>
        </w:rPr>
        <w:tab/>
        <w:t xml:space="preserve"> states of the TFFs</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void DFA display()</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 xml:space="preserve">print0 </w:t>
      </w:r>
      <w:r w:rsidRPr="00C43B8D">
        <w:rPr>
          <w:rFonts w:ascii="Courier New" w:hAnsi="Courier New" w:cs="Courier New"/>
        </w:rPr>
        <w:tab/>
        <w:t xml:space="preserve">&lt;- (state("clock") == "rising"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 xml:space="preserve">&amp;&amp; state("TFF1") == "high"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 xml:space="preserve">&amp;&amp; state("TFF2") == "high"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&amp;&amp; state("TFF3") == "high");</w:t>
      </w:r>
      <w:r w:rsidRPr="00C43B8D">
        <w:rPr>
          <w:rFonts w:ascii="Courier New" w:hAnsi="Courier New" w:cs="Courier New"/>
        </w:rPr>
        <w:tab/>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 xml:space="preserve">print1 </w:t>
      </w:r>
      <w:r w:rsidRPr="00C43B8D">
        <w:rPr>
          <w:rFonts w:ascii="Courier New" w:hAnsi="Courier New" w:cs="Courier New"/>
        </w:rPr>
        <w:tab/>
        <w:t xml:space="preserve">&lt;- (state("clock") == "rising"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 xml:space="preserve">&amp;&amp; state("TFF1") == "start"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&amp;&amp; state("TFF2") == "start"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&amp;&amp; state("TFF3") == "start");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lastRenderedPageBreak/>
        <w:tab/>
      </w:r>
      <w:r w:rsidRPr="00C43B8D">
        <w:rPr>
          <w:rFonts w:ascii="Courier New" w:hAnsi="Courier New" w:cs="Courier New"/>
        </w:rPr>
        <w:tab/>
        <w:t xml:space="preserve">print2 </w:t>
      </w:r>
      <w:r w:rsidRPr="00C43B8D">
        <w:rPr>
          <w:rFonts w:ascii="Courier New" w:hAnsi="Courier New" w:cs="Courier New"/>
        </w:rPr>
        <w:tab/>
        <w:t xml:space="preserve">&lt;- (state("clock") == "rising"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 xml:space="preserve">&amp;&amp; state("TFF1") == "high"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&amp;&amp; state("TFF2") == "start"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&amp;&amp; state("TFF3") == "start");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 xml:space="preserve">print3 </w:t>
      </w:r>
      <w:r w:rsidRPr="00C43B8D">
        <w:rPr>
          <w:rFonts w:ascii="Courier New" w:hAnsi="Courier New" w:cs="Courier New"/>
        </w:rPr>
        <w:tab/>
        <w:t xml:space="preserve">&lt;- (state("clock") == "rising"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 xml:space="preserve">&amp;&amp; state("TFF1") == "start"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&amp;&amp; state("TFF2") == "high"</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&amp;&amp; state("TFF3") == "start");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print4</w:t>
      </w:r>
      <w:r w:rsidRPr="00C43B8D">
        <w:rPr>
          <w:rFonts w:ascii="Courier New" w:hAnsi="Courier New" w:cs="Courier New"/>
        </w:rPr>
        <w:tab/>
        <w:t xml:space="preserve">&lt;- (state("clock") == "rising"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 xml:space="preserve">&amp;&amp; state("TFF1") == "high"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&amp;&amp; state("TFF2") == "high"</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&amp;&amp; state("TFF3") == "start");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 xml:space="preserve">print5 </w:t>
      </w:r>
      <w:r w:rsidRPr="00C43B8D">
        <w:rPr>
          <w:rFonts w:ascii="Courier New" w:hAnsi="Courier New" w:cs="Courier New"/>
        </w:rPr>
        <w:tab/>
        <w:t xml:space="preserve">&lt;- (state("clock") == "rising"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 xml:space="preserve">&amp;&amp; state("TFF1") == "start"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&amp;&amp; state("TFF2") == "start"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&amp;&amp; state("TFF3") == "high");</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 xml:space="preserve">print6 </w:t>
      </w:r>
      <w:r w:rsidRPr="00C43B8D">
        <w:rPr>
          <w:rFonts w:ascii="Courier New" w:hAnsi="Courier New" w:cs="Courier New"/>
        </w:rPr>
        <w:tab/>
        <w:t xml:space="preserve">&lt;- (state("clock") == "rising"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 xml:space="preserve">&amp;&amp; state("TFF1") == "high"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&amp;&amp; state("TFF2") == "start"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&amp;&amp; state("TFF3") == "high");</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 xml:space="preserve">print7 </w:t>
      </w:r>
      <w:r w:rsidRPr="00C43B8D">
        <w:rPr>
          <w:rFonts w:ascii="Courier New" w:hAnsi="Courier New" w:cs="Courier New"/>
        </w:rPr>
        <w:tab/>
        <w:t xml:space="preserve">&lt;- (state("clock") == "rising"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 xml:space="preserve">&amp;&amp; state("TFF1") == "start"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&amp;&amp; state("TFF2") == "high"</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&amp;&amp; state("TFF3") == "high");</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 xml:space="preserve">start </w:t>
      </w:r>
      <w:r w:rsidRPr="00C43B8D">
        <w:rPr>
          <w:rFonts w:ascii="Courier New" w:hAnsi="Courier New" w:cs="Courier New"/>
        </w:rPr>
        <w:tab/>
        <w:t>&lt;- *;</w:t>
      </w:r>
      <w:r w:rsidRPr="00C43B8D">
        <w:rPr>
          <w:rFonts w:ascii="Courier New" w:hAnsi="Courier New" w:cs="Courier New"/>
        </w:rPr>
        <w:tab/>
      </w:r>
      <w:r w:rsidRPr="00C43B8D">
        <w:rPr>
          <w:rFonts w:ascii="Courier New" w:hAnsi="Courier New" w:cs="Courier New"/>
        </w:rPr>
        <w:tab/>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print0</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print("0");</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 xml:space="preserve">start </w:t>
      </w:r>
      <w:r w:rsidRPr="00C43B8D">
        <w:rPr>
          <w:rFonts w:ascii="Courier New" w:hAnsi="Courier New" w:cs="Courier New"/>
        </w:rPr>
        <w:tab/>
        <w:t>&lt;-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print1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print("1");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 xml:space="preserve">start </w:t>
      </w:r>
      <w:r w:rsidRPr="00C43B8D">
        <w:rPr>
          <w:rFonts w:ascii="Courier New" w:hAnsi="Courier New" w:cs="Courier New"/>
        </w:rPr>
        <w:tab/>
        <w:t>&lt;-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print2</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print("2");</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 xml:space="preserve">start </w:t>
      </w:r>
      <w:r w:rsidRPr="00C43B8D">
        <w:rPr>
          <w:rFonts w:ascii="Courier New" w:hAnsi="Courier New" w:cs="Courier New"/>
        </w:rPr>
        <w:tab/>
        <w:t>&lt;-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print3</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lastRenderedPageBreak/>
        <w:tab/>
        <w: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print("3");</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 xml:space="preserve">start </w:t>
      </w:r>
      <w:r w:rsidRPr="00C43B8D">
        <w:rPr>
          <w:rFonts w:ascii="Courier New" w:hAnsi="Courier New" w:cs="Courier New"/>
        </w:rPr>
        <w:tab/>
        <w:t>&lt;-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print4</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print("4");</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 xml:space="preserve">start </w:t>
      </w:r>
      <w:r w:rsidRPr="00C43B8D">
        <w:rPr>
          <w:rFonts w:ascii="Courier New" w:hAnsi="Courier New" w:cs="Courier New"/>
        </w:rPr>
        <w:tab/>
        <w:t>&lt;-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print5</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print("5");</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 xml:space="preserve">start </w:t>
      </w:r>
      <w:r w:rsidRPr="00C43B8D">
        <w:rPr>
          <w:rFonts w:ascii="Courier New" w:hAnsi="Courier New" w:cs="Courier New"/>
        </w:rPr>
        <w:tab/>
        <w:t>&lt;-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print6</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print("6");</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 xml:space="preserve">start </w:t>
      </w:r>
      <w:r w:rsidRPr="00C43B8D">
        <w:rPr>
          <w:rFonts w:ascii="Courier New" w:hAnsi="Courier New" w:cs="Courier New"/>
        </w:rPr>
        <w:tab/>
        <w:t>&lt;-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print7</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print("7");</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 xml:space="preserve">start </w:t>
      </w:r>
      <w:r w:rsidRPr="00C43B8D">
        <w:rPr>
          <w:rFonts w:ascii="Courier New" w:hAnsi="Courier New" w:cs="Courier New"/>
        </w:rPr>
        <w:tab/>
        <w:t>&lt;-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r w:rsidRPr="00C43B8D">
        <w:rPr>
          <w:rFonts w:ascii="Courier New" w:hAnsi="Courier New" w:cs="Courier New"/>
        </w:rPr>
        <w:tab/>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DFA to represent a clock</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halfPeriod: integer to represent period/2 in ms</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void DFA clock(int halfPeriod)</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 Start == low</w:t>
      </w:r>
      <w:r w:rsidRPr="00C43B8D">
        <w:rPr>
          <w:rFonts w:ascii="Courier New" w:hAnsi="Courier New" w:cs="Courier New"/>
        </w:rPr>
        <w:tab/>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 Wait halfPeriod ms, then toggle</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r w:rsidRPr="00C43B8D">
        <w:rPr>
          <w:rFonts w:ascii="Courier New" w:hAnsi="Courier New" w:cs="Courier New"/>
        </w:rPr>
        <w:tab/>
      </w:r>
      <w:r w:rsidRPr="00C43B8D">
        <w:rPr>
          <w:rFonts w:ascii="Courier New" w:hAnsi="Courier New" w:cs="Courier New"/>
        </w:rPr>
        <w:tab/>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sleep(halfPeriod);</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rising</w:t>
      </w:r>
      <w:r w:rsidRPr="00C43B8D">
        <w:rPr>
          <w:rFonts w:ascii="Courier New" w:hAnsi="Courier New" w:cs="Courier New"/>
        </w:rPr>
        <w:tab/>
      </w:r>
      <w:r w:rsidRPr="00C43B8D">
        <w:rPr>
          <w:rFonts w:ascii="Courier New" w:hAnsi="Courier New" w:cs="Courier New"/>
        </w:rPr>
        <w:tab/>
        <w:t>&lt;- *;</w:t>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 state that triggers a toggle for the TFFs</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rising</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r w:rsidRPr="00C43B8D">
        <w:rPr>
          <w:rFonts w:ascii="Courier New" w:hAnsi="Courier New" w:cs="Courier New"/>
        </w:rPr>
        <w:tab/>
      </w:r>
      <w:r w:rsidRPr="00C43B8D">
        <w:rPr>
          <w:rFonts w:ascii="Courier New" w:hAnsi="Courier New" w:cs="Courier New"/>
        </w:rPr>
        <w:tab/>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 xml:space="preserve">high  </w:t>
      </w:r>
      <w:r w:rsidRPr="00C43B8D">
        <w:rPr>
          <w:rFonts w:ascii="Courier New" w:hAnsi="Courier New" w:cs="Courier New"/>
        </w:rPr>
        <w:tab/>
        <w:t>&lt;-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high</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sleep(halfPeriod);</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 xml:space="preserve">start </w:t>
      </w:r>
      <w:r w:rsidRPr="00C43B8D">
        <w:rPr>
          <w:rFonts w:ascii="Courier New" w:hAnsi="Courier New" w:cs="Courier New"/>
        </w:rPr>
        <w:tab/>
        <w:t>&lt;-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r w:rsidRPr="00C43B8D">
        <w:rPr>
          <w:rFonts w:ascii="Courier New" w:hAnsi="Courier New" w:cs="Courier New"/>
        </w:rPr>
        <w:tab/>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1st T-FlipFlop in counter</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lastRenderedPageBreak/>
        <w:t>//  Toggles on every rising clock</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void DFA TFF1()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 low output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 xml:space="preserve">high </w:t>
      </w:r>
      <w:r w:rsidRPr="00C43B8D">
        <w:rPr>
          <w:rFonts w:ascii="Courier New" w:hAnsi="Courier New" w:cs="Courier New"/>
        </w:rPr>
        <w:tab/>
        <w:t>&lt;- (state("clock") == "rising");</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 xml:space="preserve">start </w:t>
      </w:r>
      <w:r w:rsidRPr="00C43B8D">
        <w:rPr>
          <w:rFonts w:ascii="Courier New" w:hAnsi="Courier New" w:cs="Courier New"/>
        </w:rPr>
        <w:tab/>
        <w:t>&lt;-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 high output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high</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start</w:t>
      </w:r>
      <w:r w:rsidRPr="00C43B8D">
        <w:rPr>
          <w:rFonts w:ascii="Courier New" w:hAnsi="Courier New" w:cs="Courier New"/>
        </w:rPr>
        <w:tab/>
        <w:t>&lt;- (state("clock") == "rising");</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 xml:space="preserve">high </w:t>
      </w:r>
      <w:r w:rsidRPr="00C43B8D">
        <w:rPr>
          <w:rFonts w:ascii="Courier New" w:hAnsi="Courier New" w:cs="Courier New"/>
        </w:rPr>
        <w:tab/>
        <w:t>&lt;-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r w:rsidRPr="00C43B8D">
        <w:rPr>
          <w:rFonts w:ascii="Courier New" w:hAnsi="Courier New" w:cs="Courier New"/>
        </w:rPr>
        <w:tab/>
      </w:r>
      <w:r w:rsidRPr="00C43B8D">
        <w:rPr>
          <w:rFonts w:ascii="Courier New" w:hAnsi="Courier New" w:cs="Courier New"/>
        </w:rPr>
        <w:tab/>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2nd T-FlipFlop in counter</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w:t>
      </w:r>
      <w:r w:rsidRPr="00C43B8D">
        <w:rPr>
          <w:rFonts w:ascii="Courier New" w:hAnsi="Courier New" w:cs="Courier New"/>
        </w:rPr>
        <w:tab/>
        <w:t>Toggles on every clock only if TFF1 is high</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void DFA TFF2()</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 low output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high</w:t>
      </w:r>
      <w:r w:rsidRPr="00C43B8D">
        <w:rPr>
          <w:rFonts w:ascii="Courier New" w:hAnsi="Courier New" w:cs="Courier New"/>
        </w:rPr>
        <w:tab/>
        <w:t xml:space="preserve">&lt;-(state("clock") == "rising"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&amp;&amp; state("TFF1") == "high");</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 xml:space="preserve">start </w:t>
      </w:r>
      <w:r w:rsidRPr="00C43B8D">
        <w:rPr>
          <w:rFonts w:ascii="Courier New" w:hAnsi="Courier New" w:cs="Courier New"/>
        </w:rPr>
        <w:tab/>
        <w:t>&lt;-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 high output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high</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start</w:t>
      </w:r>
      <w:r w:rsidRPr="00C43B8D">
        <w:rPr>
          <w:rFonts w:ascii="Courier New" w:hAnsi="Courier New" w:cs="Courier New"/>
        </w:rPr>
        <w:tab/>
        <w:t xml:space="preserve">&lt;-(state("clock") == "rising"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&amp;&amp; state("TFF1") == "high");</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 xml:space="preserve">high </w:t>
      </w:r>
      <w:r w:rsidRPr="00C43B8D">
        <w:rPr>
          <w:rFonts w:ascii="Courier New" w:hAnsi="Courier New" w:cs="Courier New"/>
        </w:rPr>
        <w:tab/>
        <w:t>&lt;-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r w:rsidRPr="00C43B8D">
        <w:rPr>
          <w:rFonts w:ascii="Courier New" w:hAnsi="Courier New" w:cs="Courier New"/>
        </w:rPr>
        <w:tab/>
      </w:r>
      <w:r w:rsidRPr="00C43B8D">
        <w:rPr>
          <w:rFonts w:ascii="Courier New" w:hAnsi="Courier New" w:cs="Courier New"/>
        </w:rPr>
        <w:tab/>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3rd T-FlipFlop in counter</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w:t>
      </w:r>
      <w:r w:rsidRPr="00C43B8D">
        <w:rPr>
          <w:rFonts w:ascii="Courier New" w:hAnsi="Courier New" w:cs="Courier New"/>
        </w:rPr>
        <w:tab/>
        <w:t>Toggles on every clock only if TFF1 AND TTF2 is high</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void DFA TFF3()</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 low output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high</w:t>
      </w:r>
      <w:r w:rsidRPr="00C43B8D">
        <w:rPr>
          <w:rFonts w:ascii="Courier New" w:hAnsi="Courier New" w:cs="Courier New"/>
        </w:rPr>
        <w:tab/>
        <w:t xml:space="preserve">&lt;-(state("clock") == "rising"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&amp;&amp; state("TFF1") == "high"</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&amp;&amp; state("TFF2") == "high");</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 xml:space="preserve">start </w:t>
      </w:r>
      <w:r w:rsidRPr="00C43B8D">
        <w:rPr>
          <w:rFonts w:ascii="Courier New" w:hAnsi="Courier New" w:cs="Courier New"/>
        </w:rPr>
        <w:tab/>
        <w:t>&lt;-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lastRenderedPageBreak/>
        <w:tab/>
        <w:t>// high output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high</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start</w:t>
      </w:r>
      <w:r w:rsidRPr="00C43B8D">
        <w:rPr>
          <w:rFonts w:ascii="Courier New" w:hAnsi="Courier New" w:cs="Courier New"/>
        </w:rPr>
        <w:tab/>
        <w:t xml:space="preserve">&lt;-(state("clock") == "rising"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&amp;&amp; state("TFF1") == "high"</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&amp;&amp; state("TFF2") == "high");</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 xml:space="preserve">high </w:t>
      </w:r>
      <w:r w:rsidRPr="00C43B8D">
        <w:rPr>
          <w:rFonts w:ascii="Courier New" w:hAnsi="Courier New" w:cs="Courier New"/>
        </w:rPr>
        <w:tab/>
        <w:t>&lt;-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r w:rsidRPr="00C43B8D">
        <w:rPr>
          <w:rFonts w:ascii="Courier New" w:hAnsi="Courier New" w:cs="Courier New"/>
        </w:rPr>
        <w:tab/>
      </w:r>
      <w:r w:rsidRPr="00C43B8D">
        <w:rPr>
          <w:rFonts w:ascii="Courier New" w:hAnsi="Courier New" w:cs="Courier New"/>
        </w:rPr>
        <w:tab/>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void DFA main()</w:t>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int halfPeriod = 400;</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start</w:t>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r w:rsidRPr="00C43B8D">
        <w:rPr>
          <w:rFonts w:ascii="Courier New" w:hAnsi="Courier New" w:cs="Courier New"/>
        </w:rPr>
        <w:tab/>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print("0");</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concurrent(clock(halfPeriod), TFF1(), TFF2(), TFF3(), display());</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w:t>
      </w:r>
      <w:r w:rsidRPr="00C43B8D">
        <w:rPr>
          <w:rFonts w:ascii="Courier New" w:hAnsi="Courier New" w:cs="Courier New"/>
        </w:rPr>
        <w:tab/>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Corresponding Python Code:</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#########BEGIN AUTOGENERATED FUNCTIONS ###########</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lastRenderedPageBreak/>
        <w:t>from time import sleep</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import sys</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_dfa_Dict = dict()</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def _node_start():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#do nothing: just exist as a function for the dfas to initially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#point to with `dfa._now` so that we can have correct formatting in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#state()</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return</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def state(dfa):</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return _dfa_Dict[dfa]._now.__name__[6:]</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def makeStack(stacktype,string_of_stack):</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if stacktype != str:</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return map(stacktype,string_of_stack.replace('[','').replace(']','').split(','))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else:</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if "'" not in string_of_stack and '"' not in string_of_stack:</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return map(stacktype, string_of_stack.split(','))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elif ('"' not in string_of_stack or</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(string_of_stack.find("'") &lt; string_of_stack.find('"') and</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string_of_stack.find("'") != -1)):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startIndex = string_of_stack.find("'")</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endIndex = string_of_stack.find("'",startIndex+1)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if endIndex == -1: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print('RuntimeError:Invalidly formatted string stack')</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sys.exit(1)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return [element for element in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string_of_stack[:startIndex].split(',') +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list(string_of_stack[startIndex+1:endIndex]) +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makeStack(str,string_of_stack[endIndex+1:])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if element !=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else:</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startIndex = string_of_stack.find('"')</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endIndex = string_of_stack.find('"',startIndex+1)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if endIndex == -1: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print('RuntimeError:Invalidly formatted string stack')</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sys.exit(1)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return [element for element in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string_of_stack[:startIndex].split(',') +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[string_of_stack[startIndex+1:endIndex]]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makeStack(str,string_of_stack[endIndex+1:])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if element !=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def concurrent(*dfasNArgs):</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dfas = [dfa(dfasNArgs[i*2+1]) for i,dfa in enumerate(dfasNArgs[::2])]</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lastRenderedPageBreak/>
        <w:t xml:space="preserve">    finishedDfas = set()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while len(set(dfas) - finishedDfas):</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for dfa in (set(dfas) - finishedDfas):</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dfa.__class__._now()</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for dfa in (set(dfas) - finishedDfas):</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dfa.__class__._now = dfa._next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finishedDfas = set([dfa for dfa in dfas if dfa._returnVal is not None])</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return [str(dfa._returnVal) for dfa in dfas]</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def callDfa(dfaClass, *args):</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dfaInstance = dfaClass(args)</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while dfaInstance._returnVal is None:</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dfaClass._now()</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dfaClass._now = dfaInstance._next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return dfaInstance._returnVal</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class EOS:</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def __init__(self):</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def __type__(self):</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return 'EOSType'</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def __str__(self):</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return 'EOS'</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def __eq__(self,other):</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return type(self) == type(other)</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def __ne__(self,other):</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return type(self) != type(other)</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########END AUTOGENERATED FUNCTIONS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########BEGIN DFA DEFINITIONS       ##############</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class _main: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_now = _node_start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def __init__(self,*args):</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try:</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pass</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except IndexError:</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print('RuntimeError:Too few arguments provided to dfa "main"')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sys.exit(1)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self._returnVal = None</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_main._now = self._node_start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self._next = None</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self.halfPeriod = 400</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while self._returnVal is None:</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_main._now()</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_main._now = self._next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def _node_start(self):</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print "0"</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lastRenderedPageBreak/>
        <w:tab/>
      </w:r>
      <w:r w:rsidRPr="00C43B8D">
        <w:rPr>
          <w:rFonts w:ascii="Courier New" w:hAnsi="Courier New" w:cs="Courier New"/>
        </w:rPr>
        <w:tab/>
        <w:t>concurrent(_clock, [self.halfPeriod], _TFF1, [], _TFF2, [], _TFF3, [], _display,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self._returnVal =  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self._next = None</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_dfa_Dict["main"] = _main</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class _TFF3:</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_now = _node_start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def __init__(self,*args):</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self._returnVal = None</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_TFF3._now = self._node_start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self._next = None</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def _node_high(self):</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if(int(int(int(state("clock")=="rising") and int(state("TFF1")=="high")) and int(state("TFF2")=="high"))):</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self._next = self._node_start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if(1):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self._next = self._node_high</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def _node_start(self):</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if(int(int(int(state("clock")=="rising") and int(state("TFF1")=="high")) and int(state("TFF2")=="high"))):</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self._next = self._node_high</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if(1):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self._next = self._node_start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_dfa_Dict["TFF3"] = _TFF3</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class _TFF2:</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_now = _node_start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def __init__(self,*args):</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self._returnVal = None</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_TFF2._now = self._node_start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self._next = None</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def _node_high(self):</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if(int(int(state("clock")=="rising") and int(state("TFF1")=="high"))):</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self._next = self._node_start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if(1):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self._next = self._node_high</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def _node_start(self):</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if(int(int(state("clock")=="rising") and int(state("TFF1")=="high"))):</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self._next = self._node_high</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lastRenderedPageBreak/>
        <w:tab/>
      </w: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if(1):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self._next = self._node_start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_dfa_Dict["TFF2"] = _TFF2</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class _TFF1: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_now = _node_start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def __init__(self,*args):</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self._returnVal = None</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_TFF1._now = self._node_start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self._next = None</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def _node_high(self):</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if(int(state("clock")=="rising")):</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self._next = self._node_start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if(1):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self._next = self._node_high</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def _node_start(self):</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if(int(state("clock")=="rising")):</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self._next = self._node_high</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if(1):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self._next = self._node_start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_dfa_Dict["TFF1"] = _TFF1</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class _clock:</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_now = _node_start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def __init__(self,*args):</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self.halfPeriod= args[0][0]</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self._returnVal = None</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_clock._now = self._node_start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self._next = None</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def _node_high(self):</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sleep(self.halfPeriod*.001)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if(1):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self._next = self._node_start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def _node_rising(self):</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if(1):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self._next = self._node_high</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def _node_start(self):</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sleep(self.halfPeriod*.001)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if(1):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self._next = self._node_rising</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lastRenderedPageBreak/>
        <w:tab/>
      </w: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_dfa_Dict["clock"] = _clock</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class _display:</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_now = _node_start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def __init__(self,*args):</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self._returnVal = None</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_display._now = self._node_start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self._next = None</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def _node_print7(self):</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print "7"</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if(1):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self._next = self._node_start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def _node_print6(self):</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print "6"</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if(1):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self._next = self._node_start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def _node_print5(self):</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print "5"</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if(1):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self._next = self._node_start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def _node_print4(self):</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print "4"</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if(1):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self._next = self._node_start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def _node_print3(self):</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print "3"</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if(1):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self._next = self._node_start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def _node_print2(self):</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print "2"</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if(1):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self._next = self._node_start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def _node_print1(self):</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print "1"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if(1):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self._next = self._node_start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def _node_print0(self):</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print "0"</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if(1):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self._next = self._node_start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t>def _node_start(self):</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lastRenderedPageBreak/>
        <w:tab/>
      </w:r>
      <w:r w:rsidRPr="00C43B8D">
        <w:rPr>
          <w:rFonts w:ascii="Courier New" w:hAnsi="Courier New" w:cs="Courier New"/>
        </w:rPr>
        <w:tab/>
        <w:t>if(int(int(int(int(state("clock")=="rising") and int(state("TFF1")=="high")) and int(state("TFF2")=="high")) and int(state("TFF3")=="high"))):</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self._next = self._node_print0</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if(int(int(int(int(state("clock")=="rising") and int(state("TFF1")=="start")) and int(state("TFF2")=="start")) and int(state("TFF3")=="start"))):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self._next = self._node_print1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if(int(int(int(int(state("clock")=="rising") and int(state("TFF1")=="high")) and int(state("TFF2")=="start")) and int(state("TFF3")=="start"))):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self._next = self._node_print2</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if(int(int(int(int(state("clock")=="rising") and int(state("TFF1")=="start")) and int(state("TFF2")=="high")) and int(state("TFF3")=="start"))):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self._next = self._node_print3</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if(int(int(int(int(state("clock")=="rising") and int(state("TFF1")=="high")) and int(state("TFF2")=="high")) and int(state("TFF3")=="start"))):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self._next = self._node_print4</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if(int(int(int(int(state("clock")=="rising") and int(state("TFF1")=="start")) and int(state("TFF2")=="start")) and int(state("TFF3")=="high"))):</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self._next = self._node_print5</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if(int(int(int(int(state("clock")=="rising") and int(state("TFF1")=="high")) and int(state("TFF2")=="start")) and int(state("TFF3")=="high"))):</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self._next = self._node_print6</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if(int(int(int(int(state("clock")=="rising") and int(state("TFF1")=="start")) and int(state("TFF2")=="high")) and int(state("TFF3")=="high"))):</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self._next = self._node_print7</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t>if(1):</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self._next = self._node_start</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ab/>
      </w:r>
      <w:r w:rsidRPr="00C43B8D">
        <w:rPr>
          <w:rFonts w:ascii="Courier New" w:hAnsi="Courier New" w:cs="Courier New"/>
        </w:rPr>
        <w:tab/>
      </w:r>
      <w:r w:rsidRPr="00C43B8D">
        <w:rPr>
          <w:rFonts w:ascii="Courier New" w:hAnsi="Courier New" w:cs="Courier New"/>
        </w:rPr>
        <w:tab/>
        <w:t>return</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_dfa_Dict["display"] = _display</w:t>
      </w: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#######END DFA DEFINITIONS          #############</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if __name__ == '__main__':</w:t>
      </w:r>
    </w:p>
    <w:p w:rsidR="006F6314" w:rsidRPr="00C43B8D" w:rsidRDefault="006F6314" w:rsidP="00730107">
      <w:pPr>
        <w:spacing w:after="0" w:line="240" w:lineRule="auto"/>
        <w:rPr>
          <w:rFonts w:ascii="Courier New" w:hAnsi="Courier New" w:cs="Courier New"/>
        </w:rPr>
      </w:pPr>
      <w:r w:rsidRPr="00C43B8D">
        <w:rPr>
          <w:rFonts w:ascii="Courier New" w:hAnsi="Courier New" w:cs="Courier New"/>
        </w:rPr>
        <w:t xml:space="preserve">    _main(sys.argv[1:] if len(sys.argv) else [])</w:t>
      </w:r>
    </w:p>
    <w:p w:rsidR="006F6314" w:rsidRPr="00C43B8D" w:rsidRDefault="006F6314" w:rsidP="006F6314">
      <w:pPr>
        <w:spacing w:line="360" w:lineRule="auto"/>
        <w:rPr>
          <w:rFonts w:ascii="Courier New" w:hAnsi="Courier New" w:cs="Courier New"/>
        </w:rPr>
      </w:pPr>
    </w:p>
    <w:p w:rsidR="00E364C4" w:rsidRDefault="00E364C4">
      <w:pPr>
        <w:rPr>
          <w:rFonts w:ascii="Courier New" w:eastAsiaTheme="majorEastAsia" w:hAnsi="Courier New" w:cs="Courier New"/>
          <w:b/>
          <w:bCs/>
          <w:smallCaps/>
          <w:color w:val="000000" w:themeColor="text1"/>
          <w:sz w:val="32"/>
          <w:szCs w:val="32"/>
        </w:rPr>
      </w:pPr>
      <w:bookmarkStart w:id="144" w:name="_Toc406615262"/>
      <w:bookmarkStart w:id="145" w:name="_Toc406619430"/>
      <w:r>
        <w:lastRenderedPageBreak/>
        <w:br w:type="page"/>
      </w:r>
    </w:p>
    <w:p w:rsidR="00B260FC" w:rsidRPr="00692790" w:rsidRDefault="0030490F" w:rsidP="00692790">
      <w:pPr>
        <w:pStyle w:val="Heading1"/>
      </w:pPr>
      <w:r w:rsidRPr="00692790">
        <w:lastRenderedPageBreak/>
        <w:t>Lessons Learned</w:t>
      </w:r>
      <w:bookmarkEnd w:id="144"/>
      <w:bookmarkEnd w:id="145"/>
    </w:p>
    <w:p w:rsidR="00B260FC" w:rsidRPr="00692790" w:rsidRDefault="00B260FC" w:rsidP="00692790">
      <w:pPr>
        <w:pStyle w:val="Heading2"/>
      </w:pPr>
      <w:bookmarkStart w:id="146" w:name="_Toc406615263"/>
      <w:bookmarkStart w:id="147" w:name="_Toc406619431"/>
      <w:r w:rsidRPr="00692790">
        <w:t>What Oren Finard learned and advice for other teams</w:t>
      </w:r>
      <w:bookmarkEnd w:id="146"/>
      <w:bookmarkEnd w:id="147"/>
    </w:p>
    <w:p w:rsidR="00B260FC" w:rsidRPr="00C43B8D" w:rsidRDefault="00B260FC" w:rsidP="006F6314">
      <w:pPr>
        <w:spacing w:after="0" w:line="360" w:lineRule="auto"/>
        <w:rPr>
          <w:rFonts w:ascii="Courier New" w:eastAsia="Times New Roman" w:hAnsi="Courier New" w:cs="Courier New"/>
          <w:color w:val="222222"/>
          <w:sz w:val="24"/>
          <w:szCs w:val="24"/>
          <w:shd w:val="clear" w:color="auto" w:fill="FFFFFF"/>
          <w:lang w:eastAsia="en-US"/>
        </w:rPr>
      </w:pPr>
      <w:r w:rsidRPr="00C43B8D">
        <w:rPr>
          <w:rFonts w:ascii="Courier New" w:eastAsia="Times New Roman" w:hAnsi="Courier New" w:cs="Courier New"/>
          <w:color w:val="222222"/>
          <w:sz w:val="24"/>
          <w:szCs w:val="24"/>
          <w:shd w:val="clear" w:color="auto" w:fill="FFFFFF"/>
          <w:lang w:eastAsia="en-US"/>
        </w:rPr>
        <w:t>Big takeaway?  Do whatever you have to do to get to code generation.  Things make sense when you start trying to generate code.</w:t>
      </w:r>
    </w:p>
    <w:p w:rsidR="00C65C20" w:rsidRPr="00C43B8D" w:rsidRDefault="00C65C20" w:rsidP="006F6314">
      <w:pPr>
        <w:spacing w:after="0" w:line="360" w:lineRule="auto"/>
        <w:rPr>
          <w:rFonts w:ascii="Courier New" w:eastAsia="Times New Roman" w:hAnsi="Courier New" w:cs="Courier New"/>
          <w:color w:val="222222"/>
          <w:sz w:val="24"/>
          <w:szCs w:val="24"/>
          <w:shd w:val="clear" w:color="auto" w:fill="FFFFFF"/>
          <w:lang w:eastAsia="en-US"/>
        </w:rPr>
      </w:pPr>
    </w:p>
    <w:p w:rsidR="00B260FC" w:rsidRPr="00C43B8D" w:rsidRDefault="00B260FC" w:rsidP="006F6314">
      <w:pPr>
        <w:spacing w:after="0" w:line="360" w:lineRule="auto"/>
        <w:rPr>
          <w:rFonts w:ascii="Courier New" w:eastAsia="Times New Roman" w:hAnsi="Courier New" w:cs="Courier New"/>
          <w:color w:val="222222"/>
          <w:sz w:val="24"/>
          <w:szCs w:val="24"/>
          <w:shd w:val="clear" w:color="auto" w:fill="FFFFFF"/>
          <w:lang w:eastAsia="en-US"/>
        </w:rPr>
      </w:pPr>
      <w:r w:rsidRPr="00C43B8D">
        <w:rPr>
          <w:rFonts w:ascii="Courier New" w:eastAsia="Times New Roman" w:hAnsi="Courier New" w:cs="Courier New"/>
          <w:color w:val="222222"/>
          <w:sz w:val="24"/>
          <w:szCs w:val="24"/>
          <w:lang w:eastAsia="en-US"/>
        </w:rPr>
        <w:t>Get good teammates, and get smart teammates.  And start early, and work consistently.  It's really not that bad.  Just don't leave it all to the last second.  But don't do that with anything.</w:t>
      </w:r>
    </w:p>
    <w:p w:rsidR="00B260FC" w:rsidRPr="00692790" w:rsidRDefault="00B260FC" w:rsidP="00692790">
      <w:pPr>
        <w:pStyle w:val="Heading2"/>
      </w:pPr>
      <w:bookmarkStart w:id="148" w:name="_Toc406615264"/>
      <w:bookmarkStart w:id="149" w:name="_Toc406619432"/>
      <w:r w:rsidRPr="00692790">
        <w:t>What Jackson Foley learned and advice for other teams.</w:t>
      </w:r>
      <w:bookmarkEnd w:id="148"/>
      <w:bookmarkEnd w:id="149"/>
    </w:p>
    <w:p w:rsidR="00B260FC" w:rsidRPr="00C43B8D" w:rsidRDefault="00B260FC" w:rsidP="006F6314">
      <w:pPr>
        <w:spacing w:line="360" w:lineRule="auto"/>
        <w:rPr>
          <w:rFonts w:ascii="Courier New" w:hAnsi="Courier New" w:cs="Courier New"/>
          <w:sz w:val="24"/>
          <w:szCs w:val="24"/>
        </w:rPr>
      </w:pPr>
      <w:r w:rsidRPr="00C43B8D">
        <w:rPr>
          <w:rFonts w:ascii="Courier New" w:hAnsi="Courier New" w:cs="Courier New"/>
          <w:color w:val="000000"/>
          <w:sz w:val="24"/>
          <w:szCs w:val="24"/>
          <w:shd w:val="clear" w:color="auto" w:fill="FFFFFF"/>
        </w:rPr>
        <w:t>Testing catalyzes productivity — begin testing as soon as possible.  You can start as soon as you have a scanner.  Always git pull, and check out a new branch before you start working on a new feature.  Git stash is your best friend.  Figuring out OCAML will save you far more time than trying to copy the code from previous projects and generalize it to your language.  Writing verbose error messages in the semantic check, and figuring out how to use the OCAML debugger saves hours.</w:t>
      </w:r>
    </w:p>
    <w:p w:rsidR="00B260FC" w:rsidRPr="00692790" w:rsidRDefault="00B260FC" w:rsidP="00692790">
      <w:pPr>
        <w:pStyle w:val="Heading2"/>
      </w:pPr>
      <w:bookmarkStart w:id="150" w:name="_Toc406615265"/>
      <w:bookmarkStart w:id="151" w:name="_Toc406619433"/>
      <w:r w:rsidRPr="00692790">
        <w:t>What Alexander Peters learned and advice for other teams.</w:t>
      </w:r>
      <w:bookmarkEnd w:id="150"/>
      <w:bookmarkEnd w:id="151"/>
    </w:p>
    <w:p w:rsidR="00C65C20" w:rsidRPr="00C43B8D" w:rsidRDefault="00C65C20" w:rsidP="006F6314">
      <w:pPr>
        <w:spacing w:line="360" w:lineRule="auto"/>
        <w:rPr>
          <w:rFonts w:ascii="Courier New" w:hAnsi="Courier New" w:cs="Courier New"/>
          <w:color w:val="000000"/>
          <w:sz w:val="24"/>
          <w:szCs w:val="24"/>
          <w:shd w:val="clear" w:color="auto" w:fill="FFFFFF"/>
        </w:rPr>
      </w:pPr>
      <w:r w:rsidRPr="00C43B8D">
        <w:rPr>
          <w:rFonts w:ascii="Courier New" w:hAnsi="Courier New" w:cs="Courier New"/>
          <w:color w:val="000000"/>
          <w:sz w:val="24"/>
          <w:szCs w:val="24"/>
          <w:shd w:val="clear" w:color="auto" w:fill="FFFFFF"/>
        </w:rPr>
        <w:t xml:space="preserve">This project really hit home the idea of creating something as a group. I've worked on group projects in research and in lab before, but never anything on this scale. With a project this large, but also this detailed, it is so important to keep constant communication between the group. Tools like group emails, group meetings and git were essential for us in arriving at the end result. This is different from projects I have worked </w:t>
      </w:r>
      <w:r w:rsidRPr="00C43B8D">
        <w:rPr>
          <w:rFonts w:ascii="Courier New" w:hAnsi="Courier New" w:cs="Courier New"/>
          <w:color w:val="000000"/>
          <w:sz w:val="24"/>
          <w:szCs w:val="24"/>
          <w:shd w:val="clear" w:color="auto" w:fill="FFFFFF"/>
        </w:rPr>
        <w:lastRenderedPageBreak/>
        <w:t>on before because usually they can be modular and the work can be divided easily. While work delegation was also present here, the idea that everyone could do their individual part and then it all comes together at the end would be ridiculous with this project. Everyone's progress was constantly dependent on the progress of everyone else in the group, and because of that, I learned how to understand and build upon other people's work in a way I have never done before.</w:t>
      </w:r>
    </w:p>
    <w:p w:rsidR="00C65C20" w:rsidRPr="00C43B8D" w:rsidRDefault="00C65C20" w:rsidP="006F6314">
      <w:pPr>
        <w:spacing w:line="360" w:lineRule="auto"/>
        <w:rPr>
          <w:rFonts w:ascii="Courier New" w:hAnsi="Courier New" w:cs="Courier New"/>
          <w:sz w:val="24"/>
          <w:szCs w:val="24"/>
        </w:rPr>
      </w:pPr>
      <w:r w:rsidRPr="00C43B8D">
        <w:rPr>
          <w:rFonts w:ascii="Courier New" w:hAnsi="Courier New" w:cs="Courier New"/>
          <w:color w:val="000000"/>
          <w:sz w:val="24"/>
          <w:szCs w:val="24"/>
          <w:shd w:val="clear" w:color="auto" w:fill="FFFFFF"/>
        </w:rPr>
        <w:t>My advice to future teams would be to hold your LRM to very high standards. It is written early on in the class for a very good reason. The LRM represents a guide for what is and isn't allowed in your language. The first draft should be agreed upon, written and understood by the entire group. From this point on, it should be followed to the tee. This will keep your group on the same page as you move throughout the semester and multiple portions of the project are being written simultaneously. However, there is an interesting dichotomy here because the LRM will absolutely change. Therefore, the LRM should be taken as gospel up until the point where a change is needed. Then, this change should be made in the master copy of the LRM immediately, and the change should be communicated to the entire group immediately. Following this advice will ensure that the "vision" of your language is smooth across your entire group.</w:t>
      </w:r>
    </w:p>
    <w:p w:rsidR="00B260FC" w:rsidRDefault="00C4652C" w:rsidP="00692790">
      <w:pPr>
        <w:pStyle w:val="Heading2"/>
      </w:pPr>
      <w:bookmarkStart w:id="152" w:name="_Toc406615266"/>
      <w:bookmarkStart w:id="153" w:name="_Toc406619434"/>
      <w:r w:rsidRPr="00692790">
        <w:t>What Brian Yamamoto learned and advice for other teams.</w:t>
      </w:r>
      <w:bookmarkEnd w:id="152"/>
      <w:bookmarkEnd w:id="153"/>
    </w:p>
    <w:p w:rsidR="00730107" w:rsidRDefault="00730107" w:rsidP="003F4D92">
      <w:pPr>
        <w:spacing w:line="360" w:lineRule="auto"/>
        <w:rPr>
          <w:rFonts w:ascii="Courier New" w:hAnsi="Courier New" w:cs="Courier New"/>
          <w:sz w:val="24"/>
          <w:szCs w:val="24"/>
        </w:rPr>
      </w:pPr>
      <w:r w:rsidRPr="003F4D92">
        <w:rPr>
          <w:rFonts w:ascii="Courier New" w:hAnsi="Courier New" w:cs="Courier New"/>
          <w:sz w:val="24"/>
          <w:szCs w:val="24"/>
        </w:rPr>
        <w:t>Always find ways to contribute</w:t>
      </w:r>
      <w:r w:rsidR="003F4D92" w:rsidRPr="003F4D92">
        <w:rPr>
          <w:rFonts w:ascii="Courier New" w:hAnsi="Courier New" w:cs="Courier New"/>
          <w:sz w:val="24"/>
          <w:szCs w:val="24"/>
        </w:rPr>
        <w:t>, even if it’s not code</w:t>
      </w:r>
      <w:r w:rsidRPr="003F4D92">
        <w:rPr>
          <w:rFonts w:ascii="Courier New" w:hAnsi="Courier New" w:cs="Courier New"/>
          <w:b/>
          <w:sz w:val="24"/>
          <w:szCs w:val="24"/>
        </w:rPr>
        <w:t>.</w:t>
      </w:r>
      <w:r>
        <w:rPr>
          <w:rFonts w:ascii="Courier New" w:hAnsi="Courier New" w:cs="Courier New"/>
          <w:sz w:val="24"/>
          <w:szCs w:val="24"/>
        </w:rPr>
        <w:t xml:space="preserve"> </w:t>
      </w:r>
      <w:r w:rsidR="003F4D92">
        <w:rPr>
          <w:rFonts w:ascii="Courier New" w:hAnsi="Courier New" w:cs="Courier New"/>
          <w:sz w:val="24"/>
          <w:szCs w:val="24"/>
        </w:rPr>
        <w:t>Subdivide tasks into pairs for maximum efficiency and time the weekly group meetings to occur shortly before and shortly after the weekly meetings with the TA to prepare questions and delegate tasks immediately after.</w:t>
      </w:r>
    </w:p>
    <w:p w:rsidR="00730107" w:rsidRDefault="003F4D92" w:rsidP="003F4D92">
      <w:pPr>
        <w:spacing w:line="360" w:lineRule="auto"/>
        <w:rPr>
          <w:rFonts w:ascii="Courier New" w:hAnsi="Courier New" w:cs="Courier New"/>
          <w:sz w:val="24"/>
          <w:szCs w:val="24"/>
        </w:rPr>
      </w:pPr>
      <w:r w:rsidRPr="003F4D92">
        <w:rPr>
          <w:rFonts w:ascii="Courier New" w:hAnsi="Courier New" w:cs="Courier New"/>
          <w:b/>
          <w:sz w:val="24"/>
          <w:szCs w:val="24"/>
        </w:rPr>
        <w:lastRenderedPageBreak/>
        <w:t>Create a Facebook group for the project</w:t>
      </w:r>
      <w:r>
        <w:rPr>
          <w:rFonts w:ascii="Courier New" w:hAnsi="Courier New" w:cs="Courier New"/>
          <w:sz w:val="24"/>
          <w:szCs w:val="24"/>
        </w:rPr>
        <w:t xml:space="preserve"> – notifications will be swiftly communicated and you can even have some sort of version control on files posted there. </w:t>
      </w:r>
      <w:r w:rsidRPr="003F4D92">
        <w:rPr>
          <w:rFonts w:ascii="Courier New" w:hAnsi="Courier New" w:cs="Courier New"/>
          <w:b/>
          <w:sz w:val="24"/>
          <w:szCs w:val="24"/>
        </w:rPr>
        <w:t>Rely on someone experienced with Git</w:t>
      </w:r>
      <w:r>
        <w:rPr>
          <w:rFonts w:ascii="Courier New" w:hAnsi="Courier New" w:cs="Courier New"/>
          <w:sz w:val="24"/>
          <w:szCs w:val="24"/>
        </w:rPr>
        <w:t xml:space="preserve"> to immediately create a repo and lay down ground rules on merging; learn how to use branches. </w:t>
      </w:r>
      <w:r w:rsidR="00730107" w:rsidRPr="003F4D92">
        <w:rPr>
          <w:rFonts w:ascii="Courier New" w:hAnsi="Courier New" w:cs="Courier New"/>
          <w:b/>
          <w:sz w:val="24"/>
          <w:szCs w:val="24"/>
        </w:rPr>
        <w:t>Keep a version log for the LRM</w:t>
      </w:r>
      <w:r w:rsidRPr="003F4D92">
        <w:rPr>
          <w:rFonts w:ascii="Courier New" w:hAnsi="Courier New" w:cs="Courier New"/>
          <w:b/>
          <w:sz w:val="24"/>
          <w:szCs w:val="24"/>
        </w:rPr>
        <w:t xml:space="preserve"> and have one person maintain it</w:t>
      </w:r>
      <w:r>
        <w:rPr>
          <w:rFonts w:ascii="Courier New" w:hAnsi="Courier New" w:cs="Courier New"/>
          <w:sz w:val="24"/>
          <w:szCs w:val="24"/>
        </w:rPr>
        <w:t xml:space="preserve"> as soon as any changes are made within the language (changes will happen)</w:t>
      </w:r>
      <w:r w:rsidR="00730107">
        <w:rPr>
          <w:rFonts w:ascii="Courier New" w:hAnsi="Courier New" w:cs="Courier New"/>
          <w:sz w:val="24"/>
          <w:szCs w:val="24"/>
        </w:rPr>
        <w:t>.</w:t>
      </w:r>
    </w:p>
    <w:p w:rsidR="003F4D92" w:rsidRDefault="003F4D92" w:rsidP="003F4D92">
      <w:pPr>
        <w:spacing w:line="360" w:lineRule="auto"/>
        <w:rPr>
          <w:rFonts w:ascii="Courier New" w:hAnsi="Courier New" w:cs="Courier New"/>
          <w:sz w:val="24"/>
          <w:szCs w:val="24"/>
        </w:rPr>
      </w:pPr>
      <w:r w:rsidRPr="006B5FD6">
        <w:rPr>
          <w:rFonts w:ascii="Courier New" w:hAnsi="Courier New" w:cs="Courier New"/>
          <w:b/>
          <w:sz w:val="24"/>
          <w:szCs w:val="24"/>
        </w:rPr>
        <w:t>Be friends with your group</w:t>
      </w:r>
      <w:r>
        <w:rPr>
          <w:rFonts w:ascii="Courier New" w:hAnsi="Courier New" w:cs="Courier New"/>
          <w:sz w:val="24"/>
          <w:szCs w:val="24"/>
        </w:rPr>
        <w:t xml:space="preserve"> – feel comfortable with admitting a lack of familiarity with certain sections of the project so that other team members know to explain it. Really soon into the semester the strengths and weaknesses of various members will be apparent – don’t attempt to divide the tasks to enforce that everyone contribute equally to a module.</w:t>
      </w:r>
    </w:p>
    <w:p w:rsidR="003F4D92" w:rsidRPr="00730107" w:rsidRDefault="003F4D92" w:rsidP="003F4D92">
      <w:pPr>
        <w:spacing w:line="360" w:lineRule="auto"/>
        <w:rPr>
          <w:rFonts w:ascii="Courier New" w:hAnsi="Courier New" w:cs="Courier New"/>
          <w:sz w:val="24"/>
          <w:szCs w:val="24"/>
        </w:rPr>
      </w:pPr>
      <w:r>
        <w:rPr>
          <w:rFonts w:ascii="Courier New" w:hAnsi="Courier New" w:cs="Courier New"/>
          <w:sz w:val="24"/>
          <w:szCs w:val="24"/>
        </w:rPr>
        <w:t>This is the first project on which I really had to collaborate with others – it is both an illuminating and essential experience.</w:t>
      </w:r>
    </w:p>
    <w:p w:rsidR="00B260FC" w:rsidRPr="00692790" w:rsidRDefault="00B260FC" w:rsidP="00692790">
      <w:pPr>
        <w:pStyle w:val="Heading2"/>
      </w:pPr>
      <w:bookmarkStart w:id="154" w:name="_Toc406615267"/>
      <w:bookmarkStart w:id="155" w:name="_Toc406619435"/>
      <w:r w:rsidRPr="00692790">
        <w:t>What Zuokun Yu learned and advice for other teams.</w:t>
      </w:r>
      <w:bookmarkEnd w:id="154"/>
      <w:bookmarkEnd w:id="155"/>
    </w:p>
    <w:p w:rsidR="00B260FC" w:rsidRPr="00C43B8D" w:rsidRDefault="00B260FC" w:rsidP="006F6314">
      <w:pPr>
        <w:spacing w:line="360" w:lineRule="auto"/>
        <w:rPr>
          <w:rFonts w:ascii="Courier New" w:hAnsi="Courier New" w:cs="Courier New"/>
          <w:sz w:val="24"/>
          <w:szCs w:val="24"/>
        </w:rPr>
      </w:pPr>
      <w:r w:rsidRPr="00C43B8D">
        <w:rPr>
          <w:rFonts w:ascii="Courier New" w:hAnsi="Courier New" w:cs="Courier New"/>
          <w:sz w:val="24"/>
          <w:szCs w:val="24"/>
        </w:rPr>
        <w:t>What I learned:</w:t>
      </w:r>
    </w:p>
    <w:p w:rsidR="00B260FC" w:rsidRPr="00C43B8D" w:rsidRDefault="00B260FC" w:rsidP="006F6314">
      <w:pPr>
        <w:spacing w:line="360" w:lineRule="auto"/>
        <w:rPr>
          <w:rFonts w:ascii="Courier New" w:hAnsi="Courier New" w:cs="Courier New"/>
          <w:sz w:val="24"/>
          <w:szCs w:val="24"/>
        </w:rPr>
      </w:pPr>
      <w:r w:rsidRPr="00C43B8D">
        <w:rPr>
          <w:rFonts w:ascii="Courier New" w:hAnsi="Courier New" w:cs="Courier New"/>
          <w:sz w:val="24"/>
          <w:szCs w:val="24"/>
        </w:rPr>
        <w:t xml:space="preserve">1) Design work, on any scale, is difficult. As we were clarifying our language, we thought of many possible solutions for a particular problem. However, finding an optimal solution is non-trivial because a great way to solve a particular problem might not be best for the system as a whole. In other words, a greedy approach to problem solving isn’t sufficient. </w:t>
      </w:r>
    </w:p>
    <w:p w:rsidR="00B260FC" w:rsidRPr="00C43B8D" w:rsidRDefault="00B260FC" w:rsidP="006F6314">
      <w:pPr>
        <w:spacing w:line="360" w:lineRule="auto"/>
        <w:rPr>
          <w:rFonts w:ascii="Courier New" w:hAnsi="Courier New" w:cs="Courier New"/>
          <w:sz w:val="24"/>
          <w:szCs w:val="24"/>
        </w:rPr>
      </w:pPr>
      <w:r w:rsidRPr="00C43B8D">
        <w:rPr>
          <w:rFonts w:ascii="Courier New" w:hAnsi="Courier New" w:cs="Courier New"/>
          <w:sz w:val="24"/>
          <w:szCs w:val="24"/>
        </w:rPr>
        <w:t xml:space="preserve">2) Programming in pairs is awesome. I was most productive when working with someone else. Making choices was usually painless and having different angles on a problem was valuable. We tried working in larger groups as well (3+), but that wasn’t nearly as </w:t>
      </w:r>
      <w:r w:rsidRPr="00C43B8D">
        <w:rPr>
          <w:rFonts w:ascii="Courier New" w:hAnsi="Courier New" w:cs="Courier New"/>
          <w:sz w:val="24"/>
          <w:szCs w:val="24"/>
        </w:rPr>
        <w:lastRenderedPageBreak/>
        <w:t>effective. It was harder to come to a consensus and harder to bring everyone on the same page.</w:t>
      </w:r>
    </w:p>
    <w:p w:rsidR="00B260FC" w:rsidRPr="00C43B8D" w:rsidRDefault="00B260FC" w:rsidP="006F6314">
      <w:pPr>
        <w:spacing w:line="360" w:lineRule="auto"/>
        <w:rPr>
          <w:rFonts w:ascii="Courier New" w:hAnsi="Courier New" w:cs="Courier New"/>
          <w:sz w:val="24"/>
          <w:szCs w:val="24"/>
        </w:rPr>
      </w:pPr>
      <w:r w:rsidRPr="00C43B8D">
        <w:rPr>
          <w:rFonts w:ascii="Courier New" w:hAnsi="Courier New" w:cs="Courier New"/>
          <w:sz w:val="24"/>
          <w:szCs w:val="24"/>
        </w:rPr>
        <w:t>Advice for other teams:</w:t>
      </w:r>
    </w:p>
    <w:p w:rsidR="00B260FC" w:rsidRPr="00C43B8D" w:rsidRDefault="00B260FC" w:rsidP="006F6314">
      <w:pPr>
        <w:spacing w:line="360" w:lineRule="auto"/>
        <w:rPr>
          <w:rFonts w:ascii="Courier New" w:hAnsi="Courier New" w:cs="Courier New"/>
          <w:sz w:val="24"/>
          <w:szCs w:val="24"/>
        </w:rPr>
      </w:pPr>
      <w:r w:rsidRPr="00C43B8D">
        <w:rPr>
          <w:rFonts w:ascii="Courier New" w:hAnsi="Courier New" w:cs="Courier New"/>
          <w:sz w:val="24"/>
          <w:szCs w:val="24"/>
        </w:rPr>
        <w:t>Test periodically, as parts of the compiler are written, on actual programs. This is also great because it ensures syntactic consistency early on. We had problems with artificial progress. Since our code compiled, we thought we were done with the various parts of the compiler. However, we ended up changing many components at the end while squashing bugs.</w:t>
      </w:r>
    </w:p>
    <w:p w:rsidR="00B260FC" w:rsidRPr="00C43B8D" w:rsidRDefault="00B260FC" w:rsidP="006F6314">
      <w:pPr>
        <w:spacing w:line="360" w:lineRule="auto"/>
        <w:rPr>
          <w:rFonts w:ascii="Courier New" w:hAnsi="Courier New" w:cs="Courier New"/>
          <w:sz w:val="24"/>
          <w:szCs w:val="24"/>
        </w:rPr>
      </w:pPr>
    </w:p>
    <w:p w:rsidR="00E364C4" w:rsidRDefault="00E364C4">
      <w:pPr>
        <w:rPr>
          <w:rFonts w:ascii="Courier New" w:eastAsiaTheme="majorEastAsia" w:hAnsi="Courier New" w:cs="Courier New"/>
          <w:b/>
          <w:bCs/>
          <w:smallCaps/>
          <w:color w:val="000000" w:themeColor="text1"/>
          <w:sz w:val="32"/>
          <w:szCs w:val="32"/>
        </w:rPr>
      </w:pPr>
      <w:bookmarkStart w:id="156" w:name="_Toc406615268"/>
      <w:bookmarkStart w:id="157" w:name="_Toc406619436"/>
      <w:r>
        <w:br w:type="page"/>
      </w:r>
    </w:p>
    <w:p w:rsidR="0030490F" w:rsidRPr="00692790" w:rsidRDefault="0030490F" w:rsidP="00692790">
      <w:pPr>
        <w:pStyle w:val="Heading1"/>
      </w:pPr>
      <w:r w:rsidRPr="00692790">
        <w:lastRenderedPageBreak/>
        <w:t>Appendix</w:t>
      </w:r>
      <w:bookmarkEnd w:id="156"/>
      <w:bookmarkEnd w:id="157"/>
    </w:p>
    <w:p w:rsidR="006F370D" w:rsidRPr="00C43B8D" w:rsidRDefault="006F370D" w:rsidP="006F370D">
      <w:pPr>
        <w:rPr>
          <w:rFonts w:ascii="Courier New" w:hAnsi="Courier New" w:cs="Courier New"/>
        </w:rPr>
      </w:pPr>
    </w:p>
    <w:p w:rsidR="006F370D" w:rsidRPr="00692790" w:rsidRDefault="006F370D" w:rsidP="00692790">
      <w:pPr>
        <w:pStyle w:val="Heading2"/>
      </w:pPr>
      <w:bookmarkStart w:id="158" w:name="_Toc406619437"/>
      <w:r w:rsidRPr="00692790">
        <w:t>Scanner Code (scanner.mll)</w:t>
      </w:r>
      <w:bookmarkEnd w:id="158"/>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open Parser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rule token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ab/>
        <w:t>parse [' ' '\t' '\r' '\n'] { token lexbuf } (* Whitespace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     { comment lexbuf }           (* Multi-line comment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     { singleComment lexbuf }     (* Single-line comments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      { LPAREN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      { RPAREN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      { LBRACE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      { RBRACE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      { SEMI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      { COLON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      { COMMA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      { DOT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      { PLUS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      { MINUS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      { STAR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      { DIVIDE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      { MOD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      { ASSIGN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     { EQ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      { NOT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     { NEQ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"&amp;&amp;"     { AND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     { OR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'&lt;'      { LT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"&lt;-"     { TRANS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"&lt;="     { LEQ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'&gt;'      {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"&gt;="     { GEQ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"return" { RETURN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"int"    { INT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"float"  { FLOAT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"string" { STRING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"void"   { VOID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"DFA"    { DFA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"stack"  { STACK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"pop"    { POP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"peek"   { PEEK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"push"   { PUSH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"EOS"    { EOS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['0'-'9']+ as lxm { INT_LITERAL(int_of_string lxm)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['a'-'z' 'A'-'Z']['a'-'z' 'A'-'Z' '0'-'9' '_']* as lxm { ID(lxm)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 (('\\' _  | [^'"'])* as lxm) '"'{ STRING_LITERAL(lxm)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lastRenderedPageBreak/>
        <w:t>| ((['0'-'9']+('.'['0'-'9']*|('.'?['0'-'9']*'e'('+'|'-')?))['0'-'9']*)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(['0'-'9']*('.'['0'-'9']*|('.'?['0'-'9']*'e'('+'|'-')?))['0'-'9']+))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as lxm { FLOAT_LITERAL(float_of_string lxm)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eof      { EOF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_ as char { raise (Failure("illegal character " ^ Char.escaped char))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and comment = parse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 token lexbuf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_    { comment lexbuf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and singleComment = parse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 { token lexbuf }</w:t>
      </w:r>
    </w:p>
    <w:p w:rsidR="006F370D" w:rsidRPr="00C43B8D" w:rsidRDefault="00C43B8D" w:rsidP="00730107">
      <w:pPr>
        <w:spacing w:after="0" w:line="240" w:lineRule="auto"/>
        <w:rPr>
          <w:rFonts w:ascii="Courier New" w:hAnsi="Courier New" w:cs="Courier New"/>
        </w:rPr>
      </w:pPr>
      <w:r w:rsidRPr="00C43B8D">
        <w:rPr>
          <w:rFonts w:ascii="Courier New" w:hAnsi="Courier New" w:cs="Courier New"/>
        </w:rPr>
        <w:t>| _    { singleComment lexbuf }</w:t>
      </w:r>
    </w:p>
    <w:p w:rsidR="006F370D" w:rsidRPr="00692790" w:rsidRDefault="006F370D" w:rsidP="00692790">
      <w:pPr>
        <w:pStyle w:val="Heading2"/>
      </w:pPr>
      <w:bookmarkStart w:id="159" w:name="_Toc406619438"/>
      <w:r w:rsidRPr="00692790">
        <w:t>Parser Code (parser.mly)</w:t>
      </w:r>
      <w:bookmarkEnd w:id="159"/>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open Ast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%token SEMI LPAREN RPAREN LBRACE RBRACE COMMA RBRAC LBRAC COLON DOT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%token PLUS MINUS STAR DIVIDE ASSIGN STAR PUSH POP PEEK</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%token NOT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%token EQ NEQ LT LEQ GT GEQ OR AND MOD</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%token RETURN TRANS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%token DFA STACK</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%token &lt;int&gt; INT_LITERAL</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%token &lt;string&gt; STRING_LITERAL TYPE ID</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%token &lt;float&gt; FLOAT_LITERAL</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%token EOF EOS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%token MAIN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%token STRING INT VOID FLOAT</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%right ASSIGN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%left OR</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%left AND</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%right NOT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%left EQ NEQ LT GT LEQ GEQ</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%left PLUS MINUS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%left STAR DIVIDE MOD</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%right UMINUS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%left PUSH POP PEEK</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%nonassoc LPAREN RPAREN LBRAC RBRAC</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%start program</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%type &lt;Ast.program&gt; program</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program:</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dfa_decl program { $1 :: $2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var_type: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INT                   {Int}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|STRING                {String}</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|FLOAT                 {Float}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|VOID                  {Void}</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ret_type: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var_type {Datatype($1)}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STACK LT var_type GT {Stacktype(Datatype($3))}</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dfa_decl:</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ret_type DFA ID LPAREN formals_opt RPAREN LBRACE vdecl_list node_list RBRACE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 return = $1;</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dfa_name = Ident($3);</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formals = $5;</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var_body = $8;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node_body = $9}}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vdecl_list: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vdecl vdecl_list { $1 :: $2 }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vdecl:</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var_type ID SEMI { VarDecl(Datatype($1), Ident($2))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var_type ID ASSIGN expr SEMI { VarAssignDecl(Datatype($1), Ident($2), ExprVal($4))}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STACK LT var_type GT ID SEMI { VarDecl(Stacktype(Datatype($3)), Ident($5))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node_list: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node node_list { $1 :: $2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node: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ID LBRACE stmt_list RBRACE { Node(Ident($1), $3)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stmt_list: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ab/>
        <w: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ab/>
        <w:t>| stmt stmt_list { $1 :: $2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TODO: add method calls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stmt: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ab/>
        <w:t>RETURN expr SEMI  {Return($2)}</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ab/>
        <w:t xml:space="preserve">| ID TRANS expr SEMI {Transition(Ident($1),$3)}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ab/>
        <w:t>| ID TRANS STAR SEMI {Transition(Ident($1),IntLit(1))} /*Star evaluates to IntLit 1 because that's True in StateMap*/</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ab/>
        <w:t>| vdecl {Declaration($1)}</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ID ASSIGN expr SEMI { Assign(Ident($1), $3) } /*Assignment post-declaration*/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ab/>
        <w:t>| expr SEMI {Expr($1)}</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lastRenderedPageBreak/>
        <w:t xml:space="preserve">  | RETURN SEMI {Return(IntLit(1))}</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formals_opt: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/*nothing*/</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formal_list { List.rev $1}</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formal_list: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param { [$1]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formal_list COMMA param { $3 :: $1}</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param:</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var_type ID { Formal(Datatype($1),Ident($2))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STACK LT var_type GT ID { Formal(Stacktype(Datatype($3)), Ident($5))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expr_list: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expr COMMA expr_list { $1 :: $3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expr { [$1]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expr:</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INT_LITERAL    { IntLit($1)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STRING_LITERAL { StringLit($1)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FLOAT_LITERAL  { FloatLit($1)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ID               { Variable(Ident($1))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EOS              { EosLit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expr PLUS   expr { Binop($1, Add,   $3)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expr MINUS  expr { Binop($1, Sub,   $3)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expr STAR  expr  { Binop($1, Mult,  $3)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expr DIVIDE expr { Binop($1, Div,   $3)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expr EQ     expr { Binop($1, Equal, $3)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expr NEQ    expr { Binop($1, Neq,   $3)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expr LT     expr { Binop($1, Lt,  $3)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expr LEQ    expr { Binop($1, Leq,   $3)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expr GT     expr { Binop($1, Gt,$3)}</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expr GEQ    expr { Binop($1, Geq,   $3)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expr MOD    expr { Binop($1, Mod,   $3)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expr AND    expr { Binop($1, And,   $3)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expr OR     expr { Binop($1, Or ,   $3)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MINUS expr %prec UMINUS { Unop(Neg, $2)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NOT   expr              { Unop(Not, $2)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LPAREN expr RPAREN { $2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ID DOT POP LPAREN RPAREN                { Pop(Ident($1))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ID DOT PUSH LPAREN expr RPAREN          { Push(Ident($1), $5)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ID DOT PEEK LPAREN RPAREN               { Peek(Ident($1))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ID LPAREN expr_list RPAREN {Call(Ident($1), $3) (*call a sub dfa*)}</w:t>
      </w:r>
    </w:p>
    <w:p w:rsidR="006F370D" w:rsidRPr="00692790" w:rsidRDefault="006F370D" w:rsidP="00692790">
      <w:pPr>
        <w:pStyle w:val="Heading2"/>
      </w:pPr>
      <w:bookmarkStart w:id="160" w:name="_Toc406619439"/>
      <w:r w:rsidRPr="00692790">
        <w:t>AST Code (ast.ml)</w:t>
      </w:r>
      <w:bookmarkEnd w:id="160"/>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type var_type = Int | String | Stack | Float | Void | Eos</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type binop = Add | Sub | Mult | Div | Mod | Equal | Neq | And | Or| Lt | Leq | Gt | Geq</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type unop = Not | Neg</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type ident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Ident of string</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type datatype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Datatype of var_type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Stacktype of datatype|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Eostype of var_type</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type expr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IntLit of int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StringLit of string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FloatLit of float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EosLit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Variable of ident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Unop of unop * expr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Binop of expr * binop * expr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Call of ident * expr list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Push of ident * expr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Pop of ident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Peek of ident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type value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ExprVal of expr</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and decl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VarDecl of datatype * ident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VarAssignDecl of datatype * ident * value</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type stmt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Block of stmt list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Expr of expr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Declaration of decl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Assign of ident * expr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Transition of ident * expr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Return of expr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type formal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Formal of datatype * ident</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type node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Node of ident * stmt list</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type dfa_decl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return : datatype;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dfa_name: ident;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formals : formal list;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var_body : decl list;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lastRenderedPageBreak/>
        <w:t xml:space="preserve">    node_body : node list;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type program = dfa_decl list</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"Pretty printed" version of the AST, meant to generate a MicroC program</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from the AST.  These functions are only for pretty-printing (the -a flag)</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the AST and can be removed.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string_of_ident = function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Ident(l) -&gt; l</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rec string_of_expr = function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IntLit(l) -&gt; string_of_int l</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StringLit(l) -&gt; l</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FloatLit(l) -&gt; string_of_float l</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Variable(id) -&gt; string_of_ident id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Unop(o, e)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string_of_expr e ^ " "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(match o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Not -&gt;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Neg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Binop(e1, o, e2) -&gt;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string_of_expr e1 ^ "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(match o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Add -&gt; "+" | Sub -&gt; "-" | Mult -&gt; "*" | Div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Equal -&gt; "==" | Neq -&gt; "!=" | Mod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Lt -&gt; "&lt;" | Leq -&gt; "&lt;=" | Gt -&gt; "&gt;" | Geq -&gt; "&gt;=" | And -&gt; "&amp;&amp;" | Or -&gt; "||" ) ^ "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string_of_expr e2</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Call(id, e_list) -&gt; string_of_ident id ^ " "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 String.concat ", " (List.map string_of_expr e_list)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Push(id, e) -&gt; string_of_ident id ^ " " ^ string_of_expr e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Pop(id) -&gt; string_of_ident id</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Peek(id) -&gt; string_of_ident id</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EosLit -&gt; "EOSLIT"</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rec string_of_datatype = function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Datatype(vartype)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(match vartype with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Int -&gt; "int" | String -&gt; "String" | Stack -&gt; "Stack" | Float -&gt; "Float"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Void -&gt; "Void" | Eos -&gt; "Eos"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Stacktype(datatype) -&gt; "Stack&lt;" ^ string_of_datatype datatype ^ "&gt;"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Eostype(_) -&gt; "EOS"</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lastRenderedPageBreak/>
        <w:t>let string_of_decl = function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VarDecl(dt, id) -&gt; string_of_datatype dt ^ " " ^ string_of_ident id</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VarAssignDecl(dt,id,value) -&gt; string_of_datatype dt ^ " " ^ string_of_ident id</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 = " ^ (match value with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ExprVal(e) -&gt; string_of_expr e)</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rec string_of_stmt = function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Block(stmts) -&gt;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 ^ String.concat "" (List.map string_of_stmt stmts) ^ "}\n"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Expr(expr) -&gt; string_of_expr expr ^ ";\n";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Return(expr) -&gt; "return " ^ string_of_expr expr ^ ";\n";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Assign(id, expr) -&gt; string_of_ident id ^ " = " ^ string_of_expr expr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Declaration(decl) -&gt; string_of_decl decl</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Transition(id, expr) -&gt; string_of_ident id ^ " &lt;- (" ^ string_of_expr expr ^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string_of_node = function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Node(id, stmtlist) -&gt; string_of_ident id ^ " {\n"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String.concat "\n" (List.map string_of_stmt stmtlist) ^ "\n}"</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string_of_formal = function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Formal(dt, id) -&gt; string_of_datatype dt ^ " " ^ string_of_ident id</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string_of_dfadecl dfadecl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string_of_datatype dfadecl.return ^ " " ^ string_of_ident dfadecl.dfa_name ^ "(" ^ String.concat ", " (List.map string_of_formal dfadecl.formals) ^ ")\n{\n"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String.concat "" (List.map string_of_decl dfadecl.var_body)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String.concat "" (List.map string_of_node dfadecl.node_body)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string_of_program (program)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String.concat "" (List.map string_of_dfadecl program)</w:t>
      </w:r>
    </w:p>
    <w:p w:rsidR="00C43B8D" w:rsidRPr="00C43B8D" w:rsidRDefault="00C43B8D" w:rsidP="00C43B8D">
      <w:pPr>
        <w:rPr>
          <w:rFonts w:ascii="Courier New" w:hAnsi="Courier New" w:cs="Courier New"/>
        </w:rPr>
      </w:pPr>
    </w:p>
    <w:p w:rsidR="006F370D" w:rsidRPr="00692790" w:rsidRDefault="006F370D" w:rsidP="00692790">
      <w:pPr>
        <w:pStyle w:val="Heading2"/>
      </w:pPr>
      <w:bookmarkStart w:id="161" w:name="_Toc406619440"/>
      <w:r w:rsidRPr="00692790">
        <w:t>Semantic Check Code (semantic_check.ml)</w:t>
      </w:r>
      <w:bookmarkEnd w:id="161"/>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open Ast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open Sast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open Printf</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exception Error of string</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type symbol_table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parent: symbol_table option;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variables: (ident * datatype * value option) list;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type dfa_table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dfas: (datatype * ident * formal list * sstmt list * snode list) list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type translation_environment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return_type: datatype;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return_seen: bool;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location: string; (*Where we are. DFA/Node*)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node_scope: symbol_table;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dfa_lookup: dfa_table; (*Table of all DFAs*)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get_ident_name ident = match ident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Ident(n) -&gt; n</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find_dfa (dfa_lookup: dfa_table) name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List.find (fun (_,s,_,_,_) -&gt; s=name) dfa_lookup.dfas</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basic_math t1 t2 = match (t1, t2)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(Float, Int) -&gt; (Float, true)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(Int, Float) -&gt; (Float, true)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(Int, Int) -&gt; (Int, true)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(Float, Float) -&gt; (Int, true)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(String, String) -&gt; (String, true)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(_,_) -&gt; (Int, false)</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relational_logic t1 t2 = match (t1, t2)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(Int,Int) -&gt; (Int,true)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(Float,Float) -&gt; (Int,true)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(Int,Float) -&gt; (Int,true)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(Float,Int) -&gt; (Int,true)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(_,_) -&gt; (Int, false)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equal_logic t1 t2 = match(t1,t2)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(Int,Int) -&gt; (Int,true)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(Float,Float) -&gt; (Int,true)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(Int,Float) -&gt; (Int,true)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(Float,Int) -&gt; (Int,true)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(String,String) -&gt; (Int,true)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(_,_) -&gt; (Int,false)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rec get_type_from_datatype = function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Datatype(t)-&gt;t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Stacktype(ty) -&gt; get_type_from_datatype ty</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Eostype(t) -&gt; Void</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let get_binop_return_value op typ1 typ2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t1 = get_type_from_datatype typ1 and t2 = get_type_from_datatype typ2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(t, valid)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lastRenderedPageBreak/>
        <w:t xml:space="preserve">        match op with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Add -&gt; basic_math t1 t2</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Sub -&gt; basic_math t1 t2</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Mult -&gt; basic_math t1 t2</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Div -&gt; basic_math t1 t2</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Mod -&gt; basic_math t1 t2</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Equal -&gt; equal_logic t1 t2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Neq -&gt; equal_logic t1 t2</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Lt -&gt; relational_logic t1 t2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Leq -&gt; relational_logic t1 t2</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Gt -&gt; relational_logic t1 t2</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Geq -&gt; relational_logic t1 t2</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And -&gt; relational_logic t1 t2</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Or -&gt; relational_logic t1 t2</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in (Datatype(t), valid)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get_name_type_from_formal env = function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Formal(datatype,ident) -&gt; (ident,datatype,None)</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let update_variable env (name, datatype, value)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((_,_,_), location)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try (fun node_scope -&gt; ((List.find (fun (s,_,_) -&gt; s=name) node_scope),1)) env.node_scope.variables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with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Not_found -&gt;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try</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globalScope = match env.node_scope.parent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Some scope -&gt; scope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None -&gt; raise(Error("No Global Scope"))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in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(fun node_scope -&gt; ((List.find (fun (s,_,_) -&gt; s=name)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node_scope),2)) globalScope.variables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with Not_found -&gt; raise(Error("Not Found exception in update_variable"))in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new_envf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match location with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1 -&gt; (*Node variables*)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new_vars = List.map (fun (n, t, v) -&gt; if(n=name) then (name, datatype, value) else (n, t, v)) env.node_scope.variables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new_sym_table = {parent = env.node_scope.parent; variables = new_vars;}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new_env = {env with node_scope = new_sym_table}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new_env</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2 -&gt; (*DFA variables*)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globalScope = match env.node_scope.parent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Some scope -&gt; scope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None -&gt; raise(Error("No Global Scope2"))</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new_vars = List.map (fun (n, t, v) -&gt; if(n=name) then (name,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datatype, value) else (n, t, v)) globalScope.variables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lastRenderedPageBreak/>
        <w:t xml:space="preserve">            let new_dfa_sym_table = {parent = None; variables = new_vars;}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new_node_scope = {env.node_scope with parent = Some(new_dfa_sym_table);}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new_env = {env with node_scope = new_node_scope}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new_env</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_ -&gt; raise(Error("Undefined scope"))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in new_envf</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find_variable env name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try List.find (fun(s,_,_) -&gt; s = name) env.node_scope.variables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with Not_found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globalScope = (match env.node_scope.parent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Some scope -&gt; scope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|None -&gt; raise(Error("No Global Scope3")))</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in List.find(fun (s,_,_) -&gt; s=name) globalScope.variables</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find_local_variable env name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List.find (fun (s,_,_) -&gt; s=name) env.node_scope.variables</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rec check_expr env e = match e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IntLit(i) -&gt;Datatype(Int)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FloatLit(f) -&gt; Datatype(Float)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StringLit(s) -&gt; Datatype(String)</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EosLit -&gt; Eostype(Eos)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Variable(v)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(_,s_type,_) = try find_variable env v with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Not_found -&gt;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raise (Error("Undeclared Identifier ")) in s_type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Unop(u, e)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t = check_expr env e in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(match u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_ -&gt; if t = Datatype(Int) then t else if t = Datatype(Float) then 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else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raise (Error("Cannot perform operation on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Binop(e1, b, e2)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t1 = check_expr env e1 and t2 = check_expr env e2 in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(t, valid) = get_binop_return_value b t1 t2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if valid || e1 = EosLit || e2 = EosLit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then t else raise(Error("Incompatible types with binary operator"));</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Push(id, e) -&gt; let (_,t1,_) = (find_variable env id) and t2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check_expr env e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in (if not (t1 = Stacktype(t2)) then (raise (Error("Mismatch in types for</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assignment")))); t2</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Pop(id) -&gt; let (_,t1,_) = (find_variable env id) in t1</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Peek(id) -&gt; let (_,t1,_) = (find_variable env id) in t1</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Call(Ident("concurrent"), e_list)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lastRenderedPageBreak/>
        <w:t xml:space="preserve">            let dfaArgsList =  List.filter( function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Call(_,_) -&gt; false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_ -&gt; true) e_list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if dfaArgsList != [] then raise(Error("Not all arguments passed to</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concurrent are dfas")) else Stacktype(Datatype(String))</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Call(id, e) -&gt; try (let (dfa_ret, dfa_name, dfa_args, dfa_var_body, dfa_node_body)  = find_dfa</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env.dfa_lookup id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el_tys = List.map (fun exp -&gt; check_expr env exp) e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fn_tys = List.map (fun dfa_arg-&gt; let (_,ty,_)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get_name_type_from_formal env dfa_arg in ty) dfa_args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if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id = Ident("print")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id = Ident("concurrent"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id = Ident("itos")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id = Ident("stoi")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id = Ident("ftos")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id = Ident("stof")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id = Ident("sleep")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id = Ident("input")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id = Ident("state")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then dfa_ret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else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if not (el_tys = fn_tys) then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raise (Error("Mismatching types in function call")) else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dfa_ret)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with Not_found -&gt;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raise (Error("Undeclared Function: " ^ get_ident_name id))</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let get_node_scope env name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if env.location = "dfa" then DFAScope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else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try (let (_,_,_) = List.find (fun (s,_,_) -&gt; s=name) env.node_scope.variables in NodeScope)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with Not_found -&gt; let globalScope = (match env.node_scope.parent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Some scope -&gt; scope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|None -&gt; raise(Error("No Global Scope4")))</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in try (let (_,_,_) = List.find(fun (s,_,_) -&gt; s=name) globalScope.variables in DFAScope)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with Not_found -&gt; raise(Error("get_node_scope is failing"))</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rec get_sexpr env e = match e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IntLit(i) -&gt; SIntLit(i, Datatype(Int))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FloatLit(d) -&gt; SFloatLit(d,Datatype(Float))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lastRenderedPageBreak/>
        <w:t xml:space="preserve">      | StringLit(s) -&gt; SStringLit(s,Datatype(String))</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Variable(id) -&gt; SVariable(SIdent(id, get_node_scope env id), check_expr env 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Unop(u,ex) -&gt; SUnop(u, get_sexpr env ex, check_expr env 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Binop(e1,b,e2) -&gt; SBinop(get_sexpr env e1,b, get_sexpr env e2,check_expr env 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Call(id, ex_list) -&gt; let s_ex_list = List.map(fun exp -&gt; get_sexpr env</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exp) ex_list in SCall(SIdent(id,StateScope),s_ex_list, check_expr env e)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Push(id, ex) -&gt; SPush(SIdent(id, get_node_scope env id),</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get_sexpr env ex,check_expr env 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Pop(id) -&gt; SPop(SIdent(id, get_node_scope env id), check_expr env 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Peek(id) -&gt; SPeek(SIdent(id, get_node_scope env id), check_expr env 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EosLit -&gt; SEosLit</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get_sval env = function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ExprVal(expr) -&gt; SExprVal(get_sexpr env expr)</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get_datatype_from_val env = function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ExprVal(expr) -&gt; check_expr env expr</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get_sdecl env decl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scope = match env.node_scope.parent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Some(_) -&gt; NodeScope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|None -&gt; DFAScope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in match decl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VarDecl(datatype, ident) -&gt; (SVarDecl(datatype, SIdent(ident, scope)), env)</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VarAssignDecl(datatype, ident, value)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sv = get_sval env value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(SVarAssignDecl(datatype, SIdent(ident, scope), sv), env)</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get_name_type_from_decl decl = match decl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VarDecl(datatype, ident) -&gt; (ident, datatype)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VarAssignDecl(datatype,ident,value) -&gt; (ident,datatype)</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get_name_type_val_from_decl decl = match decl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VarDecl(datatype, ident) -&gt; (ident, datatype, None)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VarAssignDecl(datatype, ident, value) -&gt; (ident, datatype, Some(value))</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get_name_type_from_var env = function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VarDecl(datatype,ident) -&gt; (ident,datatype,None)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VarAssignDecl(datatype,ident,value) -&gt; (ident,datatype,Some(value))</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let add_to_var_table env name t v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new_vars = (name,t, v)::env.node_scope.variables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lastRenderedPageBreak/>
        <w:t xml:space="preserve">    let new_sym_table = {parent = env.node_scope.parent; variables = new_vars;}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new_env = {env with node_scope = new_sym_table}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new_env</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check_assignments type1 type2 = match (type1, type2)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(Int, Int) -&gt; true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|(Float, Float) -&gt; true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|(Int, Float) -&gt; true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|(Float, Int) -&gt; true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|(String, String) -&gt; true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|(_,_) -&gt; false</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match_var_type env v 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let(name,ty,value) = find_variable env v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if(t&lt;&gt;ty) then false else true</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check_final_env env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(if(false = env.return_seen &amp;&amp; env.return_type &lt;&gt; Datatype(Void)) then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raise (Error("Missing Return Statement")));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true</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Default Table and Environment Initializations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empty_table_initialization = {parent=None; variables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empty_dfa_table_initialization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dfas=[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(*The state() function to get states of concurrently running dfas*)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(Datatype(String), Ident("state"),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[Formal(Datatype(String),Ident("dfa"))],[],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(*The built-in print function (only prints strings)*)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(Datatype(Void), Ident("print"),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[Formal(Datatype(String),Ident("str"))],[],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(*The built-in sleep function*)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(Datatype(Void), Ident("sleep"), [Formal(Datatype(Int),Ident("ms"))],[],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(*The built-in int-to-string conversion function*)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(Datatype(String), Ident("itos"),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[Formal(Datatype(Int),Ident("int"))],[],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(*The built-in string-to-int conversion function*)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(Datatype(Int), Ident("stoi"),</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[Formal(Datatype(String),Ident("str"))],[],[]);</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(*The built-in float-to-string converstion function*)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(Datatype(String), Ident("ftos"),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[Formal(Datatype(Float),Ident("float"))],[],[]);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(*The built-in string-to-float converstion function*)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(Datatype(Float), Ident("stof"),</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[Formal(Datatype(String),Ident("str"))],[],[]);</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(*The built-in get-user-input function*)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(Datatype(String), Ident("input"),[],[],[]);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lastRenderedPageBreak/>
        <w:t xml:space="preserve">    (*The built-in 'get state' function for concurrently running dfas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(Datatype(String), Ident("state"),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[Formal(Datatype(String),Ident("dfa"))],[],[]);</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(*The built-in concurrent string*)</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(Stacktype(Datatype(String)), Ident("concurrent"), [] ,[], []) (*how to</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check formals*)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empty_environment = {return_type = Datatype(Void); return_seen = false;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location="in_dfa"; node_scope = {empty_table_initialization with parent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Some(empty_table_initialization)}; dfa_lookup = empty_dfa_table_initialization}</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find_global_variable env name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globalScope = match env.node_scope.parent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Some scope -&gt; scope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None -&gt; raise (Error("No global scope"))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try List.find (fun (s,_,_) -&gt; s=name) globalScope.variables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with Not_found -&gt; raise (Error("error in find_global_variable"))</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rec check_stmt env stmt = match stmt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Block(stmt_list) -&gt;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new_env=env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getter(env,acc) s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(st, ne) = check_stmt env s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(ne, st::acc)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(ls,st) = List.fold_left(fun e s -&gt;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getter e s) (new_env,[]) stmt_list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revst = List.rev st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(SBlock(revst),ls)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Expr(e)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_ = check_expr env e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(SSExpr(get_sexpr env e),env)</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Return(e) -&gt;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type1=check_expr env e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if env.return_type &lt;&gt; Datatype(Void) &amp;&amp; type1 &lt;&gt; env.return_type then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raise (Error("Incompatible Return Type"));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new_env = {env with return_seen=true}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(SReturn(get_sexpr env e), new_env)</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Ast.Declaration(decl)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(name, ty) = get_name_type_from_decl decl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((_,dt,_),found) = try (fun f -&gt; ((f env name),true)) find_local_variable with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Not_found -&gt;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((name,ty,None),false)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ret = if(found=false) then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match decl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lastRenderedPageBreak/>
        <w:t xml:space="preserve">                VarDecl(_,_) -&gt;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(sdecl,_) = get_sdecl env decl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(n, t, v) = get_name_type_val_from_decl decl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new_env = add_to_var_table env n t v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(SDeclaration(sdecl), new_env)</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VarAssignDecl(dt, id, value) -&gt;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t1 = get_type_from_datatype(dt) and t2 = get_type_from_datatype(get_datatype_from_val env value)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if(t1=t2) then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(sdecl,_) = get_sdecl env decl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(n, t, v) = get_name_type_val_from_decl decl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new_env = add_to_var_table env n t v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(SDeclaration(sdecl), new_env)</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else raise (Error("Type mismatch"))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else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raise (Error("Multiple declarations")) in ret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Ast.Assign(ident, expr) -&gt;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(_, dt, _) = try find_variable env ident with Not_found -&gt; raise (Error("Uninitialized variable"))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t1 = get_type_from_datatype dt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and t2 = get_type_from_datatype(check_expr env expr)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if( not(t1=t2) ) then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raise (Error("Mismatched type assignments"));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sexpr = get_sexpr env expr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new_env = update_variable env (ident,dt,Some((ExprVal(expr))))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(SAssign(SIdent(ident, get_node_scope env ident), sexpr), new_env)</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Transition(idState,ex) -&gt;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t=get_type_from_datatype(check_expr env ex)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if not(t=Int) then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raise(Error("Improper Transition Expression Datatype")) else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(STransition(SIdent(idState, StateScope), get_sexpr env ex), env)</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let get_sstmt_list env stmt_list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List.fold_left (fun (sstmt_list,env) stmt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(sstmt, new_env) = check_stmt env stmt in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(sstmt::sstmt_list, new_env)) ([],env) stmt_list</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let get_svar_list env var_list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List.fold_left (fun (svar_list,env) var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stmt = match var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decl -&gt; Ast.Declaration(var)</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(svar, new_env) = check_stmt env stmt in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(svar::svar_list, new_env)) ([],env) var_list</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get_snode_body env node_list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lastRenderedPageBreak/>
        <w:t xml:space="preserve">    List.fold_left (fun (snode_list, dfa_env) raw_node -&gt;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node_sym_tab = {parent = Some(dfa_env.node_scope); variables = [];} in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node_env = {dfa_env with node_scope = node_sym_tab;} in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match raw_node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Node((Ident(name), node_stmt_list)) -&gt;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transCatchAllList = List.filter( function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Transition(_,IntLit(1)) -&gt; true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_ -&gt; false) node_stmt_list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transList = List.filter( function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Transition(_,_) -&gt; true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_ -&gt; false) node_stmt_list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retList = List.filter (function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Return(_) -&gt; true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_ -&gt; false) node_stmt_list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if retList != [] &amp;&amp; transList != [] then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raise(Error("Return statements and Transitions are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mutually exclusive"))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else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block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node_block = Block(node_stmt_list)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(snode_block, new_node_env) = check_stmt node_env node_block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new_dfa_node_scope = (match new_node_env.node_scope.parent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Some(scope) -&gt; scope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None-&gt; raise(Error("Snode check returns no dfa scope")))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new_dfa_env = {dfa_env with node_scope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new_dfa_node_scope; return_seen = new_node_env.return_seen}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(SNode(SIdent(Ident(name), NodeScope), snode_block)::snode_list,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new_dfa_env)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if retList == [] then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if transCatchAllList != [] then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block</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else raise(Error("No catch all"))</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else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block</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([],env) node_list</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add_dfa env sdfa_decl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dfa_table = env.dfa_lookup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old_dfas = dfa_table.dfas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match sdfa_decl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SDfa_Decl(sdfastr, datatype) -&gt;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dfa_name = sdfastr.sdfaname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dfa_type = get_type_from_datatype sdfastr.sreturn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dfa_formals = sdfastr.sformals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lastRenderedPageBreak/>
        <w:t xml:space="preserve">            let dfa_var_body = sdfastr.svar_body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dfa_node_body = sdfastr.snode_body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new_dfas = (Datatype(dfa_type), dfa_name, dfa_formals,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dfa_var_body, dfa_node_body)::old_dfas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new_dfa_lookup = {dfas = new_dfas}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final_env = {env with dfa_lookup = new_dfa_lookup}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final_env</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check_for_start node_list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allNodes = List.fold_left (fun (name_list) raw_node -&gt;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match raw_node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Node((Ident(name), node_stmt_list)) -&gt;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name::name_list) ([]) node_list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in if List.mem "start" allNodes = false then raise(Error("No start state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node"))</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transition_check node_list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allNodes = List.fold_left (fun (name_list) raw_node -&gt;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match raw_node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Node((Ident(name), node_stmt_list)) -&gt;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name::name_list) ([]) node_list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in let statements = List.map (fun raw_node -&gt;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match raw_node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Node((Ident(name), node_stmt_list))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List.map (fun x -&gt; x) node_stmt_list) node_list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in let flat = List.flatten statements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in let states = List.fold_left (fun (states_list) stmt -&gt;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match stmt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Transition(Ident(id), ex) -&gt;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id::states_list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_ -&gt; []) ([]) flat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in List.map (fun id -&gt; try (List.mem id allNodes) with Not_found -&gt;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raise(Error("Invalid state transition"))) states</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check_dfa env dfa_declaration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try(let (_,_,_,_,_) =  find_dfa env.dfa_lookup dfa_declaration.dfa_name in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raise(Error("DFA already declared"))) with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Not_found -&gt;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dfaFormals = List.fold_left(fun a vs -&gt; (get_name_type_from_formal env vs)::a)[] dfa_declaration.formals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dfa_env = {return_type = dfa_declaration.return; return_seen = false;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location = "dfa"; node_scope = {parent = None; variables = dfaFormals;};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dfa_lookup = env.dfa_lookup}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_ = check_for_start dfa_declaration.node_body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_ = transition_check dfa_declaration.node_body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(global_var_decls, penultimate_env) = get_svar_list dfa_env</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dfa_declaration.var_body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lastRenderedPageBreak/>
        <w:t xml:space="preserve">      let location_change_env = {penultimate_env with location = "node"}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(checked_node_body, final_env) = get_snode_body location_change_env</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dfa_declaration.node_body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_ =check_final_env final_env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sdfadecl = ({sreturn = dfa_declaration.return; sdfaname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dfa_declaration.dfa_name; sformals = dfa_declaration.formals; svar_body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global_var_decls; snode_body = checked_node_body})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(SDfa_Decl(sdfadecl,dfa_declaration.return), env)</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let initialize_dfas env dfa_list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(typed_dfa,last_env) = List.fold_left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(fun (sdfadecl_list,env) dfa-&gt; let (sdfadecl, _) = check_dfa env dfa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final_env = add_dfa env sdfadecl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(sdfadecl::sdfadecl_list, final_env))</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([],env) dfa_list in (typed_dfa,last_env)</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check_main env str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id = Ident(str)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(dt, _, _, _, _) = try(find_dfa env.dfa_lookup id)</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with Not_found -&gt; raise(Error("Need DFA called main")) in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if dt &lt;&gt; Datatype(Void) then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raise(Error("main DFA needs void return type"))</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check_program program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dfas = program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env = empty_environment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(typed_dfas, new_env) = initialize_dfas env dfas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(_) = check_main new_env "main"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Prog(typed_dfas)</w:t>
      </w:r>
    </w:p>
    <w:p w:rsidR="006F370D" w:rsidRPr="00692790" w:rsidRDefault="006F370D" w:rsidP="00692790">
      <w:pPr>
        <w:pStyle w:val="Heading2"/>
      </w:pPr>
      <w:bookmarkStart w:id="162" w:name="_Toc406619441"/>
      <w:r w:rsidRPr="00692790">
        <w:t>SAST Code (sast.mli)</w:t>
      </w:r>
      <w:bookmarkEnd w:id="162"/>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open Ast</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type scope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NodeScope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DFAScope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StateScope</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type sident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SIdent of ident * scope</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type sval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ab/>
        <w:t>SExprVal of  sexpr</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and sexpr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SIntLit of int * datatype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SFloatLit of float * datatype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SStringLit of string * datatype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SVariable of sident * datatype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SUnop of unop * sexpr * datatype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SBinop of sexpr * binop * sexpr * datatype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SCall of sident * sexpr list * datatype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SPeek of sident * datatype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SPop of sident * datatype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SPush of sident * sexpr * datatype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SEosLit</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type sdecl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ab/>
        <w:t>SVarDecl of datatype * sident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ab/>
        <w:t>| SVarAssignDecl of datatype * sident * sval</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type sstmt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ab/>
        <w:t>SBlock of sstmt list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ab/>
        <w:t>| SSExpr of sexpr</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ab/>
        <w:t>| SReturn of sexpr</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ab/>
        <w:t>| SDeclaration of sdecl</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ab/>
        <w:t>| SAssign of sident * sexpr</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STransition of sident * sexpr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type snode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SNode of sident * sstmt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type sdfastr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sreturn: datatype;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sdfaname : ident;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sformals : formal list;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svar_body : sstmt list;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snode_body: snode list;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type sdfa_decl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ab/>
        <w:t>SDfa_Decl of sdfastr * datatype</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type sprogram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Prog of sdfa_decl list</w:t>
      </w:r>
    </w:p>
    <w:p w:rsidR="006F370D" w:rsidRPr="00692790" w:rsidRDefault="006F370D" w:rsidP="00692790">
      <w:pPr>
        <w:pStyle w:val="Heading2"/>
      </w:pPr>
      <w:bookmarkStart w:id="163" w:name="_Toc406619442"/>
      <w:r w:rsidRPr="00692790">
        <w:t>Code Generator Code (gen_python.ml)</w:t>
      </w:r>
      <w:bookmarkEnd w:id="163"/>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open Ast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open Sast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open Printf</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exception Error of string</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lastRenderedPageBreak/>
        <w:t>let py_start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"#########BEGIN AUTOGENERATED FUNCTIONS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from time import sleep</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import sys</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_dfa_Dict = dict()</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def _node_start():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#do nothing: just exist as a function for the dfas to initially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#point to with `dfa._now` so that we can have correct formatting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#state()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return</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def state(dfa):</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return _dfa_Dict[dfa]._now.__name__[6:]</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def makeStack(stacktype,string_of_stack):</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if stacktype != str:</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return map(stacktype,string_of_stack.replace('[','').replace(']','').split(','))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else: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if \"'\" not in string_of_stack and '\"' not in string_of_stack:</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return map(stacktype, string_of_stack.split(','))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elif ('\"' not in string_of_stack or</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(string_of_stack.find(\"'\") &lt; string_of_stack.find('\"') and</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string_of_stack.find(\"'\") != -1)):</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startIndex = string_of_stack.find(\"'\")</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endIndex = string_of_stack.find(\"'\",startIndex+1)</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if endIndex == -1:</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print('RuntimeError:Invalidly formatted string stack')</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sys.exit(1)</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return [element for element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string_of_stack[:startIndex].split(',')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list(string_of_stack[startIndex+1:endIndex])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makeStack(str,string_of_stack[endIndex+1:])</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if element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else: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startIndex = string_of_stack.find('\"')</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endIndex = string_of_stack.find('\"',startIndex+1)</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if endIndex == -1:</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print('RuntimeError:Invalidly formatted string stack')</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sys.exit(1)</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return [element for element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string_of_stack[:startIndex].split(',')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[string_of_stack[startIndex+1:endIndex]]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makeStack(str,string_of_stack[endIndex+1:])</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if element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lastRenderedPageBreak/>
        <w:t xml:space="preserve">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def concurrent(*dfasNArgs):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dfas = [dfa(dfasNArgs[i*2+1]) for i,dfa in enumerate(dfasNArgs[::2])]</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finishedDfas = set()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while len(set(dfas) - finishedDfas):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for dfa in (set(dfas) - finishedDfas):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dfa.__class__._now()</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for dfa in (set(dfas) - finishedDfas):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dfa.__class__._now = dfa._next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finishedDfas = set([dfa for dfa in dfas if dfa._returnVal is not None])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return [str(dfa._returnVal) for dfa in dfas]</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def callDfa(dfaClass, *args):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dfaInstance = dfaClass(args)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while dfaInstance._returnVal is None: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dfaClass._now()</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dfaClass._now = dfaInstance._next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return dfaInstance._returnVal</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class EOS: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def __init__(self):</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return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def __type__(self):</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return 'EOSType'</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def __str__(self):</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return 'EOS'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def __eq__(self,other):</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return type(self) == type(other)</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def __ne__(self,other):</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return type(self) != type(other)</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########END AUTOGENERATED FUNCTIONS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########BEGIN DFA DEFINITIONS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let py_end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#######END DFA DEFINITIONS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if __name__ == '__main__':</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_main(sys.argv[1:] if len(sys.argv) else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print = "print"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def = "def"</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return = "return"</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gen_id = function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Ident(id) -&gt; id</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gen_sid = function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SIdent(id,dt) -&gt; id</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rec gen_tabs n = match n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0 -&gt;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|1 -&gt; "\t"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_ -&gt; "\t"^gen_tabs (n-1)</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get_sident_name = function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SIdent(id,scope) -&gt; match scope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NodeScope -&gt; "" ^ gen_id id</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|DFAScope -&gt; "self." ^ gen_id id</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|StateScope -&gt; "" ^ gen_id id</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gen_unop = function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Neg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Not -&gt; "not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gen_binop = function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Add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Sub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Mult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Div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Equal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Neq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Lt -&gt; "&lt;"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Leq -&gt; "&lt;="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Gt -&gt; "&gt;"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Geq -&gt; "&gt;="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Mod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And -&gt; " and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Or -&gt; " or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gen_var_type = function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Int -&gt; "int"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|Float -&gt; "float"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|String -&gt; "str"</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|Eos -&gt; "type(EOS())"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|Void -&gt; "Void"</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|Stack -&gt; "Stack"</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gen_formal formal = match formal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Formal(datatype, id) -&gt; gen_id id</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rec gen_sexpr sexpr = match sexpr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SIntLit(i, d) -&gt; string_of_int i</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SFloatLit(f, d) -&gt; string_of_float f</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SStringLit(s, d) -&gt; "\"" ^ s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SVariable(sident, d) -&gt; get_sident_name sident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lastRenderedPageBreak/>
        <w:t>| SUnop(unop, sexpr, d) -&gt; gen_unop unop ^ "(" ^ gen_sexpr sexpr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SBinop(sexpr1, binop, sexpr2, d)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(match d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Datatype(String) -&gt;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(match binop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Add -&gt; "(" ^ gen_sexpr sexpr1 ^ gen_binop binop ^ gen_sexpr sexpr2</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_ -&gt; "int(" ^ gen_sexpr sexpr1 ^ gen_binop binop ^ gen_sexpr sexpr2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_ -&gt; "int(" ^ gen_sexpr sexpr1 ^ gen_binop binop ^ gen_sexpr sexpr2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SPeek(sident,dt) -&gt; let stackName = get_sident_name sident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 stackName ^ "[0] if len(" ^ stackName ^") else EOS())"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SPop(sident,dt) -&gt; let stackName = get_sident_name sident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 stackName ^ ".pop(0) if len(" ^ stackName ^ ") else EOS())"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SPush(sident,sexpr,dt) -&gt; let stackName = get_sident_name sident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stackName ^ ".insert(0," ^ gen_sexpr sexpr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SEosLit -&gt; "EOS()"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SCall(sident, sexpr_list, d) -&gt; match gen_id (gen_sid sident)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"print" -&gt; "print " ^ gen_sexpr_list sexpr_list</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"state" -&gt; "state(" ^ gen_sexpr_list sexpr_list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"sleep" -&gt; "sleep(" ^ gen_sexpr_list sexpr_list ^ "*.001)"</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"itos" -&gt; "str(" ^ gen_sexpr_list sexpr_list ^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"ftos" -&gt; "str(" ^ gen_sexpr_list sexpr_list ^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"stof" -&gt; "float(" ^ gen_sexpr_list sexpr_list ^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"stoi" -&gt; "int(" ^ gen_sexpr_list sexpr_list ^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"input" -&gt; "raw_input(" ^ gen_sexpr_list sexpr_list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"concurrent" -&gt; "concurrent(" ^ gen_concurrency_list sexpr_list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_ -&gt; let dfaname = get_sident_name sident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"callDfa(_" ^ dfaname ^ "," ^ gen_sexpr_list sexpr_list ^ ")"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and gen_sstmt sstmt tabs = match sstmt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SBlock(sstmt_list) -&gt;  gen_sstmt_list sstmt_list tabs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SSExpr(sexpr) -&gt; gen_tabs tabs ^ gen_sexpr sexpr ^ "\n"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SReturn(sexpr) -&gt; gen_tabs tabs ^ "self._returnVal =  " ^ gen_sexpr sexpr ^ "\n"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gen_tabs tabs ^ "self._next = None\n"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SDeclaration(sdecl) -&gt; (match sdecl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SVarDecl(dt,sident) -&gt; (match dt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Stacktype(_) -&gt; gen_tabs tabs ^ get_sident_name sident ^ "= list()\n"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lastRenderedPageBreak/>
        <w:t xml:space="preserve">        |Datatype(_) -&gt; gen_tabs tabs ^ get_sident_name sident ^ "= None\n"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|Eostype(_) -&gt; "type(EOS())")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|SVarAssignDecl(dt,sident,SExprVal(sval)) -&gt; gen_tabs tabs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get_sident_name sident ^ " = " ^ gen_sexpr sval ^ "\n")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SAssign(sident, sexpr) -&gt; gen_tabs tabs ^ get_sident_name sident ^ " =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gen_sexpr sexpr ^ "\n"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STransition(sident, sexpr) -&gt; gen_tabs tabs ^ "if(" ^ gen_sexpr sexpr ^ "):\n"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gen_tabs (tabs+1) ^ "self._next = self._node_" ^ get_sident_name sident ^ "\n"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gen_tabs (tabs+1) ^ "return\n"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and gen_sdecl decl = match decl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SVarDecl(datatype, sident) -&gt; "# Variable declared without assignment: " ^ get_sident_name sident ^ "\n"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SVarAssignDecl(datatype, sident, value) -&gt; get_sident_name sident ^ " = " ^ gen_svalue value ^ "\n"</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and gen_svalue value = match value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SExprVal(sexpr) -&gt; gen_sexpr sexpr</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and gen_formal_list formal_list = match formal_list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h::[] -&gt; gen_formal h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h::t -&gt; gen_formal h ^ ", " ^ gen_formal_list t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and gen_sstmt_list sstmt_list tabs  = match sstmt_list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h::[] -&gt; gen_sstmt h tabs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h::t -&gt; gen_sstmt h tabs ^  gen_sstmt_list t tabs</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and gen_sexpr_list sexpr_list = match sexpr_list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h::[] -&gt; gen_sexpr h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h::t -&gt; gen_sexpr h ^ ", " ^ gen_sexpr_list t</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and gen_concurrent_dfa sexpr = match sexpr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SCall(sident,sexpr_list,d) -&gt; "_" ^ get_sident_name sident ^ ",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gen_sexpr_list sexpr_list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_ -&gt;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and gen_concurrency_list sexpr_list = match sexpr_list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h::[] -&gt; gen_concurrent_dfa h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h::t -&gt; gen_concurrent_dfa h ^ ", " ^ gen_concurrency_list t</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rec gen_node_list snode_body = match snode_body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lastRenderedPageBreak/>
        <w:t xml:space="preserve">  | SNode(sident,snode_block)::rst -&gt; gen_tabs 1 ^ "def _node_" ^ gen_id (gen_sid sident) ^ "(self):\n"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gen_sstmt snode_block 2 ^ gen_node_list rst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rec get_type_from_datatype = function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Datatype(t) -&gt; 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Stacktype(ty) -&gt; get_type_from_datatype ty</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Eostype(e) -&gt; e</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gen_formal_typeCast dt id = match dt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Stacktype(Stacktype(_)) -&gt; raise(Error("Cannot have a formal of Stacks of Stacks"))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|Stacktype(Eostype(_)) -&gt; raise(Error("Cannot have a formal of Stacks of EOS"))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|Stacktype(Datatype(Eos)) -&gt; raise(Error("Cannot have a formal of Stacks of EOS"))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|Stacktype(Datatype(Void)) -&gt; raise(Error("Cannot have a formal of Stacks of Void"))</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|Stacktype(Datatype(vartype)) -&gt; "makeStack(" ^ gen_var_type vartype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_ -&gt; match get_type_from_datatype dt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Int -&gt; "int("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|Float -&gt; "float("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|String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|Void -&gt; raise(Error("A formal cannot be of type Void"))</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|Eos -&gt; raise(Error("A formal cannot be of type Eos"))</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|Stack -&gt; raise(Error("A formal cannot be of type Stack"))</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rec gen_unpacked_formal_list sformals index tabs = match sformals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|Formal(dt,id)::rst -&gt; gen_tabs tabs ^ "self." ^ gen_id id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args[0][" ^ string_of_int index ^ "]\n"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gen_unpacked_formal_list rst(index + 1) tabs</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rec gen_unpacked_main_formal_list sformals index tabs = match sformals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-&gt;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|Formal(dt,id)::rst -&gt;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gen_tabs tabs ^ "self." ^ gen_id id ^ "=" ^ gen_formal_typeCast dt id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"args[0][" ^ string_of_int index ^ "])\n" ^ gen_unpacked_main_formal_list rst (index+1) tabs</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get_main_dfa_str name = match name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"main" -&gt; gen_tabs 2 ^ "while self._returnVal is None:\n" ^ gen_tabs 3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"_main._now()\n" ^ gen_tabs 3 ^ "_main._now = self._next\n"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_ -&gt; ""</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lastRenderedPageBreak/>
        <w:t>let gen_sdfa_str sdfa_str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"class _" ^ gen_id sdfa_str.sdfaname ^ ":\n"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gen_tabs 1 ^ "_now = _node_start\n"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gen_tabs 1 ^ "def __init__(self,*args):\n"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protectedIndexArgs = match gen_id sdfa_str.sdfaname with</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"main" -&gt;</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gen_tabs 2 ^ "try:\n"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gen_unpacked_main_formal_list sdfa_str.sformals 0 3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gen_tabs 3 ^ "pass\n"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gen_tabs 2 ^ "except IndexError:\n"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gen_tabs 3 ^ "print('RuntimeError:Too few arguments provided to dfa \"main\"')\n"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gen_tabs 3 ^ "sys.exit(1)\n"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 _ -&gt; gen_unpacked_formal_list sdfa_str.sformals 0 2</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in protectedIndexArgs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gen_tabs 2 ^ "self._returnVal = None\n"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gen_tabs 2 ^ "_" ^ (gen_id sdfa_str.sdfaname) ^ "._now = self._node_start\n"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gen_tabs 2 ^ "self._next = None\n"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gen_sstmt_list sdfa_str.svar_body 2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get_main_dfa_str (gen_id sdfa_str.sdfaname) ^ gen_tabs 2 ^ "return\n"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gen_node_list sdfa_str.snode_body ^ "\n"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"_dfa_Dict[\"" ^ gen_id sdfa_str.sdfaname ^ "\"] = _" ^gen_id sdfa_str.sdfaname ^ "\n"</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gen_sdfa_decl = function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SDfa_Decl(sdfa_str, dt) -&gt; gen_sdfa_str sdfa_str</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let gen_sdfa_decl_list sdfa_decl_list =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String.concat "\n" (List.map gen_sdfa_decl sdfa_decl_list)</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gen_program = function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Prog(sdfa_decl_list) -&gt; py_start ^ gen_sdfa_decl_list sdfa_decl_list ^ py_end</w:t>
      </w:r>
    </w:p>
    <w:p w:rsidR="006F370D" w:rsidRPr="00692790" w:rsidRDefault="006F370D" w:rsidP="00692790">
      <w:pPr>
        <w:pStyle w:val="Heading2"/>
      </w:pPr>
      <w:bookmarkStart w:id="164" w:name="_Toc406619443"/>
      <w:r w:rsidRPr="00692790">
        <w:t>Compiler Code (compiler.ml)</w:t>
      </w:r>
      <w:bookmarkEnd w:id="164"/>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open Semantic_check</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open Gen_python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open Sys</w:t>
      </w:r>
    </w:p>
    <w:p w:rsidR="00C43B8D" w:rsidRPr="00C43B8D" w:rsidRDefault="00C43B8D" w:rsidP="00730107">
      <w:pPr>
        <w:spacing w:after="0" w:line="240" w:lineRule="auto"/>
        <w:rPr>
          <w:rFonts w:ascii="Courier New" w:hAnsi="Courier New" w:cs="Courier New"/>
        </w:rPr>
      </w:pP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let _ =</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lexbuf = Lexing.from_channel stdin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ast = Parser.program Scanner.token lexbuf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sast = Semantic_check.check_program ast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code = gen_program sast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let output = open_out (Sys.argv.(1) ^ ".py") in</w:t>
      </w:r>
    </w:p>
    <w:p w:rsidR="00C43B8D" w:rsidRPr="00C43B8D" w:rsidRDefault="00C43B8D" w:rsidP="00730107">
      <w:pPr>
        <w:spacing w:after="0" w:line="240" w:lineRule="auto"/>
        <w:rPr>
          <w:rFonts w:ascii="Courier New" w:hAnsi="Courier New" w:cs="Courier New"/>
        </w:rPr>
      </w:pPr>
      <w:r w:rsidRPr="00C43B8D">
        <w:rPr>
          <w:rFonts w:ascii="Courier New" w:hAnsi="Courier New" w:cs="Courier New"/>
        </w:rPr>
        <w:t xml:space="preserve">  output_string output code</w:t>
      </w:r>
    </w:p>
    <w:sectPr w:rsidR="00C43B8D" w:rsidRPr="00C43B8D" w:rsidSect="007810A6">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MU Typewriter Text">
    <w:panose1 w:val="02000609000000000000"/>
    <w:charset w:val="00"/>
    <w:family w:val="modern"/>
    <w:pitch w:val="fixed"/>
    <w:sig w:usb0="E10002FF" w:usb1="5201E9EB" w:usb2="00020004" w:usb3="00000000" w:csb0="000001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C0FAC45E"/>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783F04" w:themeColor="accent1" w:themeShade="80"/>
      </w:rPr>
    </w:lvl>
  </w:abstractNum>
  <w:abstractNum w:abstractNumId="2">
    <w:nsid w:val="1482775B"/>
    <w:multiLevelType w:val="multilevel"/>
    <w:tmpl w:val="710C31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F9E2A20"/>
    <w:multiLevelType w:val="hybridMultilevel"/>
    <w:tmpl w:val="6276BB80"/>
    <w:lvl w:ilvl="0" w:tplc="E4785EC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D11EC0"/>
    <w:multiLevelType w:val="hybridMultilevel"/>
    <w:tmpl w:val="54E8E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EB4281"/>
    <w:multiLevelType w:val="hybridMultilevel"/>
    <w:tmpl w:val="464643D8"/>
    <w:lvl w:ilvl="0" w:tplc="7E749E5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
  </w:num>
  <w:num w:numId="14">
    <w:abstractNumId w:val="1"/>
    <w:lvlOverride w:ilvl="0">
      <w:startOverride w:val="1"/>
    </w:lvlOverride>
  </w:num>
  <w:num w:numId="15">
    <w:abstractNumId w:val="0"/>
  </w:num>
  <w:num w:numId="16">
    <w:abstractNumId w:val="4"/>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0A6"/>
    <w:rsid w:val="002010BA"/>
    <w:rsid w:val="0030490F"/>
    <w:rsid w:val="0038473F"/>
    <w:rsid w:val="003F4D92"/>
    <w:rsid w:val="00692790"/>
    <w:rsid w:val="006B5FD6"/>
    <w:rsid w:val="006F370D"/>
    <w:rsid w:val="006F6314"/>
    <w:rsid w:val="00730107"/>
    <w:rsid w:val="00770632"/>
    <w:rsid w:val="007810A6"/>
    <w:rsid w:val="00835B44"/>
    <w:rsid w:val="009D34B7"/>
    <w:rsid w:val="00A97249"/>
    <w:rsid w:val="00B22435"/>
    <w:rsid w:val="00B260FC"/>
    <w:rsid w:val="00C43B8D"/>
    <w:rsid w:val="00C4652C"/>
    <w:rsid w:val="00C65C20"/>
    <w:rsid w:val="00CA1E93"/>
    <w:rsid w:val="00D213A1"/>
    <w:rsid w:val="00D513C1"/>
    <w:rsid w:val="00D7542B"/>
    <w:rsid w:val="00E364C4"/>
    <w:rsid w:val="00E9440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40FCC339-76C6-4774-8DF3-2B5304FE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1"/>
    <w:qFormat/>
    <w:rsid w:val="00692790"/>
    <w:pPr>
      <w:keepNext/>
      <w:keepLines/>
      <w:numPr>
        <w:numId w:val="12"/>
      </w:numPr>
      <w:pBdr>
        <w:bottom w:val="single" w:sz="4" w:space="1" w:color="595959" w:themeColor="text1" w:themeTint="A6"/>
      </w:pBdr>
      <w:spacing w:before="360" w:line="360" w:lineRule="auto"/>
      <w:outlineLvl w:val="0"/>
    </w:pPr>
    <w:rPr>
      <w:rFonts w:ascii="Courier New" w:eastAsiaTheme="majorEastAsia" w:hAnsi="Courier New" w:cs="Courier New"/>
      <w:b/>
      <w:bCs/>
      <w:smallCaps/>
      <w:color w:val="000000" w:themeColor="text1"/>
      <w:sz w:val="32"/>
      <w:szCs w:val="32"/>
    </w:rPr>
  </w:style>
  <w:style w:type="paragraph" w:styleId="Heading2">
    <w:name w:val="heading 2"/>
    <w:basedOn w:val="Normal"/>
    <w:next w:val="Normal"/>
    <w:link w:val="Heading2Char"/>
    <w:uiPriority w:val="1"/>
    <w:unhideWhenUsed/>
    <w:qFormat/>
    <w:rsid w:val="00692790"/>
    <w:pPr>
      <w:keepNext/>
      <w:keepLines/>
      <w:numPr>
        <w:ilvl w:val="1"/>
        <w:numId w:val="12"/>
      </w:numPr>
      <w:spacing w:before="360" w:after="240"/>
      <w:outlineLvl w:val="1"/>
    </w:pPr>
    <w:rPr>
      <w:rFonts w:ascii="Courier New" w:eastAsiaTheme="majorEastAsia" w:hAnsi="Courier New" w:cs="Courier New"/>
      <w:b/>
      <w:bCs/>
      <w:smallCaps/>
      <w:color w:val="000000" w:themeColor="text1"/>
      <w:sz w:val="28"/>
      <w:szCs w:val="28"/>
    </w:rPr>
  </w:style>
  <w:style w:type="paragraph" w:styleId="Heading3">
    <w:name w:val="heading 3"/>
    <w:basedOn w:val="Normal"/>
    <w:next w:val="Normal"/>
    <w:link w:val="Heading3Char"/>
    <w:uiPriority w:val="1"/>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B22435"/>
    <w:pPr>
      <w:keepNext/>
      <w:keepLines/>
      <w:numPr>
        <w:ilvl w:val="3"/>
        <w:numId w:val="12"/>
      </w:numPr>
      <w:spacing w:before="200" w:after="0"/>
      <w:outlineLvl w:val="3"/>
    </w:pPr>
    <w:rPr>
      <w:rFonts w:ascii="CMU Typewriter Text" w:eastAsiaTheme="majorEastAsia" w:hAnsi="CMU Typewriter Text" w:cs="Courier New"/>
      <w:b/>
      <w:bCs/>
      <w:iCs/>
      <w:color w:val="000000" w:themeColor="text1"/>
      <w:sz w:val="24"/>
      <w:szCs w:val="24"/>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1"/>
    <w:rsid w:val="00692790"/>
    <w:rPr>
      <w:rFonts w:ascii="Courier New" w:eastAsiaTheme="majorEastAsia" w:hAnsi="Courier New" w:cs="Courier New"/>
      <w:b/>
      <w:bCs/>
      <w:smallCaps/>
      <w:color w:val="000000" w:themeColor="text1"/>
      <w:sz w:val="32"/>
      <w:szCs w:val="32"/>
    </w:rPr>
  </w:style>
  <w:style w:type="character" w:customStyle="1" w:styleId="Heading2Char">
    <w:name w:val="Heading 2 Char"/>
    <w:basedOn w:val="DefaultParagraphFont"/>
    <w:link w:val="Heading2"/>
    <w:uiPriority w:val="1"/>
    <w:rsid w:val="00692790"/>
    <w:rPr>
      <w:rFonts w:ascii="Courier New" w:eastAsiaTheme="majorEastAsia" w:hAnsi="Courier New" w:cs="Courier New"/>
      <w:b/>
      <w:bCs/>
      <w:smallCaps/>
      <w:color w:val="000000" w:themeColor="text1"/>
      <w:sz w:val="28"/>
      <w:szCs w:val="28"/>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B22435"/>
    <w:rPr>
      <w:rFonts w:ascii="CMU Typewriter Text" w:eastAsiaTheme="majorEastAsia" w:hAnsi="CMU Typewriter Text" w:cs="Courier New"/>
      <w:b/>
      <w:bCs/>
      <w:iCs/>
      <w:color w:val="000000" w:themeColor="tex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
    <w:qFormat/>
    <w:pPr>
      <w:spacing w:before="160"/>
      <w:ind w:left="720" w:right="720"/>
    </w:pPr>
    <w:rPr>
      <w:i/>
      <w:iCs/>
      <w:color w:val="000000" w:themeColor="text1"/>
    </w:rPr>
  </w:style>
  <w:style w:type="character" w:customStyle="1" w:styleId="QuoteChar">
    <w:name w:val="Quote Char"/>
    <w:basedOn w:val="DefaultParagraphFont"/>
    <w:link w:val="Quote"/>
    <w:uiPriority w:val="2"/>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7810A6"/>
  </w:style>
  <w:style w:type="table" w:styleId="TableGrid">
    <w:name w:val="Table Grid"/>
    <w:basedOn w:val="TableNormal"/>
    <w:uiPriority w:val="39"/>
    <w:rsid w:val="00770632"/>
    <w:pPr>
      <w:spacing w:after="0" w:line="240" w:lineRule="auto"/>
    </w:pPr>
    <w:rPr>
      <w:rFonts w:eastAsiaTheme="minorHAnsi"/>
      <w:sz w:val="24"/>
      <w:szCs w:val="24"/>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94402"/>
    <w:pPr>
      <w:spacing w:before="200" w:after="0" w:line="240" w:lineRule="auto"/>
    </w:pPr>
    <w:rPr>
      <w:rFonts w:ascii="Segoe UI" w:hAnsi="Segoe UI" w:cs="Segoe UI"/>
      <w:color w:val="000000" w:themeColor="text1"/>
      <w:sz w:val="18"/>
      <w:szCs w:val="18"/>
    </w:rPr>
  </w:style>
  <w:style w:type="character" w:customStyle="1" w:styleId="BalloonTextChar">
    <w:name w:val="Balloon Text Char"/>
    <w:basedOn w:val="DefaultParagraphFont"/>
    <w:link w:val="BalloonText"/>
    <w:uiPriority w:val="99"/>
    <w:semiHidden/>
    <w:rsid w:val="00E94402"/>
    <w:rPr>
      <w:rFonts w:ascii="Segoe UI" w:hAnsi="Segoe UI" w:cs="Segoe UI"/>
      <w:color w:val="000000" w:themeColor="text1"/>
      <w:sz w:val="18"/>
      <w:szCs w:val="18"/>
    </w:rPr>
  </w:style>
  <w:style w:type="character" w:styleId="PlaceholderText">
    <w:name w:val="Placeholder Text"/>
    <w:basedOn w:val="DefaultParagraphFont"/>
    <w:uiPriority w:val="99"/>
    <w:semiHidden/>
    <w:rsid w:val="00E94402"/>
    <w:rPr>
      <w:color w:val="808080"/>
    </w:rPr>
  </w:style>
  <w:style w:type="paragraph" w:customStyle="1" w:styleId="ContactInfo">
    <w:name w:val="Contact Info"/>
    <w:basedOn w:val="Normal"/>
    <w:qFormat/>
    <w:rsid w:val="00E94402"/>
    <w:pPr>
      <w:spacing w:after="0" w:line="300" w:lineRule="auto"/>
    </w:pPr>
    <w:rPr>
      <w:color w:val="000000" w:themeColor="text1"/>
      <w:sz w:val="28"/>
      <w:szCs w:val="28"/>
    </w:rPr>
  </w:style>
  <w:style w:type="paragraph" w:styleId="BodyText">
    <w:name w:val="Body Text"/>
    <w:basedOn w:val="Normal"/>
    <w:link w:val="BodyTextChar"/>
    <w:uiPriority w:val="99"/>
    <w:unhideWhenUsed/>
    <w:rsid w:val="00E94402"/>
    <w:pPr>
      <w:spacing w:after="0" w:line="240" w:lineRule="auto"/>
      <w:jc w:val="center"/>
    </w:pPr>
    <w:rPr>
      <w:color w:val="FFFFFF" w:themeColor="background1"/>
      <w:sz w:val="20"/>
      <w:szCs w:val="20"/>
    </w:rPr>
  </w:style>
  <w:style w:type="character" w:customStyle="1" w:styleId="BodyTextChar">
    <w:name w:val="Body Text Char"/>
    <w:basedOn w:val="DefaultParagraphFont"/>
    <w:link w:val="BodyText"/>
    <w:uiPriority w:val="99"/>
    <w:rsid w:val="00E94402"/>
    <w:rPr>
      <w:color w:val="FFFFFF" w:themeColor="background1"/>
      <w:sz w:val="20"/>
      <w:szCs w:val="20"/>
    </w:rPr>
  </w:style>
  <w:style w:type="paragraph" w:styleId="Header">
    <w:name w:val="header"/>
    <w:basedOn w:val="Normal"/>
    <w:link w:val="HeaderChar"/>
    <w:uiPriority w:val="99"/>
    <w:unhideWhenUsed/>
    <w:rsid w:val="00E94402"/>
    <w:pPr>
      <w:tabs>
        <w:tab w:val="center" w:pos="4680"/>
        <w:tab w:val="right" w:pos="9360"/>
      </w:tabs>
      <w:spacing w:before="200" w:after="0" w:line="240" w:lineRule="auto"/>
    </w:pPr>
    <w:rPr>
      <w:color w:val="000000" w:themeColor="text1"/>
      <w:sz w:val="20"/>
      <w:szCs w:val="20"/>
    </w:rPr>
  </w:style>
  <w:style w:type="character" w:customStyle="1" w:styleId="HeaderChar">
    <w:name w:val="Header Char"/>
    <w:basedOn w:val="DefaultParagraphFont"/>
    <w:link w:val="Header"/>
    <w:uiPriority w:val="99"/>
    <w:rsid w:val="00E94402"/>
    <w:rPr>
      <w:color w:val="000000" w:themeColor="text1"/>
      <w:sz w:val="20"/>
      <w:szCs w:val="20"/>
    </w:rPr>
  </w:style>
  <w:style w:type="paragraph" w:styleId="Footer">
    <w:name w:val="footer"/>
    <w:basedOn w:val="Normal"/>
    <w:link w:val="FooterChar"/>
    <w:uiPriority w:val="99"/>
    <w:unhideWhenUsed/>
    <w:rsid w:val="00E94402"/>
    <w:pPr>
      <w:spacing w:after="0" w:line="240" w:lineRule="auto"/>
      <w:ind w:left="-720"/>
    </w:pPr>
    <w:rPr>
      <w:color w:val="000000" w:themeColor="text1"/>
      <w:sz w:val="20"/>
      <w:szCs w:val="20"/>
    </w:rPr>
  </w:style>
  <w:style w:type="character" w:customStyle="1" w:styleId="FooterChar">
    <w:name w:val="Footer Char"/>
    <w:basedOn w:val="DefaultParagraphFont"/>
    <w:link w:val="Footer"/>
    <w:uiPriority w:val="99"/>
    <w:rsid w:val="00E94402"/>
    <w:rPr>
      <w:color w:val="000000" w:themeColor="text1"/>
      <w:sz w:val="20"/>
      <w:szCs w:val="20"/>
    </w:rPr>
  </w:style>
  <w:style w:type="character" w:styleId="PageNumber">
    <w:name w:val="page number"/>
    <w:basedOn w:val="DefaultParagraphFont"/>
    <w:uiPriority w:val="99"/>
    <w:unhideWhenUsed/>
    <w:rsid w:val="00E94402"/>
    <w:rPr>
      <w:b/>
      <w:bCs/>
      <w:sz w:val="28"/>
      <w:szCs w:val="28"/>
    </w:rPr>
  </w:style>
  <w:style w:type="paragraph" w:styleId="ListBullet">
    <w:name w:val="List Bullet"/>
    <w:basedOn w:val="Normal"/>
    <w:uiPriority w:val="1"/>
    <w:qFormat/>
    <w:rsid w:val="00E94402"/>
    <w:pPr>
      <w:numPr>
        <w:numId w:val="13"/>
      </w:numPr>
      <w:spacing w:before="120" w:after="0" w:line="264" w:lineRule="auto"/>
    </w:pPr>
    <w:rPr>
      <w:color w:val="323232" w:themeColor="text2"/>
      <w:sz w:val="20"/>
      <w:szCs w:val="20"/>
    </w:rPr>
  </w:style>
  <w:style w:type="paragraph" w:styleId="TOC3">
    <w:name w:val="toc 3"/>
    <w:basedOn w:val="Normal"/>
    <w:next w:val="Normal"/>
    <w:autoRedefine/>
    <w:uiPriority w:val="39"/>
    <w:unhideWhenUsed/>
    <w:rsid w:val="00E94402"/>
    <w:pPr>
      <w:spacing w:before="200" w:after="100" w:line="276" w:lineRule="auto"/>
      <w:ind w:left="400"/>
    </w:pPr>
    <w:rPr>
      <w:color w:val="000000" w:themeColor="text1"/>
      <w:sz w:val="20"/>
      <w:szCs w:val="20"/>
    </w:rPr>
  </w:style>
  <w:style w:type="paragraph" w:styleId="TOC1">
    <w:name w:val="toc 1"/>
    <w:basedOn w:val="Normal"/>
    <w:next w:val="Normal"/>
    <w:autoRedefine/>
    <w:uiPriority w:val="39"/>
    <w:unhideWhenUsed/>
    <w:rsid w:val="00E94402"/>
    <w:pPr>
      <w:spacing w:before="200" w:after="100" w:line="276" w:lineRule="auto"/>
    </w:pPr>
    <w:rPr>
      <w:color w:val="000000" w:themeColor="text1"/>
      <w:sz w:val="20"/>
      <w:szCs w:val="20"/>
    </w:rPr>
  </w:style>
  <w:style w:type="paragraph" w:styleId="TOC2">
    <w:name w:val="toc 2"/>
    <w:basedOn w:val="Normal"/>
    <w:next w:val="Normal"/>
    <w:autoRedefine/>
    <w:uiPriority w:val="39"/>
    <w:unhideWhenUsed/>
    <w:rsid w:val="00E94402"/>
    <w:pPr>
      <w:spacing w:before="200" w:after="100" w:line="276" w:lineRule="auto"/>
      <w:ind w:left="200"/>
    </w:pPr>
    <w:rPr>
      <w:color w:val="000000" w:themeColor="text1"/>
      <w:sz w:val="20"/>
      <w:szCs w:val="20"/>
    </w:rPr>
  </w:style>
  <w:style w:type="character" w:styleId="Hyperlink">
    <w:name w:val="Hyperlink"/>
    <w:basedOn w:val="DefaultParagraphFont"/>
    <w:uiPriority w:val="99"/>
    <w:unhideWhenUsed/>
    <w:rsid w:val="00E94402"/>
    <w:rPr>
      <w:color w:val="6B9F25" w:themeColor="hyperlink"/>
      <w:u w:val="single"/>
    </w:rPr>
  </w:style>
  <w:style w:type="table" w:customStyle="1" w:styleId="PlainTable41">
    <w:name w:val="Plain Table 41"/>
    <w:basedOn w:val="TableNormal"/>
    <w:uiPriority w:val="44"/>
    <w:rsid w:val="00E94402"/>
    <w:pPr>
      <w:spacing w:before="200" w:after="0" w:line="240" w:lineRule="auto"/>
    </w:pPr>
    <w:rPr>
      <w:color w:val="000000" w:themeColor="text1"/>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E94402"/>
    <w:pPr>
      <w:spacing w:before="200" w:after="0" w:line="240" w:lineRule="auto"/>
    </w:pPr>
    <w:rPr>
      <w:color w:val="000000" w:themeColor="text1"/>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1">
    <w:name w:val="Grid Table 1 Light - Accent 11"/>
    <w:basedOn w:val="TableNormal"/>
    <w:uiPriority w:val="46"/>
    <w:rsid w:val="00E94402"/>
    <w:pPr>
      <w:spacing w:before="200" w:after="0" w:line="240" w:lineRule="auto"/>
    </w:pPr>
    <w:rPr>
      <w:color w:val="000000" w:themeColor="text1"/>
      <w:sz w:val="20"/>
      <w:szCs w:val="20"/>
    </w:r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E94402"/>
    <w:pPr>
      <w:spacing w:after="100"/>
      <w:ind w:left="660"/>
    </w:pPr>
    <w:rPr>
      <w:lang w:eastAsia="en-US"/>
    </w:rPr>
  </w:style>
  <w:style w:type="paragraph" w:styleId="TOC5">
    <w:name w:val="toc 5"/>
    <w:basedOn w:val="Normal"/>
    <w:next w:val="Normal"/>
    <w:autoRedefine/>
    <w:uiPriority w:val="39"/>
    <w:unhideWhenUsed/>
    <w:rsid w:val="00E94402"/>
    <w:pPr>
      <w:spacing w:after="100"/>
      <w:ind w:left="880"/>
    </w:pPr>
    <w:rPr>
      <w:lang w:eastAsia="en-US"/>
    </w:rPr>
  </w:style>
  <w:style w:type="paragraph" w:styleId="TOC6">
    <w:name w:val="toc 6"/>
    <w:basedOn w:val="Normal"/>
    <w:next w:val="Normal"/>
    <w:autoRedefine/>
    <w:uiPriority w:val="39"/>
    <w:unhideWhenUsed/>
    <w:rsid w:val="00E94402"/>
    <w:pPr>
      <w:spacing w:after="100"/>
      <w:ind w:left="1100"/>
    </w:pPr>
    <w:rPr>
      <w:lang w:eastAsia="en-US"/>
    </w:rPr>
  </w:style>
  <w:style w:type="paragraph" w:styleId="TOC7">
    <w:name w:val="toc 7"/>
    <w:basedOn w:val="Normal"/>
    <w:next w:val="Normal"/>
    <w:autoRedefine/>
    <w:uiPriority w:val="39"/>
    <w:unhideWhenUsed/>
    <w:rsid w:val="00E94402"/>
    <w:pPr>
      <w:spacing w:after="100"/>
      <w:ind w:left="1320"/>
    </w:pPr>
    <w:rPr>
      <w:lang w:eastAsia="en-US"/>
    </w:rPr>
  </w:style>
  <w:style w:type="paragraph" w:styleId="TOC8">
    <w:name w:val="toc 8"/>
    <w:basedOn w:val="Normal"/>
    <w:next w:val="Normal"/>
    <w:autoRedefine/>
    <w:uiPriority w:val="39"/>
    <w:unhideWhenUsed/>
    <w:rsid w:val="00E94402"/>
    <w:pPr>
      <w:spacing w:after="100"/>
      <w:ind w:left="1540"/>
    </w:pPr>
    <w:rPr>
      <w:lang w:eastAsia="en-US"/>
    </w:rPr>
  </w:style>
  <w:style w:type="paragraph" w:styleId="TOC9">
    <w:name w:val="toc 9"/>
    <w:basedOn w:val="Normal"/>
    <w:next w:val="Normal"/>
    <w:autoRedefine/>
    <w:uiPriority w:val="39"/>
    <w:unhideWhenUsed/>
    <w:rsid w:val="00E94402"/>
    <w:pPr>
      <w:spacing w:after="100"/>
      <w:ind w:left="1760"/>
    </w:pPr>
    <w:rPr>
      <w:lang w:eastAsia="en-US"/>
    </w:rPr>
  </w:style>
  <w:style w:type="paragraph" w:styleId="PlainText">
    <w:name w:val="Plain Text"/>
    <w:basedOn w:val="Normal"/>
    <w:link w:val="PlainTextChar"/>
    <w:uiPriority w:val="99"/>
    <w:unhideWhenUsed/>
    <w:rsid w:val="00B22435"/>
    <w:pPr>
      <w:spacing w:after="0" w:line="240" w:lineRule="auto"/>
    </w:pPr>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B22435"/>
    <w:rPr>
      <w:rFonts w:ascii="Consolas" w:eastAsiaTheme="minorHAnsi" w:hAnsi="Consolas" w:cs="Consolas"/>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6894861">
      <w:bodyDiv w:val="1"/>
      <w:marLeft w:val="0"/>
      <w:marRight w:val="0"/>
      <w:marTop w:val="0"/>
      <w:marBottom w:val="0"/>
      <w:divBdr>
        <w:top w:val="none" w:sz="0" w:space="0" w:color="auto"/>
        <w:left w:val="none" w:sz="0" w:space="0" w:color="auto"/>
        <w:bottom w:val="none" w:sz="0" w:space="0" w:color="auto"/>
        <w:right w:val="none" w:sz="0" w:space="0" w:color="auto"/>
      </w:divBdr>
      <w:divsChild>
        <w:div w:id="1396589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5B3C71BA82444CA7AE9027326DF5FE"/>
        <w:category>
          <w:name w:val="General"/>
          <w:gallery w:val="placeholder"/>
        </w:category>
        <w:types>
          <w:type w:val="bbPlcHdr"/>
        </w:types>
        <w:behaviors>
          <w:behavior w:val="content"/>
        </w:behaviors>
        <w:guid w:val="{E0D30FEF-E010-4FB8-B72C-483428BAE244}"/>
      </w:docPartPr>
      <w:docPartBody>
        <w:p w:rsidR="002E18F3" w:rsidRDefault="00B53B56" w:rsidP="00B53B56">
          <w:pPr>
            <w:pStyle w:val="FD5B3C71BA82444CA7AE9027326DF5FE"/>
          </w:pPr>
          <w:r>
            <w:rPr>
              <w:color w:val="2E74B5" w:themeColor="accent1" w:themeShade="BF"/>
              <w:sz w:val="24"/>
              <w:szCs w:val="24"/>
            </w:rPr>
            <w:t>[Company name]</w:t>
          </w:r>
        </w:p>
      </w:docPartBody>
    </w:docPart>
    <w:docPart>
      <w:docPartPr>
        <w:name w:val="563DEE93EB1949D89F0A4BBD511BA2E4"/>
        <w:category>
          <w:name w:val="General"/>
          <w:gallery w:val="placeholder"/>
        </w:category>
        <w:types>
          <w:type w:val="bbPlcHdr"/>
        </w:types>
        <w:behaviors>
          <w:behavior w:val="content"/>
        </w:behaviors>
        <w:guid w:val="{0E6C8DC2-06EC-4A2C-9F11-663C10B841D0}"/>
      </w:docPartPr>
      <w:docPartBody>
        <w:p w:rsidR="002E18F3" w:rsidRDefault="00B53B56" w:rsidP="00B53B56">
          <w:pPr>
            <w:pStyle w:val="563DEE93EB1949D89F0A4BBD511BA2E4"/>
          </w:pPr>
          <w:r>
            <w:rPr>
              <w:rFonts w:asciiTheme="majorHAnsi" w:eastAsiaTheme="majorEastAsia" w:hAnsiTheme="majorHAnsi" w:cstheme="majorBidi"/>
              <w:color w:val="5B9BD5" w:themeColor="accent1"/>
              <w:sz w:val="88"/>
              <w:szCs w:val="88"/>
            </w:rPr>
            <w:t>[Document title]</w:t>
          </w:r>
        </w:p>
      </w:docPartBody>
    </w:docPart>
    <w:docPart>
      <w:docPartPr>
        <w:name w:val="EAF1EDDABD1B40058F9D0B6D156687E0"/>
        <w:category>
          <w:name w:val="General"/>
          <w:gallery w:val="placeholder"/>
        </w:category>
        <w:types>
          <w:type w:val="bbPlcHdr"/>
        </w:types>
        <w:behaviors>
          <w:behavior w:val="content"/>
        </w:behaviors>
        <w:guid w:val="{06329CBF-9623-43C4-B9BB-A0C831DC5D26}"/>
      </w:docPartPr>
      <w:docPartBody>
        <w:p w:rsidR="002E18F3" w:rsidRDefault="00B53B56" w:rsidP="00B53B56">
          <w:pPr>
            <w:pStyle w:val="EAF1EDDABD1B40058F9D0B6D156687E0"/>
          </w:pPr>
          <w:r>
            <w:rPr>
              <w:color w:val="2E74B5" w:themeColor="accent1" w:themeShade="BF"/>
              <w:sz w:val="24"/>
              <w:szCs w:val="24"/>
            </w:rPr>
            <w:t>[Document subtitle]</w:t>
          </w:r>
        </w:p>
      </w:docPartBody>
    </w:docPart>
    <w:docPart>
      <w:docPartPr>
        <w:name w:val="85C60F7314584A46AEE46C3301413AEF"/>
        <w:category>
          <w:name w:val="General"/>
          <w:gallery w:val="placeholder"/>
        </w:category>
        <w:types>
          <w:type w:val="bbPlcHdr"/>
        </w:types>
        <w:behaviors>
          <w:behavior w:val="content"/>
        </w:behaviors>
        <w:guid w:val="{E59EE684-80F2-4E25-9097-A76F0807560E}"/>
      </w:docPartPr>
      <w:docPartBody>
        <w:p w:rsidR="002E18F3" w:rsidRDefault="00B53B56" w:rsidP="00B53B56">
          <w:pPr>
            <w:pStyle w:val="85C60F7314584A46AEE46C3301413AEF"/>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MU Typewriter Text">
    <w:panose1 w:val="02000609000000000000"/>
    <w:charset w:val="00"/>
    <w:family w:val="modern"/>
    <w:pitch w:val="fixed"/>
    <w:sig w:usb0="E10002FF" w:usb1="5201E9EB" w:usb2="00020004" w:usb3="00000000" w:csb0="000001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B56"/>
    <w:rsid w:val="002E18F3"/>
    <w:rsid w:val="00A1658B"/>
    <w:rsid w:val="00B53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5B3C71BA82444CA7AE9027326DF5FE">
    <w:name w:val="FD5B3C71BA82444CA7AE9027326DF5FE"/>
    <w:rsid w:val="00B53B56"/>
  </w:style>
  <w:style w:type="paragraph" w:customStyle="1" w:styleId="563DEE93EB1949D89F0A4BBD511BA2E4">
    <w:name w:val="563DEE93EB1949D89F0A4BBD511BA2E4"/>
    <w:rsid w:val="00B53B56"/>
  </w:style>
  <w:style w:type="paragraph" w:customStyle="1" w:styleId="EAF1EDDABD1B40058F9D0B6D156687E0">
    <w:name w:val="EAF1EDDABD1B40058F9D0B6D156687E0"/>
    <w:rsid w:val="00B53B56"/>
  </w:style>
  <w:style w:type="paragraph" w:customStyle="1" w:styleId="45B556582AC6414DB785C168516581E5">
    <w:name w:val="45B556582AC6414DB785C168516581E5"/>
    <w:rsid w:val="00B53B56"/>
  </w:style>
  <w:style w:type="paragraph" w:customStyle="1" w:styleId="85C60F7314584A46AEE46C3301413AEF">
    <w:name w:val="85C60F7314584A46AEE46C3301413AEF"/>
    <w:rsid w:val="00B53B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Fall 2014</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014E468-ED7A-46F2-9FFC-766F2A74E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273</TotalTime>
  <Pages>89</Pages>
  <Words>16777</Words>
  <Characters>95634</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StateMap</vt:lpstr>
    </vt:vector>
  </TitlesOfParts>
  <Company>Programming Language Final Report</Company>
  <LinksUpToDate>false</LinksUpToDate>
  <CharactersWithSpaces>112187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StateMap</dc:title>
  <dc:subject>Oren Finard, Jackson Foley, Alex Peters,      Brian Yamamoto, Zuokun Yu</dc:subject>
  <dc:creator>Oren Finard, Jackson Foley, Alex Peters, Brian Yamamoto</dc:creator>
  <cp:keywords/>
  <cp:lastModifiedBy>Brian Yamamoto</cp:lastModifiedBy>
  <cp:revision>10</cp:revision>
  <dcterms:created xsi:type="dcterms:W3CDTF">2014-12-16T18:06:00Z</dcterms:created>
  <dcterms:modified xsi:type="dcterms:W3CDTF">2014-12-18T03:44:00Z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